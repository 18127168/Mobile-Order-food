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4B2AC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39075D22" w14:textId="77777777" w:rsidR="0037628A" w:rsidRDefault="0037628A" w:rsidP="0037628A">
      <w:pPr>
        <w:rPr>
          <w:lang w:val="en-US"/>
        </w:rPr>
      </w:pPr>
    </w:p>
    <w:p w14:paraId="6A8CA383" w14:textId="77777777" w:rsidR="0037628A" w:rsidRPr="003548A8" w:rsidRDefault="0037628A" w:rsidP="0037628A">
      <w:pPr>
        <w:rPr>
          <w:lang w:val="en-US"/>
        </w:rPr>
      </w:pPr>
    </w:p>
    <w:p w14:paraId="3069C157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642AFDE5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605B2B7B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24A0001A" w14:textId="01569D0C" w:rsidR="0037628A" w:rsidRDefault="00FD06E2" w:rsidP="0037628A">
      <w:pPr>
        <w:pStyle w:val="Title"/>
        <w:jc w:val="right"/>
        <w:rPr>
          <w:lang w:val="en-US"/>
        </w:rPr>
      </w:pPr>
      <w:r>
        <w:rPr>
          <w:lang w:val="en-US"/>
        </w:rPr>
        <w:t xml:space="preserve">Hồ sơ Phân tích </w:t>
      </w:r>
      <w:r w:rsidR="001051B3">
        <w:rPr>
          <w:color w:val="0000FF"/>
          <w:lang w:val="en-US"/>
        </w:rPr>
        <w:t>MasterChef</w:t>
      </w:r>
    </w:p>
    <w:p w14:paraId="2930A6EF" w14:textId="77777777" w:rsidR="0037628A" w:rsidRPr="007A1DE8" w:rsidRDefault="0037628A" w:rsidP="0037628A">
      <w:pPr>
        <w:rPr>
          <w:lang w:val="en-US"/>
        </w:rPr>
      </w:pPr>
    </w:p>
    <w:p w14:paraId="4A80EF39" w14:textId="5EBADEE3" w:rsidR="0037628A" w:rsidRPr="007A1DE8" w:rsidRDefault="0037628A" w:rsidP="0037628A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1051B3">
        <w:rPr>
          <w:rFonts w:ascii="Arial" w:hAnsi="Arial"/>
          <w:color w:val="0000FF"/>
          <w:sz w:val="34"/>
          <w:szCs w:val="30"/>
          <w:lang w:val="en-US"/>
        </w:rPr>
        <w:t>1</w:t>
      </w:r>
      <w:r w:rsidRPr="003548A8">
        <w:rPr>
          <w:rFonts w:ascii="Arial" w:hAnsi="Arial"/>
          <w:color w:val="0000FF"/>
          <w:sz w:val="34"/>
          <w:szCs w:val="30"/>
          <w:lang w:val="en-US"/>
        </w:rPr>
        <w:t>.</w:t>
      </w:r>
      <w:r w:rsidR="001051B3">
        <w:rPr>
          <w:rFonts w:ascii="Arial" w:hAnsi="Arial"/>
          <w:color w:val="0000FF"/>
          <w:sz w:val="34"/>
          <w:szCs w:val="30"/>
          <w:lang w:val="en-US"/>
        </w:rPr>
        <w:t>0</w:t>
      </w:r>
    </w:p>
    <w:p w14:paraId="4F6633B9" w14:textId="77777777" w:rsidR="0037628A" w:rsidRDefault="0037628A" w:rsidP="0037628A">
      <w:pPr>
        <w:pStyle w:val="Title"/>
        <w:jc w:val="both"/>
        <w:rPr>
          <w:lang w:val="en-US"/>
        </w:rPr>
      </w:pPr>
    </w:p>
    <w:p w14:paraId="1EDB2E21" w14:textId="77777777" w:rsidR="0037628A" w:rsidRDefault="0037628A" w:rsidP="0037628A">
      <w:pPr>
        <w:rPr>
          <w:lang w:val="en-US"/>
        </w:rPr>
      </w:pPr>
    </w:p>
    <w:p w14:paraId="59856D5F" w14:textId="77777777" w:rsidR="0037628A" w:rsidRDefault="0037628A" w:rsidP="0037628A">
      <w:pPr>
        <w:rPr>
          <w:lang w:val="en-US"/>
        </w:rPr>
      </w:pPr>
    </w:p>
    <w:p w14:paraId="6EC1B6FE" w14:textId="77777777" w:rsidR="0037628A" w:rsidRDefault="0037628A" w:rsidP="0037628A">
      <w:pPr>
        <w:rPr>
          <w:lang w:val="en-US"/>
        </w:rPr>
      </w:pPr>
    </w:p>
    <w:p w14:paraId="1896142E" w14:textId="77777777" w:rsidR="0037628A" w:rsidRDefault="0037628A" w:rsidP="0037628A">
      <w:pPr>
        <w:rPr>
          <w:lang w:val="en-US"/>
        </w:rPr>
      </w:pPr>
    </w:p>
    <w:p w14:paraId="5090DD63" w14:textId="77777777" w:rsidR="0037628A" w:rsidRDefault="0037628A" w:rsidP="0037628A">
      <w:pPr>
        <w:rPr>
          <w:lang w:val="en-US"/>
        </w:rPr>
      </w:pPr>
    </w:p>
    <w:p w14:paraId="6089ED0A" w14:textId="77777777" w:rsidR="0037628A" w:rsidRDefault="0037628A" w:rsidP="0037628A">
      <w:pPr>
        <w:rPr>
          <w:lang w:val="en-US"/>
        </w:rPr>
      </w:pPr>
    </w:p>
    <w:p w14:paraId="26577CD0" w14:textId="77777777" w:rsidR="0037628A" w:rsidRPr="003548A8" w:rsidRDefault="0037628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055C0BC9" w14:textId="219F9E40" w:rsidR="0037628A" w:rsidRDefault="001051B3" w:rsidP="0037628A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18127168</w:t>
      </w:r>
      <w:r w:rsidR="0037628A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Trần Bùi Tài Nhân</w:t>
      </w:r>
    </w:p>
    <w:p w14:paraId="0386CA21" w14:textId="05E34303" w:rsidR="001051B3" w:rsidRDefault="001051B3" w:rsidP="0037628A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18127186 – Trần Đình Phước</w:t>
      </w:r>
    </w:p>
    <w:p w14:paraId="7A8E7F5C" w14:textId="35F5D9D3" w:rsidR="001051B3" w:rsidRPr="003548A8" w:rsidRDefault="001051B3" w:rsidP="0037628A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18127204 – Thái Nhật Tân</w:t>
      </w:r>
    </w:p>
    <w:p w14:paraId="373CD7CA" w14:textId="186E9154" w:rsidR="0037628A" w:rsidRPr="003548A8" w:rsidRDefault="001051B3" w:rsidP="0037628A">
      <w:pPr>
        <w:jc w:val="center"/>
        <w:rPr>
          <w:sz w:val="30"/>
          <w:szCs w:val="30"/>
          <w:lang w:val="en-US"/>
        </w:rPr>
        <w:sectPr w:rsidR="0037628A" w:rsidRPr="003548A8" w:rsidSect="00746ED1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18127153</w:t>
      </w:r>
      <w:r w:rsidR="0037628A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Phan Nhật Minh</w:t>
      </w:r>
    </w:p>
    <w:p w14:paraId="342F3BF2" w14:textId="77777777" w:rsidR="007A1DE8" w:rsidRPr="007A1DE8" w:rsidRDefault="007A1DE8" w:rsidP="007A1DE8">
      <w:pPr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</w:p>
    <w:p w14:paraId="131B8B68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7A1DE8" w:rsidRPr="007A1DE8" w14:paraId="5E384B5D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BFDC1D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C1B61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631FB9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C4BA9F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Tác giả</w:t>
            </w:r>
          </w:p>
        </w:tc>
      </w:tr>
      <w:tr w:rsidR="0037628A" w:rsidRPr="000C0CA8" w14:paraId="2189D6C2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01450" w14:textId="6310EB3C" w:rsidR="0037628A" w:rsidRPr="003548A8" w:rsidRDefault="001051B3" w:rsidP="00565DF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09</w:t>
            </w:r>
            <w:r w:rsidR="0037628A"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  <w:lang w:val="en-US"/>
              </w:rPr>
              <w:t>05</w:t>
            </w:r>
            <w:r w:rsidR="0037628A"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  <w:lang w:val="en-US"/>
              </w:rPr>
              <w:t>2021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081F9F" w14:textId="542323FE" w:rsidR="0037628A" w:rsidRPr="003548A8" w:rsidRDefault="001051B3" w:rsidP="00565DF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</w:t>
            </w:r>
            <w:r w:rsidR="0037628A" w:rsidRPr="003548A8">
              <w:rPr>
                <w:rFonts w:eastAsia="SimSun"/>
                <w:color w:val="0000FF"/>
                <w:lang w:val="en-US"/>
              </w:rPr>
              <w:t>.</w:t>
            </w:r>
            <w:r>
              <w:rPr>
                <w:rFonts w:eastAsia="SimSun"/>
                <w:color w:val="0000FF"/>
                <w:lang w:val="en-US"/>
              </w:rP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1F971" w14:textId="1D3BDFB4" w:rsidR="0037628A" w:rsidRPr="0037628A" w:rsidRDefault="00760CD7" w:rsidP="00565DFE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Hoàn thành việc thiết kế Class Diagram trên Star-UML và Mô tả các lớp.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1FC801" w14:textId="77777777" w:rsidR="0037628A" w:rsidRDefault="001051B3" w:rsidP="00565DFE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Trần Bùi Tài Nhân</w:t>
            </w:r>
          </w:p>
          <w:p w14:paraId="7BF168DC" w14:textId="77777777" w:rsidR="00760CD7" w:rsidRDefault="00760CD7" w:rsidP="00565DFE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 w:rsidRPr="00760CD7">
              <w:rPr>
                <w:rFonts w:eastAsia="SimSun"/>
                <w:color w:val="0000FF"/>
                <w:lang w:val="en-US"/>
              </w:rPr>
              <w:t>Trần Đình Phước</w:t>
            </w:r>
          </w:p>
          <w:p w14:paraId="477F6E91" w14:textId="77777777" w:rsidR="00760CD7" w:rsidRDefault="00760CD7" w:rsidP="00565DFE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 w:rsidRPr="00760CD7">
              <w:rPr>
                <w:rFonts w:eastAsia="SimSun"/>
                <w:color w:val="0000FF"/>
                <w:lang w:val="en-US"/>
              </w:rPr>
              <w:t>Thái Nhật Tân</w:t>
            </w:r>
          </w:p>
          <w:p w14:paraId="6EBB466E" w14:textId="02E42E6F" w:rsidR="00760CD7" w:rsidRPr="003548A8" w:rsidRDefault="00760CD7" w:rsidP="00565DFE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 w:rsidRPr="00760CD7">
              <w:rPr>
                <w:rFonts w:eastAsia="SimSun"/>
                <w:color w:val="0000FF"/>
                <w:lang w:val="en-US"/>
              </w:rPr>
              <w:t>Phan Nhật Minh</w:t>
            </w:r>
          </w:p>
        </w:tc>
      </w:tr>
      <w:tr w:rsidR="007A1DE8" w:rsidRPr="007A1DE8" w14:paraId="4519C4FD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00A06D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7482A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3879E7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A97C7F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1DE8" w:rsidRPr="007A1DE8" w14:paraId="688BE7A0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A7083D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F3B5F9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8D292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2FEF5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1DE8" w:rsidRPr="007A1DE8" w14:paraId="1783DD63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41D13F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053BD9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5C522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85FE7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38D0E8D8" w14:textId="77777777" w:rsidR="007A1DE8" w:rsidRDefault="007A1DE8">
      <w:pPr>
        <w:pStyle w:val="Title"/>
        <w:jc w:val="both"/>
        <w:rPr>
          <w:lang w:val="en-US"/>
        </w:rPr>
      </w:pPr>
    </w:p>
    <w:p w14:paraId="4181840E" w14:textId="77777777" w:rsidR="005E2817" w:rsidRDefault="007A1DE8" w:rsidP="005E2817">
      <w:pPr>
        <w:pStyle w:val="Title"/>
        <w:rPr>
          <w:lang w:val="en-US"/>
        </w:rPr>
      </w:pPr>
      <w:r>
        <w:br w:type="page"/>
      </w:r>
      <w:r w:rsidR="005E2817">
        <w:rPr>
          <w:lang w:val="en-US"/>
        </w:rPr>
        <w:lastRenderedPageBreak/>
        <w:t>Mục lục</w:t>
      </w:r>
    </w:p>
    <w:p w14:paraId="20B3E1E8" w14:textId="6E68A756" w:rsidR="00C161AA" w:rsidRDefault="005E2817">
      <w:pPr>
        <w:pStyle w:val="TOC1"/>
        <w:tabs>
          <w:tab w:val="left" w:pos="432"/>
        </w:tabs>
        <w:rPr>
          <w:noProof/>
          <w:szCs w:val="24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72872215" w:history="1">
        <w:r w:rsidR="00C161AA" w:rsidRPr="00234A17">
          <w:rPr>
            <w:rStyle w:val="Hyperlink"/>
            <w:noProof/>
          </w:rPr>
          <w:t>1.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 xml:space="preserve">Sơ đồ lớp </w:t>
        </w:r>
        <w:r w:rsidR="00C161AA" w:rsidRPr="00234A17">
          <w:rPr>
            <w:rStyle w:val="Hyperlink"/>
            <w:noProof/>
            <w:lang w:val="en-US"/>
          </w:rPr>
          <w:t>(</w:t>
        </w:r>
        <w:r w:rsidR="00C161AA" w:rsidRPr="00234A17">
          <w:rPr>
            <w:rStyle w:val="Hyperlink"/>
            <w:noProof/>
          </w:rPr>
          <w:t>mức phân tích</w:t>
        </w:r>
        <w:r w:rsidR="00C161AA" w:rsidRPr="00234A17">
          <w:rPr>
            <w:rStyle w:val="Hyperlink"/>
            <w:noProof/>
            <w:lang w:val="en-US"/>
          </w:rPr>
          <w:t>)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_Toc172872215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820D56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2FEE4C70" w14:textId="0C57B923" w:rsidR="00C161AA" w:rsidRDefault="00851614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6" w:history="1">
        <w:r w:rsidR="00C161AA" w:rsidRPr="00234A17">
          <w:rPr>
            <w:rStyle w:val="Hyperlink"/>
            <w:noProof/>
            <w:lang w:val="en-US"/>
          </w:rPr>
          <w:t>1.1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Sơ đồ lớp (mức phân tích)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_Toc172872216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820D56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63F71F48" w14:textId="13FD8B5E" w:rsidR="00C161AA" w:rsidRDefault="00851614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7" w:history="1">
        <w:r w:rsidR="00C161AA" w:rsidRPr="00234A17">
          <w:rPr>
            <w:rStyle w:val="Hyperlink"/>
            <w:noProof/>
          </w:rPr>
          <w:t>1.2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Danh sách các lớp đối tượng và quan hệ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_Toc172872217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820D56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1A77E8A5" w14:textId="0469D3AC" w:rsidR="00C161AA" w:rsidRDefault="00851614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8" w:history="1">
        <w:r w:rsidR="00C161AA" w:rsidRPr="00234A17">
          <w:rPr>
            <w:rStyle w:val="Hyperlink"/>
            <w:noProof/>
          </w:rPr>
          <w:t>1.3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Mô tả chi tiết từng lớp đối tượng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_Toc172872218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820D56">
          <w:rPr>
            <w:noProof/>
            <w:webHidden/>
          </w:rPr>
          <w:t>4</w:t>
        </w:r>
        <w:r w:rsidR="00C161AA">
          <w:rPr>
            <w:noProof/>
            <w:webHidden/>
          </w:rPr>
          <w:fldChar w:fldCharType="end"/>
        </w:r>
      </w:hyperlink>
    </w:p>
    <w:p w14:paraId="0524D378" w14:textId="3250026D" w:rsidR="00C161AA" w:rsidRDefault="00851614">
      <w:pPr>
        <w:pStyle w:val="TOC1"/>
        <w:tabs>
          <w:tab w:val="left" w:pos="432"/>
        </w:tabs>
        <w:rPr>
          <w:noProof/>
          <w:szCs w:val="24"/>
          <w:lang w:val="en-US"/>
        </w:rPr>
      </w:pPr>
      <w:hyperlink w:anchor="_Toc172872219" w:history="1">
        <w:r w:rsidR="00C161AA" w:rsidRPr="00234A17">
          <w:rPr>
            <w:rStyle w:val="Hyperlink"/>
            <w:noProof/>
          </w:rPr>
          <w:t>2.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Sơ đồ trạng thái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_Toc172872219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820D56">
          <w:rPr>
            <w:noProof/>
            <w:webHidden/>
          </w:rPr>
          <w:t>8</w:t>
        </w:r>
        <w:r w:rsidR="00C161AA">
          <w:rPr>
            <w:noProof/>
            <w:webHidden/>
          </w:rPr>
          <w:fldChar w:fldCharType="end"/>
        </w:r>
      </w:hyperlink>
    </w:p>
    <w:p w14:paraId="70D147AE" w14:textId="77777777" w:rsidR="005E2817" w:rsidRDefault="005E2817" w:rsidP="005E2817">
      <w:pPr>
        <w:pStyle w:val="BodyText"/>
        <w:rPr>
          <w:lang w:val="en-US"/>
        </w:rPr>
      </w:pPr>
      <w:r>
        <w:rPr>
          <w:lang w:val="en-US"/>
        </w:rPr>
        <w:fldChar w:fldCharType="end"/>
      </w:r>
    </w:p>
    <w:p w14:paraId="27B7DB0B" w14:textId="77777777" w:rsidR="00FD06E2" w:rsidRDefault="005E2817" w:rsidP="00FD06E2">
      <w:pPr>
        <w:pStyle w:val="Heading1"/>
      </w:pPr>
      <w:r>
        <w:br w:type="page"/>
      </w:r>
      <w:bookmarkStart w:id="0" w:name="_Toc167699049"/>
      <w:bookmarkStart w:id="1" w:name="_Toc172872215"/>
      <w:r w:rsidR="00FD06E2">
        <w:lastRenderedPageBreak/>
        <w:t xml:space="preserve">Sơ đồ lớp </w:t>
      </w:r>
      <w:r w:rsidR="00FD06E2">
        <w:rPr>
          <w:lang w:val="en-US"/>
        </w:rPr>
        <w:t>(</w:t>
      </w:r>
      <w:r w:rsidR="00FD06E2">
        <w:t>mức phân tích</w:t>
      </w:r>
      <w:bookmarkEnd w:id="0"/>
      <w:r w:rsidR="00FD06E2">
        <w:rPr>
          <w:lang w:val="en-US"/>
        </w:rPr>
        <w:t>)</w:t>
      </w:r>
      <w:bookmarkEnd w:id="1"/>
    </w:p>
    <w:p w14:paraId="535B0026" w14:textId="77777777" w:rsidR="00FD06E2" w:rsidRDefault="00FD06E2" w:rsidP="00FD06E2">
      <w:pPr>
        <w:pStyle w:val="Heading2"/>
        <w:rPr>
          <w:lang w:val="en-US"/>
        </w:rPr>
      </w:pPr>
      <w:bookmarkStart w:id="2" w:name="_Toc172872216"/>
      <w:r>
        <w:t xml:space="preserve">Sơ đồ lớp </w:t>
      </w:r>
      <w:r w:rsidRPr="00FD06E2">
        <w:t>(</w:t>
      </w:r>
      <w:r>
        <w:t>mức phân tích</w:t>
      </w:r>
      <w:r w:rsidRPr="00FD06E2">
        <w:t>)</w:t>
      </w:r>
      <w:bookmarkEnd w:id="2"/>
    </w:p>
    <w:p w14:paraId="4D103CDF" w14:textId="2824F808" w:rsidR="00FD06E2" w:rsidRDefault="00944500" w:rsidP="00FD06E2">
      <w:pPr>
        <w:pStyle w:val="Heading2"/>
      </w:pPr>
      <w:bookmarkStart w:id="3" w:name="_Toc172872217"/>
      <w:r w:rsidRPr="00944500">
        <w:rPr>
          <w:rFonts w:ascii="Times New Roman" w:hAnsi="Times New Roman"/>
          <w:b w:val="0"/>
          <w:i/>
          <w:noProof/>
          <w:color w:val="0000FF"/>
          <w:sz w:val="24"/>
          <w:lang w:val="en-US"/>
        </w:rPr>
        <w:drawing>
          <wp:inline distT="0" distB="0" distL="0" distR="0" wp14:anchorId="2D4C116A" wp14:editId="6F8E1A6E">
            <wp:extent cx="5732145" cy="3651250"/>
            <wp:effectExtent l="0" t="0" r="1905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06E2">
        <w:t>Danh sách các lớp đối tượng và quan hệ</w:t>
      </w:r>
      <w:bookmarkEnd w:id="3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2110"/>
        <w:gridCol w:w="2110"/>
        <w:gridCol w:w="3847"/>
      </w:tblGrid>
      <w:tr w:rsidR="00FD06E2" w14:paraId="1B6BB065" w14:textId="77777777">
        <w:tc>
          <w:tcPr>
            <w:tcW w:w="801" w:type="dxa"/>
          </w:tcPr>
          <w:p w14:paraId="02FC0A09" w14:textId="77777777" w:rsidR="00FD06E2" w:rsidRDefault="00FD06E2" w:rsidP="00FD06E2">
            <w:pPr>
              <w:pStyle w:val="BodyText"/>
              <w:spacing w:after="0"/>
            </w:pPr>
            <w:r>
              <w:t>STT</w:t>
            </w:r>
          </w:p>
        </w:tc>
        <w:tc>
          <w:tcPr>
            <w:tcW w:w="2110" w:type="dxa"/>
          </w:tcPr>
          <w:p w14:paraId="1A19B8A3" w14:textId="77777777" w:rsidR="00FD06E2" w:rsidRDefault="00FD06E2" w:rsidP="00FD06E2">
            <w:pPr>
              <w:pStyle w:val="BodyText"/>
              <w:spacing w:after="0"/>
            </w:pPr>
            <w:r>
              <w:t>Tên lớp/quan hệ</w:t>
            </w:r>
          </w:p>
        </w:tc>
        <w:tc>
          <w:tcPr>
            <w:tcW w:w="2110" w:type="dxa"/>
          </w:tcPr>
          <w:p w14:paraId="67CD15FD" w14:textId="77777777" w:rsidR="00FD06E2" w:rsidRDefault="00FD06E2" w:rsidP="00FD06E2">
            <w:pPr>
              <w:pStyle w:val="BodyText"/>
              <w:spacing w:after="0"/>
            </w:pPr>
            <w:r>
              <w:t>Loại</w:t>
            </w:r>
          </w:p>
        </w:tc>
        <w:tc>
          <w:tcPr>
            <w:tcW w:w="3847" w:type="dxa"/>
          </w:tcPr>
          <w:p w14:paraId="41D17469" w14:textId="77777777" w:rsidR="00FD06E2" w:rsidRDefault="00FD06E2" w:rsidP="00FD06E2">
            <w:pPr>
              <w:pStyle w:val="BodyText"/>
              <w:spacing w:after="0"/>
            </w:pPr>
            <w:r>
              <w:t>Ý nghĩa/Ghi chú</w:t>
            </w:r>
          </w:p>
        </w:tc>
      </w:tr>
      <w:tr w:rsidR="00FD06E2" w14:paraId="0ED2BF5B" w14:textId="77777777">
        <w:tc>
          <w:tcPr>
            <w:tcW w:w="801" w:type="dxa"/>
          </w:tcPr>
          <w:p w14:paraId="0D5ADAC7" w14:textId="0B5CF575" w:rsidR="00FD06E2" w:rsidRPr="00CC621B" w:rsidRDefault="00CC621B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10" w:type="dxa"/>
          </w:tcPr>
          <w:p w14:paraId="7187ADBA" w14:textId="2828319F" w:rsidR="00FD06E2" w:rsidRDefault="00CC621B" w:rsidP="00FD06E2">
            <w:pPr>
              <w:pStyle w:val="BodyText"/>
              <w:spacing w:after="0"/>
            </w:pPr>
            <w:r w:rsidRPr="00CC621B">
              <w:t>NhaHang</w:t>
            </w:r>
          </w:p>
        </w:tc>
        <w:tc>
          <w:tcPr>
            <w:tcW w:w="2110" w:type="dxa"/>
          </w:tcPr>
          <w:p w14:paraId="7D20A391" w14:textId="3845208F" w:rsidR="00FD06E2" w:rsidRPr="00FC7B9F" w:rsidRDefault="00CC621B" w:rsidP="00FD06E2">
            <w:pPr>
              <w:pStyle w:val="BodyText"/>
              <w:spacing w:after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P</w:t>
            </w:r>
            <w:r w:rsidR="00FC7B9F">
              <w:rPr>
                <w:iCs/>
                <w:lang w:val="en-US"/>
              </w:rPr>
              <w:t>rotected</w:t>
            </w:r>
          </w:p>
        </w:tc>
        <w:tc>
          <w:tcPr>
            <w:tcW w:w="3847" w:type="dxa"/>
          </w:tcPr>
          <w:p w14:paraId="682FDA33" w14:textId="48C01E0E" w:rsidR="00FD06E2" w:rsidRPr="00991E16" w:rsidRDefault="00991E16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Là lớp tượng trưng cho mỗi nhà hàng, chứa các thông tin của nhà hàng. </w:t>
            </w:r>
          </w:p>
        </w:tc>
      </w:tr>
      <w:tr w:rsidR="00CC621B" w14:paraId="57B37DAB" w14:textId="77777777">
        <w:tc>
          <w:tcPr>
            <w:tcW w:w="801" w:type="dxa"/>
          </w:tcPr>
          <w:p w14:paraId="24A6A2C0" w14:textId="084132CB" w:rsidR="00CC621B" w:rsidRPr="00CC621B" w:rsidRDefault="00CC621B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10" w:type="dxa"/>
          </w:tcPr>
          <w:p w14:paraId="27BE776B" w14:textId="3569B9C6" w:rsidR="00CC621B" w:rsidRDefault="006346BD" w:rsidP="00FD06E2">
            <w:pPr>
              <w:pStyle w:val="BodyText"/>
              <w:spacing w:after="0"/>
            </w:pPr>
            <w:r w:rsidRPr="006346BD">
              <w:t>MonAn</w:t>
            </w:r>
          </w:p>
        </w:tc>
        <w:tc>
          <w:tcPr>
            <w:tcW w:w="2110" w:type="dxa"/>
          </w:tcPr>
          <w:p w14:paraId="50F80B47" w14:textId="2883E593" w:rsidR="00CC621B" w:rsidRDefault="00FC7B9F" w:rsidP="00FD06E2">
            <w:pPr>
              <w:pStyle w:val="BodyText"/>
              <w:spacing w:after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Protected</w:t>
            </w:r>
          </w:p>
        </w:tc>
        <w:tc>
          <w:tcPr>
            <w:tcW w:w="3847" w:type="dxa"/>
          </w:tcPr>
          <w:p w14:paraId="56D5809A" w14:textId="1BA0504F" w:rsidR="00CC621B" w:rsidRDefault="00991E16" w:rsidP="00FD06E2">
            <w:pPr>
              <w:pStyle w:val="BodyText"/>
              <w:spacing w:after="0"/>
            </w:pPr>
            <w:r>
              <w:rPr>
                <w:lang w:val="en-US"/>
              </w:rPr>
              <w:t>Là lớp tượng trưng cho mỗi món ăn, chứa các thông tin của món ăn.</w:t>
            </w:r>
          </w:p>
        </w:tc>
      </w:tr>
      <w:tr w:rsidR="00CC621B" w14:paraId="5562EFFB" w14:textId="77777777">
        <w:tc>
          <w:tcPr>
            <w:tcW w:w="801" w:type="dxa"/>
          </w:tcPr>
          <w:p w14:paraId="20923B2F" w14:textId="48464C72" w:rsidR="00CC621B" w:rsidRPr="00CC621B" w:rsidRDefault="00CC621B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10" w:type="dxa"/>
          </w:tcPr>
          <w:p w14:paraId="24F53C8A" w14:textId="1291C78E" w:rsidR="00CC621B" w:rsidRPr="00CC621B" w:rsidRDefault="00CC621B" w:rsidP="00FD06E2">
            <w:pPr>
              <w:pStyle w:val="BodyText"/>
              <w:spacing w:after="0"/>
            </w:pPr>
            <w:r w:rsidRPr="00CC621B">
              <w:t>ThongKe</w:t>
            </w:r>
          </w:p>
        </w:tc>
        <w:tc>
          <w:tcPr>
            <w:tcW w:w="2110" w:type="dxa"/>
          </w:tcPr>
          <w:p w14:paraId="6F203207" w14:textId="2C43C32A" w:rsidR="00CC621B" w:rsidRDefault="00FC7B9F" w:rsidP="00FD06E2">
            <w:pPr>
              <w:pStyle w:val="BodyText"/>
              <w:spacing w:after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Protected</w:t>
            </w:r>
          </w:p>
        </w:tc>
        <w:tc>
          <w:tcPr>
            <w:tcW w:w="3847" w:type="dxa"/>
          </w:tcPr>
          <w:p w14:paraId="412C23B7" w14:textId="6CE2030F" w:rsidR="00CC621B" w:rsidRDefault="00991E16" w:rsidP="00FD06E2">
            <w:pPr>
              <w:pStyle w:val="BodyText"/>
              <w:spacing w:after="0"/>
            </w:pPr>
            <w:r>
              <w:rPr>
                <w:lang w:val="en-US"/>
              </w:rPr>
              <w:t>Là lớp tượng trưng cho mỗi bản thống kê của nhà hàng, chứa chi phí và lợi nhuận trong 1 khoảng thời gian nhất định.</w:t>
            </w:r>
          </w:p>
        </w:tc>
      </w:tr>
      <w:tr w:rsidR="00CC621B" w14:paraId="590E8917" w14:textId="77777777">
        <w:tc>
          <w:tcPr>
            <w:tcW w:w="801" w:type="dxa"/>
          </w:tcPr>
          <w:p w14:paraId="44AA2C93" w14:textId="4BEF7BD1" w:rsidR="00CC621B" w:rsidRPr="00CC621B" w:rsidRDefault="00CC621B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10" w:type="dxa"/>
          </w:tcPr>
          <w:p w14:paraId="4F7CC9C2" w14:textId="0FB14AA2" w:rsidR="00CC621B" w:rsidRPr="00CC621B" w:rsidRDefault="00CC621B" w:rsidP="00FD06E2">
            <w:pPr>
              <w:pStyle w:val="BodyText"/>
              <w:spacing w:after="0"/>
            </w:pPr>
            <w:r w:rsidRPr="00CC621B">
              <w:t>MenuTheoThu</w:t>
            </w:r>
          </w:p>
        </w:tc>
        <w:tc>
          <w:tcPr>
            <w:tcW w:w="2110" w:type="dxa"/>
          </w:tcPr>
          <w:p w14:paraId="015506D3" w14:textId="0DF8D965" w:rsidR="00CC621B" w:rsidRDefault="00FC7B9F" w:rsidP="00FD06E2">
            <w:pPr>
              <w:pStyle w:val="BodyText"/>
              <w:spacing w:after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Protected</w:t>
            </w:r>
          </w:p>
        </w:tc>
        <w:tc>
          <w:tcPr>
            <w:tcW w:w="3847" w:type="dxa"/>
          </w:tcPr>
          <w:p w14:paraId="35F37CFB" w14:textId="11581615" w:rsidR="00CC621B" w:rsidRDefault="00991E16" w:rsidP="00FD06E2">
            <w:pPr>
              <w:pStyle w:val="BodyText"/>
              <w:spacing w:after="0"/>
            </w:pPr>
            <w:r>
              <w:rPr>
                <w:lang w:val="en-US"/>
              </w:rPr>
              <w:t xml:space="preserve">Là lớp tượng trưng cho thực đơn </w:t>
            </w:r>
            <w:r w:rsidR="00C90455">
              <w:rPr>
                <w:lang w:val="en-US"/>
              </w:rPr>
              <w:t>ứng</w:t>
            </w:r>
            <w:r>
              <w:rPr>
                <w:lang w:val="en-US"/>
              </w:rPr>
              <w:t xml:space="preserve"> mỗi thứ trong tuần của nhà hàng, chứa các món ăn của thứ đó.</w:t>
            </w:r>
          </w:p>
        </w:tc>
      </w:tr>
      <w:tr w:rsidR="00CC621B" w14:paraId="6BD2E841" w14:textId="77777777">
        <w:tc>
          <w:tcPr>
            <w:tcW w:w="801" w:type="dxa"/>
          </w:tcPr>
          <w:p w14:paraId="6A938C6F" w14:textId="3D6DE8ED" w:rsidR="00CC621B" w:rsidRPr="00CC621B" w:rsidRDefault="00CC621B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10" w:type="dxa"/>
          </w:tcPr>
          <w:p w14:paraId="397F7D07" w14:textId="0EEA43F4" w:rsidR="00CC621B" w:rsidRPr="00CC621B" w:rsidRDefault="00CC621B" w:rsidP="00FD06E2">
            <w:pPr>
              <w:pStyle w:val="BodyText"/>
              <w:spacing w:after="0"/>
            </w:pPr>
            <w:r w:rsidRPr="00CC621B">
              <w:t>HoaDon</w:t>
            </w:r>
          </w:p>
        </w:tc>
        <w:tc>
          <w:tcPr>
            <w:tcW w:w="2110" w:type="dxa"/>
          </w:tcPr>
          <w:p w14:paraId="6AEC554D" w14:textId="2EAAD55D" w:rsidR="00CC621B" w:rsidRDefault="00FC7B9F" w:rsidP="00FD06E2">
            <w:pPr>
              <w:pStyle w:val="BodyText"/>
              <w:spacing w:after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Protected</w:t>
            </w:r>
          </w:p>
        </w:tc>
        <w:tc>
          <w:tcPr>
            <w:tcW w:w="3847" w:type="dxa"/>
          </w:tcPr>
          <w:p w14:paraId="07914A0F" w14:textId="108C3EB6" w:rsidR="00CC621B" w:rsidRPr="00991E16" w:rsidRDefault="00991E16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Là lớp tượng trưng cho hóa đơn của </w:t>
            </w:r>
            <w:r>
              <w:rPr>
                <w:lang w:val="en-US"/>
              </w:rPr>
              <w:lastRenderedPageBreak/>
              <w:t xml:space="preserve">nhà hàng, chứa các thông tin của </w:t>
            </w:r>
            <w:r w:rsidR="00931849">
              <w:rPr>
                <w:lang w:val="en-US"/>
              </w:rPr>
              <w:t xml:space="preserve">hóa đơn </w:t>
            </w:r>
            <w:r>
              <w:rPr>
                <w:lang w:val="en-US"/>
              </w:rPr>
              <w:t>nhà hàng.</w:t>
            </w:r>
          </w:p>
        </w:tc>
      </w:tr>
      <w:tr w:rsidR="00CC621B" w14:paraId="0088A9E9" w14:textId="77777777">
        <w:tc>
          <w:tcPr>
            <w:tcW w:w="801" w:type="dxa"/>
          </w:tcPr>
          <w:p w14:paraId="064C90F9" w14:textId="3C8DAA6F" w:rsidR="00CC621B" w:rsidRPr="00CC621B" w:rsidRDefault="00CC621B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</w:p>
        </w:tc>
        <w:tc>
          <w:tcPr>
            <w:tcW w:w="2110" w:type="dxa"/>
          </w:tcPr>
          <w:p w14:paraId="426254E8" w14:textId="70AD72EB" w:rsidR="00CC621B" w:rsidRPr="00CC621B" w:rsidRDefault="00CC621B" w:rsidP="00FD06E2">
            <w:pPr>
              <w:pStyle w:val="BodyText"/>
              <w:spacing w:after="0"/>
            </w:pPr>
            <w:r w:rsidRPr="00CC621B">
              <w:t>NguyenLieu</w:t>
            </w:r>
          </w:p>
        </w:tc>
        <w:tc>
          <w:tcPr>
            <w:tcW w:w="2110" w:type="dxa"/>
          </w:tcPr>
          <w:p w14:paraId="516027D0" w14:textId="17C27FB8" w:rsidR="00CC621B" w:rsidRDefault="00FC7B9F" w:rsidP="00FD06E2">
            <w:pPr>
              <w:pStyle w:val="BodyText"/>
              <w:spacing w:after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Protected</w:t>
            </w:r>
          </w:p>
        </w:tc>
        <w:tc>
          <w:tcPr>
            <w:tcW w:w="3847" w:type="dxa"/>
          </w:tcPr>
          <w:p w14:paraId="70E4471A" w14:textId="272129FB" w:rsidR="00CC621B" w:rsidRDefault="00991E16" w:rsidP="00FD06E2">
            <w:pPr>
              <w:pStyle w:val="BodyText"/>
              <w:spacing w:after="0"/>
            </w:pPr>
            <w:r>
              <w:rPr>
                <w:lang w:val="en-US"/>
              </w:rPr>
              <w:t xml:space="preserve">Là lớp tượng trưng </w:t>
            </w:r>
            <w:r w:rsidR="00931849">
              <w:rPr>
                <w:lang w:val="en-US"/>
              </w:rPr>
              <w:t>nguyên liệu của món ăn</w:t>
            </w:r>
            <w:r>
              <w:rPr>
                <w:lang w:val="en-US"/>
              </w:rPr>
              <w:t>, chứa các thông tin</w:t>
            </w:r>
            <w:r w:rsidR="00931849">
              <w:rPr>
                <w:lang w:val="en-US"/>
              </w:rPr>
              <w:t xml:space="preserve"> nguyên liệu đó</w:t>
            </w:r>
            <w:r>
              <w:rPr>
                <w:lang w:val="en-US"/>
              </w:rPr>
              <w:t>.</w:t>
            </w:r>
          </w:p>
        </w:tc>
      </w:tr>
      <w:tr w:rsidR="00CC621B" w14:paraId="7253DD25" w14:textId="77777777">
        <w:tc>
          <w:tcPr>
            <w:tcW w:w="801" w:type="dxa"/>
          </w:tcPr>
          <w:p w14:paraId="529F758B" w14:textId="21D0321A" w:rsidR="00CC621B" w:rsidRPr="00CC621B" w:rsidRDefault="00CC621B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10" w:type="dxa"/>
          </w:tcPr>
          <w:p w14:paraId="4A6D3122" w14:textId="50956B39" w:rsidR="00CC621B" w:rsidRPr="00CC621B" w:rsidRDefault="00CC621B" w:rsidP="00FD06E2">
            <w:pPr>
              <w:pStyle w:val="BodyText"/>
              <w:spacing w:after="0"/>
            </w:pPr>
            <w:r w:rsidRPr="00CC621B">
              <w:t>TaiKhoan</w:t>
            </w:r>
          </w:p>
        </w:tc>
        <w:tc>
          <w:tcPr>
            <w:tcW w:w="2110" w:type="dxa"/>
          </w:tcPr>
          <w:p w14:paraId="5A02C4CF" w14:textId="76322274" w:rsidR="00CC621B" w:rsidRDefault="00FC7B9F" w:rsidP="00FD06E2">
            <w:pPr>
              <w:pStyle w:val="BodyText"/>
              <w:spacing w:after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Protected</w:t>
            </w:r>
          </w:p>
        </w:tc>
        <w:tc>
          <w:tcPr>
            <w:tcW w:w="3847" w:type="dxa"/>
          </w:tcPr>
          <w:p w14:paraId="374522C6" w14:textId="572B978F" w:rsidR="00CC621B" w:rsidRDefault="00991E16" w:rsidP="00FD06E2">
            <w:pPr>
              <w:pStyle w:val="BodyText"/>
              <w:spacing w:after="0"/>
            </w:pPr>
            <w:r>
              <w:rPr>
                <w:lang w:val="en-US"/>
              </w:rPr>
              <w:t xml:space="preserve">Là lớp tượng trưng cho </w:t>
            </w:r>
            <w:r w:rsidR="00931849">
              <w:rPr>
                <w:lang w:val="en-US"/>
              </w:rPr>
              <w:t>tài khoản</w:t>
            </w:r>
            <w:r>
              <w:rPr>
                <w:lang w:val="en-US"/>
              </w:rPr>
              <w:t xml:space="preserve">, chứa các thông tin </w:t>
            </w:r>
            <w:r w:rsidR="00931849">
              <w:rPr>
                <w:lang w:val="en-US"/>
              </w:rPr>
              <w:t>tài khoản đó</w:t>
            </w:r>
            <w:r>
              <w:rPr>
                <w:lang w:val="en-US"/>
              </w:rPr>
              <w:t>.</w:t>
            </w:r>
          </w:p>
        </w:tc>
      </w:tr>
      <w:tr w:rsidR="00CC621B" w14:paraId="221FD3B0" w14:textId="77777777">
        <w:tc>
          <w:tcPr>
            <w:tcW w:w="801" w:type="dxa"/>
          </w:tcPr>
          <w:p w14:paraId="66770CB2" w14:textId="4B1ED7C0" w:rsidR="00CC621B" w:rsidRPr="00CC621B" w:rsidRDefault="00CC621B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10" w:type="dxa"/>
          </w:tcPr>
          <w:p w14:paraId="002F07E6" w14:textId="2423AADA" w:rsidR="00CC621B" w:rsidRPr="00CC621B" w:rsidRDefault="00CC621B" w:rsidP="00FD06E2">
            <w:pPr>
              <w:pStyle w:val="BodyText"/>
              <w:spacing w:after="0"/>
            </w:pPr>
            <w:r w:rsidRPr="00CC621B">
              <w:t>Ban</w:t>
            </w:r>
          </w:p>
        </w:tc>
        <w:tc>
          <w:tcPr>
            <w:tcW w:w="2110" w:type="dxa"/>
          </w:tcPr>
          <w:p w14:paraId="274EA001" w14:textId="26880952" w:rsidR="00CC621B" w:rsidRDefault="00FC7B9F" w:rsidP="00FD06E2">
            <w:pPr>
              <w:pStyle w:val="BodyText"/>
              <w:spacing w:after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Protected</w:t>
            </w:r>
          </w:p>
        </w:tc>
        <w:tc>
          <w:tcPr>
            <w:tcW w:w="3847" w:type="dxa"/>
          </w:tcPr>
          <w:p w14:paraId="0E5D089B" w14:textId="47F8E16B" w:rsidR="00CC621B" w:rsidRDefault="00991E16" w:rsidP="00FD06E2">
            <w:pPr>
              <w:pStyle w:val="BodyText"/>
              <w:spacing w:after="0"/>
            </w:pPr>
            <w:r>
              <w:rPr>
                <w:lang w:val="en-US"/>
              </w:rPr>
              <w:t>Là lớp</w:t>
            </w:r>
            <w:r w:rsidR="00931849">
              <w:rPr>
                <w:lang w:val="en-US"/>
              </w:rPr>
              <w:t xml:space="preserve"> được kế thừa từ TaiKhoan,</w:t>
            </w:r>
            <w:r>
              <w:rPr>
                <w:lang w:val="en-US"/>
              </w:rPr>
              <w:t xml:space="preserve"> tượng trưng cho</w:t>
            </w:r>
            <w:r w:rsidR="00931849">
              <w:rPr>
                <w:lang w:val="en-US"/>
              </w:rPr>
              <w:t xml:space="preserve"> bàn ăn tại</w:t>
            </w:r>
            <w:r>
              <w:rPr>
                <w:lang w:val="en-US"/>
              </w:rPr>
              <w:t xml:space="preserve"> nhà hàng.</w:t>
            </w:r>
          </w:p>
        </w:tc>
      </w:tr>
      <w:tr w:rsidR="00CC621B" w14:paraId="1157CB93" w14:textId="77777777">
        <w:tc>
          <w:tcPr>
            <w:tcW w:w="801" w:type="dxa"/>
          </w:tcPr>
          <w:p w14:paraId="4029AD7F" w14:textId="7947C573" w:rsidR="00CC621B" w:rsidRPr="00CC621B" w:rsidRDefault="00CC621B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10" w:type="dxa"/>
          </w:tcPr>
          <w:p w14:paraId="19F1B283" w14:textId="24129948" w:rsidR="00CC621B" w:rsidRPr="00CC621B" w:rsidRDefault="00CC621B" w:rsidP="00FD06E2">
            <w:pPr>
              <w:pStyle w:val="BodyText"/>
              <w:spacing w:after="0"/>
            </w:pPr>
            <w:r w:rsidRPr="00CC621B">
              <w:t>NhanVien</w:t>
            </w:r>
          </w:p>
        </w:tc>
        <w:tc>
          <w:tcPr>
            <w:tcW w:w="2110" w:type="dxa"/>
          </w:tcPr>
          <w:p w14:paraId="685A091B" w14:textId="122999FA" w:rsidR="00CC621B" w:rsidRDefault="00FC7B9F" w:rsidP="00FD06E2">
            <w:pPr>
              <w:pStyle w:val="BodyText"/>
              <w:spacing w:after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Protected</w:t>
            </w:r>
          </w:p>
        </w:tc>
        <w:tc>
          <w:tcPr>
            <w:tcW w:w="3847" w:type="dxa"/>
          </w:tcPr>
          <w:p w14:paraId="611C2F84" w14:textId="75C1B72A" w:rsidR="00CC621B" w:rsidRDefault="00991E16" w:rsidP="00FD06E2">
            <w:pPr>
              <w:pStyle w:val="BodyText"/>
              <w:spacing w:after="0"/>
            </w:pPr>
            <w:r>
              <w:rPr>
                <w:lang w:val="en-US"/>
              </w:rPr>
              <w:t xml:space="preserve">Là lớp </w:t>
            </w:r>
            <w:r w:rsidR="00931849">
              <w:rPr>
                <w:lang w:val="en-US"/>
              </w:rPr>
              <w:t xml:space="preserve">được kế thừa từ TaiKhoan, </w:t>
            </w:r>
            <w:r>
              <w:rPr>
                <w:lang w:val="en-US"/>
              </w:rPr>
              <w:t xml:space="preserve">tượng trưng cho </w:t>
            </w:r>
            <w:r w:rsidR="00931849">
              <w:rPr>
                <w:lang w:val="en-US"/>
              </w:rPr>
              <w:t>nhân viên</w:t>
            </w:r>
            <w:r>
              <w:rPr>
                <w:lang w:val="en-US"/>
              </w:rPr>
              <w:t xml:space="preserve"> nhà hàng, chứa các thông tin </w:t>
            </w:r>
            <w:r w:rsidR="00931849">
              <w:rPr>
                <w:lang w:val="en-US"/>
              </w:rPr>
              <w:t>của nhân viên</w:t>
            </w:r>
            <w:r>
              <w:rPr>
                <w:lang w:val="en-US"/>
              </w:rPr>
              <w:t xml:space="preserve"> nhà hàng.</w:t>
            </w:r>
          </w:p>
        </w:tc>
      </w:tr>
      <w:tr w:rsidR="00CC621B" w14:paraId="4DE2562E" w14:textId="77777777">
        <w:tc>
          <w:tcPr>
            <w:tcW w:w="801" w:type="dxa"/>
          </w:tcPr>
          <w:p w14:paraId="4E19E792" w14:textId="237282A8" w:rsidR="00CC621B" w:rsidRPr="00CC621B" w:rsidRDefault="00CC621B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10" w:type="dxa"/>
          </w:tcPr>
          <w:p w14:paraId="52D5A6AA" w14:textId="3B82CB8A" w:rsidR="00CC621B" w:rsidRPr="00CC621B" w:rsidRDefault="00CC621B" w:rsidP="00FD06E2">
            <w:pPr>
              <w:pStyle w:val="BodyText"/>
              <w:spacing w:after="0"/>
            </w:pPr>
            <w:r w:rsidRPr="00CC621B">
              <w:t>QuanLy</w:t>
            </w:r>
          </w:p>
        </w:tc>
        <w:tc>
          <w:tcPr>
            <w:tcW w:w="2110" w:type="dxa"/>
          </w:tcPr>
          <w:p w14:paraId="6967A903" w14:textId="108CFCDE" w:rsidR="00CC621B" w:rsidRDefault="00FC7B9F" w:rsidP="00FD06E2">
            <w:pPr>
              <w:pStyle w:val="BodyText"/>
              <w:spacing w:after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Protected</w:t>
            </w:r>
          </w:p>
        </w:tc>
        <w:tc>
          <w:tcPr>
            <w:tcW w:w="3847" w:type="dxa"/>
          </w:tcPr>
          <w:p w14:paraId="48CBCF73" w14:textId="12F0CA9A" w:rsidR="00CC621B" w:rsidRDefault="00931849" w:rsidP="00FD06E2">
            <w:pPr>
              <w:pStyle w:val="BodyText"/>
              <w:spacing w:after="0"/>
            </w:pPr>
            <w:r>
              <w:rPr>
                <w:lang w:val="en-US"/>
              </w:rPr>
              <w:t xml:space="preserve">Là lớp được kế thừa từ </w:t>
            </w:r>
            <w:r w:rsidR="0063075A">
              <w:rPr>
                <w:lang w:val="en-US"/>
              </w:rPr>
              <w:t>NhanVien</w:t>
            </w:r>
            <w:r>
              <w:rPr>
                <w:lang w:val="en-US"/>
              </w:rPr>
              <w:t>,</w:t>
            </w:r>
            <w:r w:rsidR="0063075A">
              <w:rPr>
                <w:lang w:val="en-US"/>
              </w:rPr>
              <w:t xml:space="preserve"> tượng trưng</w:t>
            </w:r>
            <w:r w:rsidR="00991E16">
              <w:rPr>
                <w:lang w:val="en-US"/>
              </w:rPr>
              <w:t xml:space="preserve"> cho </w:t>
            </w:r>
            <w:r w:rsidR="0063075A">
              <w:rPr>
                <w:lang w:val="en-US"/>
              </w:rPr>
              <w:t>người quản lý của</w:t>
            </w:r>
            <w:r w:rsidR="00991E16">
              <w:rPr>
                <w:lang w:val="en-US"/>
              </w:rPr>
              <w:t xml:space="preserve"> nhà hàng, chứa các thông tin của nhà hàng.</w:t>
            </w:r>
          </w:p>
        </w:tc>
      </w:tr>
      <w:tr w:rsidR="0063075A" w14:paraId="56B0F832" w14:textId="77777777">
        <w:tc>
          <w:tcPr>
            <w:tcW w:w="801" w:type="dxa"/>
          </w:tcPr>
          <w:p w14:paraId="38CB922C" w14:textId="4EBD1B53" w:rsidR="0063075A" w:rsidRDefault="0063075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110" w:type="dxa"/>
          </w:tcPr>
          <w:p w14:paraId="74B36D96" w14:textId="04E32960" w:rsidR="0063075A" w:rsidRPr="0063075A" w:rsidRDefault="0063075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2110" w:type="dxa"/>
          </w:tcPr>
          <w:p w14:paraId="227FF7E6" w14:textId="678EC312" w:rsidR="0063075A" w:rsidRDefault="00FC7B9F" w:rsidP="00FD06E2">
            <w:pPr>
              <w:pStyle w:val="BodyText"/>
              <w:spacing w:after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Protected</w:t>
            </w:r>
          </w:p>
        </w:tc>
        <w:tc>
          <w:tcPr>
            <w:tcW w:w="3847" w:type="dxa"/>
          </w:tcPr>
          <w:p w14:paraId="2255F551" w14:textId="7726D342" w:rsidR="0063075A" w:rsidRDefault="0063075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Là lớp được kế thừa từ TaiKhoan, tượng trưng cho A</w:t>
            </w:r>
            <w:r w:rsidRPr="0063075A">
              <w:rPr>
                <w:lang w:val="en-US"/>
              </w:rPr>
              <w:t>dministration</w:t>
            </w:r>
            <w:r>
              <w:rPr>
                <w:lang w:val="en-US"/>
              </w:rPr>
              <w:t>s – người bán Ứng dụng, cung cấp các tài khoản cho người mua.</w:t>
            </w:r>
          </w:p>
        </w:tc>
      </w:tr>
    </w:tbl>
    <w:p w14:paraId="4603BDF4" w14:textId="77777777" w:rsidR="00FD06E2" w:rsidRDefault="00FD06E2" w:rsidP="00FD06E2">
      <w:pPr>
        <w:pStyle w:val="Heading2"/>
      </w:pPr>
      <w:bookmarkStart w:id="4" w:name="_Toc172872218"/>
      <w:r>
        <w:t>Mô tả chi tiết từng lớp đối tượng</w:t>
      </w:r>
      <w:bookmarkEnd w:id="4"/>
    </w:p>
    <w:p w14:paraId="3F094607" w14:textId="6465F6A0" w:rsidR="00FC7B9F" w:rsidRPr="00FC7B9F" w:rsidRDefault="0063075A" w:rsidP="00A53114">
      <w:pPr>
        <w:pStyle w:val="BodyText"/>
        <w:keepLines w:val="0"/>
        <w:widowControl/>
        <w:numPr>
          <w:ilvl w:val="0"/>
          <w:numId w:val="5"/>
        </w:numPr>
        <w:spacing w:after="0"/>
        <w:rPr>
          <w:iCs/>
          <w:sz w:val="32"/>
          <w:szCs w:val="32"/>
        </w:rPr>
      </w:pPr>
      <w:r w:rsidRPr="0063075A">
        <w:rPr>
          <w:iCs/>
          <w:sz w:val="32"/>
          <w:szCs w:val="32"/>
          <w:lang w:val="en-US"/>
        </w:rPr>
        <w:t>Lớp NhaHang</w:t>
      </w:r>
    </w:p>
    <w:tbl>
      <w:tblPr>
        <w:tblStyle w:val="TableGrid"/>
        <w:tblW w:w="8928" w:type="dxa"/>
        <w:tblLook w:val="01E0" w:firstRow="1" w:lastRow="1" w:firstColumn="1" w:lastColumn="1" w:noHBand="0" w:noVBand="0"/>
      </w:tblPr>
      <w:tblGrid>
        <w:gridCol w:w="708"/>
        <w:gridCol w:w="3402"/>
        <w:gridCol w:w="1375"/>
        <w:gridCol w:w="1255"/>
        <w:gridCol w:w="2188"/>
      </w:tblGrid>
      <w:tr w:rsidR="006346BD" w14:paraId="7867447D" w14:textId="77777777" w:rsidTr="007C4C68">
        <w:tc>
          <w:tcPr>
            <w:tcW w:w="708" w:type="dxa"/>
          </w:tcPr>
          <w:p w14:paraId="1DB68952" w14:textId="77777777"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3402" w:type="dxa"/>
          </w:tcPr>
          <w:p w14:paraId="7EBEC050" w14:textId="77777777"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375" w:type="dxa"/>
          </w:tcPr>
          <w:p w14:paraId="76E4BFBC" w14:textId="77777777" w:rsidR="00363B6E" w:rsidRPr="00363B6E" w:rsidRDefault="00363B6E" w:rsidP="00363B6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255" w:type="dxa"/>
          </w:tcPr>
          <w:p w14:paraId="409C871C" w14:textId="77777777"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2188" w:type="dxa"/>
          </w:tcPr>
          <w:p w14:paraId="4FF801BB" w14:textId="77777777"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6346BD" w14:paraId="3620FEDC" w14:textId="77777777" w:rsidTr="007C4C68">
        <w:tc>
          <w:tcPr>
            <w:tcW w:w="708" w:type="dxa"/>
          </w:tcPr>
          <w:p w14:paraId="2CBB5C48" w14:textId="01031106" w:rsidR="00363B6E" w:rsidRPr="00CC621B" w:rsidRDefault="00CC621B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02" w:type="dxa"/>
          </w:tcPr>
          <w:p w14:paraId="2AD00D26" w14:textId="31D74DED" w:rsidR="00363B6E" w:rsidRDefault="0063075A" w:rsidP="00FD06E2">
            <w:pPr>
              <w:pStyle w:val="BodyText"/>
              <w:spacing w:after="0"/>
            </w:pPr>
            <w:r w:rsidRPr="0063075A">
              <w:t>MaNhaHang</w:t>
            </w:r>
          </w:p>
        </w:tc>
        <w:tc>
          <w:tcPr>
            <w:tcW w:w="1375" w:type="dxa"/>
          </w:tcPr>
          <w:p w14:paraId="0A95403A" w14:textId="71944687" w:rsidR="00363B6E" w:rsidRPr="00363B6E" w:rsidRDefault="00FC7B9F" w:rsidP="00E002A3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iCs/>
                <w:lang w:val="en-US"/>
              </w:rPr>
              <w:t>Protected</w:t>
            </w:r>
          </w:p>
        </w:tc>
        <w:tc>
          <w:tcPr>
            <w:tcW w:w="1255" w:type="dxa"/>
          </w:tcPr>
          <w:p w14:paraId="1ACDA73F" w14:textId="4BB9DD0A" w:rsidR="00363B6E" w:rsidRPr="0063075A" w:rsidRDefault="0054158A" w:rsidP="00E002A3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Động</w:t>
            </w:r>
          </w:p>
        </w:tc>
        <w:tc>
          <w:tcPr>
            <w:tcW w:w="2188" w:type="dxa"/>
          </w:tcPr>
          <w:p w14:paraId="5E95DBE0" w14:textId="05C57D25" w:rsidR="00363B6E" w:rsidRPr="0063075A" w:rsidRDefault="0063075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Là mã độc nhất ứng với tưng nhà hàng</w:t>
            </w:r>
          </w:p>
        </w:tc>
      </w:tr>
      <w:tr w:rsidR="006346BD" w14:paraId="37054D08" w14:textId="77777777" w:rsidTr="007C4C68">
        <w:tc>
          <w:tcPr>
            <w:tcW w:w="708" w:type="dxa"/>
          </w:tcPr>
          <w:p w14:paraId="27B9CFD8" w14:textId="5A3225DF" w:rsidR="00CC621B" w:rsidRDefault="00991E16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02" w:type="dxa"/>
          </w:tcPr>
          <w:p w14:paraId="1E675907" w14:textId="50CAAFE3" w:rsidR="00CC621B" w:rsidRPr="00CC621B" w:rsidRDefault="0063075A" w:rsidP="00FD06E2">
            <w:pPr>
              <w:pStyle w:val="BodyText"/>
              <w:spacing w:after="0"/>
            </w:pPr>
            <w:r w:rsidRPr="0063075A">
              <w:t>TenNhaHang</w:t>
            </w:r>
          </w:p>
        </w:tc>
        <w:tc>
          <w:tcPr>
            <w:tcW w:w="1375" w:type="dxa"/>
          </w:tcPr>
          <w:p w14:paraId="7DCF26EC" w14:textId="415D4628" w:rsidR="00CC621B" w:rsidRDefault="00FC7B9F" w:rsidP="00E002A3">
            <w:pPr>
              <w:pStyle w:val="BodyText"/>
              <w:spacing w:after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Protected</w:t>
            </w:r>
          </w:p>
        </w:tc>
        <w:tc>
          <w:tcPr>
            <w:tcW w:w="1255" w:type="dxa"/>
          </w:tcPr>
          <w:p w14:paraId="0F153395" w14:textId="011C23D2" w:rsidR="00CC621B" w:rsidRPr="0054158A" w:rsidRDefault="0054158A" w:rsidP="00E002A3">
            <w:pPr>
              <w:pStyle w:val="BodyText"/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Động</w:t>
            </w:r>
          </w:p>
        </w:tc>
        <w:tc>
          <w:tcPr>
            <w:tcW w:w="2188" w:type="dxa"/>
          </w:tcPr>
          <w:p w14:paraId="3B689ABE" w14:textId="00394E2A" w:rsidR="00CC621B" w:rsidRPr="0063075A" w:rsidRDefault="0063075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Tên nhà hàng</w:t>
            </w:r>
          </w:p>
        </w:tc>
      </w:tr>
    </w:tbl>
    <w:p w14:paraId="4DDF0A09" w14:textId="77777777" w:rsidR="00944500" w:rsidRPr="00944500" w:rsidRDefault="00944500" w:rsidP="00944500">
      <w:pPr>
        <w:pStyle w:val="BodyText"/>
        <w:keepLines w:val="0"/>
        <w:widowControl/>
        <w:spacing w:after="0"/>
        <w:ind w:left="1080"/>
        <w:rPr>
          <w:iCs/>
          <w:sz w:val="32"/>
          <w:szCs w:val="32"/>
        </w:rPr>
      </w:pPr>
    </w:p>
    <w:p w14:paraId="32B42057" w14:textId="3516FC6F" w:rsidR="00C90455" w:rsidRPr="0063075A" w:rsidRDefault="00C90455" w:rsidP="00A53114">
      <w:pPr>
        <w:pStyle w:val="BodyText"/>
        <w:keepLines w:val="0"/>
        <w:widowControl/>
        <w:numPr>
          <w:ilvl w:val="0"/>
          <w:numId w:val="5"/>
        </w:numPr>
        <w:spacing w:after="0"/>
        <w:rPr>
          <w:iCs/>
          <w:sz w:val="32"/>
          <w:szCs w:val="32"/>
        </w:rPr>
      </w:pPr>
      <w:r w:rsidRPr="0063075A">
        <w:rPr>
          <w:iCs/>
          <w:sz w:val="32"/>
          <w:szCs w:val="32"/>
          <w:lang w:val="en-US"/>
        </w:rPr>
        <w:t xml:space="preserve">Lớp </w:t>
      </w:r>
      <w:r w:rsidR="006346BD">
        <w:rPr>
          <w:iCs/>
          <w:sz w:val="32"/>
          <w:szCs w:val="32"/>
          <w:lang w:val="en-US"/>
        </w:rPr>
        <w:t>Mon</w:t>
      </w:r>
      <w:r w:rsidRPr="00C90455">
        <w:rPr>
          <w:iCs/>
          <w:sz w:val="32"/>
          <w:szCs w:val="32"/>
          <w:lang w:val="en-US"/>
        </w:rPr>
        <w:t>An</w:t>
      </w:r>
    </w:p>
    <w:tbl>
      <w:tblPr>
        <w:tblStyle w:val="TableGrid"/>
        <w:tblW w:w="8928" w:type="dxa"/>
        <w:tblLook w:val="01E0" w:firstRow="1" w:lastRow="1" w:firstColumn="1" w:lastColumn="1" w:noHBand="0" w:noVBand="0"/>
      </w:tblPr>
      <w:tblGrid>
        <w:gridCol w:w="711"/>
        <w:gridCol w:w="3296"/>
        <w:gridCol w:w="1389"/>
        <w:gridCol w:w="1284"/>
        <w:gridCol w:w="2248"/>
      </w:tblGrid>
      <w:tr w:rsidR="00C90455" w14:paraId="54D8D3C2" w14:textId="77777777" w:rsidTr="007C4C68">
        <w:tc>
          <w:tcPr>
            <w:tcW w:w="711" w:type="dxa"/>
          </w:tcPr>
          <w:p w14:paraId="43496FF7" w14:textId="77777777" w:rsidR="00C90455" w:rsidRPr="00F44EE4" w:rsidRDefault="00C90455" w:rsidP="00D00E1E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3296" w:type="dxa"/>
          </w:tcPr>
          <w:p w14:paraId="73591FB5" w14:textId="77777777" w:rsidR="00C90455" w:rsidRPr="00F44EE4" w:rsidRDefault="00C90455" w:rsidP="00D00E1E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389" w:type="dxa"/>
          </w:tcPr>
          <w:p w14:paraId="3D225FCF" w14:textId="77777777" w:rsidR="00C90455" w:rsidRPr="00363B6E" w:rsidRDefault="00C90455" w:rsidP="00D00E1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284" w:type="dxa"/>
          </w:tcPr>
          <w:p w14:paraId="6AC2682E" w14:textId="77777777" w:rsidR="00C90455" w:rsidRPr="00F44EE4" w:rsidRDefault="00C90455" w:rsidP="00D00E1E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2248" w:type="dxa"/>
          </w:tcPr>
          <w:p w14:paraId="3F23A0B3" w14:textId="77777777" w:rsidR="00C90455" w:rsidRPr="00F44EE4" w:rsidRDefault="00C90455" w:rsidP="00D00E1E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C90455" w14:paraId="2E3E7823" w14:textId="77777777" w:rsidTr="007C4C68">
        <w:tc>
          <w:tcPr>
            <w:tcW w:w="711" w:type="dxa"/>
          </w:tcPr>
          <w:p w14:paraId="1D40A66D" w14:textId="77777777" w:rsidR="00C90455" w:rsidRPr="00CC621B" w:rsidRDefault="00C90455" w:rsidP="00D00E1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96" w:type="dxa"/>
          </w:tcPr>
          <w:p w14:paraId="543D5B1E" w14:textId="252DA3BF" w:rsidR="00C90455" w:rsidRPr="00C90455" w:rsidRDefault="00C90455" w:rsidP="006346BD">
            <w:pPr>
              <w:pStyle w:val="BodyText"/>
              <w:spacing w:after="0"/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>Ma</w:t>
            </w:r>
            <w:r w:rsidR="006346BD" w:rsidRPr="006346BD">
              <w:rPr>
                <w:lang w:val="en-US"/>
              </w:rPr>
              <w:t>MonAn</w:t>
            </w:r>
          </w:p>
        </w:tc>
        <w:tc>
          <w:tcPr>
            <w:tcW w:w="1389" w:type="dxa"/>
          </w:tcPr>
          <w:p w14:paraId="50DD7E97" w14:textId="5D2A11C7" w:rsidR="00C90455" w:rsidRPr="00363B6E" w:rsidRDefault="00FC7B9F" w:rsidP="00D00E1E">
            <w:pPr>
              <w:pStyle w:val="BodyText"/>
              <w:spacing w:after="0"/>
              <w:rPr>
                <w:lang w:val="en-US"/>
              </w:rPr>
            </w:pPr>
            <w:r>
              <w:rPr>
                <w:iCs/>
                <w:lang w:val="en-US"/>
              </w:rPr>
              <w:t>Protected</w:t>
            </w:r>
          </w:p>
        </w:tc>
        <w:tc>
          <w:tcPr>
            <w:tcW w:w="1284" w:type="dxa"/>
          </w:tcPr>
          <w:p w14:paraId="5C4E47E3" w14:textId="1F738B3D" w:rsidR="00C90455" w:rsidRPr="0063075A" w:rsidRDefault="0054158A" w:rsidP="00D00E1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Động</w:t>
            </w:r>
          </w:p>
        </w:tc>
        <w:tc>
          <w:tcPr>
            <w:tcW w:w="2248" w:type="dxa"/>
          </w:tcPr>
          <w:p w14:paraId="4228B1EC" w14:textId="56567913" w:rsidR="00C90455" w:rsidRPr="0063075A" w:rsidRDefault="00C90455" w:rsidP="00D00E1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Là mã độc nhất ứng </w:t>
            </w:r>
            <w:r>
              <w:rPr>
                <w:lang w:val="en-US"/>
              </w:rPr>
              <w:lastRenderedPageBreak/>
              <w:t xml:space="preserve">với từng </w:t>
            </w:r>
            <w:r w:rsidR="00FC7B9F">
              <w:rPr>
                <w:lang w:val="en-US"/>
              </w:rPr>
              <w:t>món ăn</w:t>
            </w:r>
          </w:p>
        </w:tc>
      </w:tr>
      <w:tr w:rsidR="00C90455" w14:paraId="308FD0F6" w14:textId="77777777" w:rsidTr="007C4C68">
        <w:tc>
          <w:tcPr>
            <w:tcW w:w="711" w:type="dxa"/>
          </w:tcPr>
          <w:p w14:paraId="2D93A28B" w14:textId="77777777" w:rsidR="00C90455" w:rsidRDefault="00C90455" w:rsidP="00D00E1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3296" w:type="dxa"/>
          </w:tcPr>
          <w:p w14:paraId="13CF8172" w14:textId="21C7A8CE" w:rsidR="00C90455" w:rsidRPr="00C90455" w:rsidRDefault="00C90455" w:rsidP="00D00E1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HinhAnh</w:t>
            </w:r>
          </w:p>
        </w:tc>
        <w:tc>
          <w:tcPr>
            <w:tcW w:w="1389" w:type="dxa"/>
          </w:tcPr>
          <w:p w14:paraId="1AA5A8D1" w14:textId="3363D6E1" w:rsidR="00C90455" w:rsidRDefault="00FC7B9F" w:rsidP="00D00E1E">
            <w:pPr>
              <w:pStyle w:val="BodyText"/>
              <w:spacing w:after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Protected</w:t>
            </w:r>
          </w:p>
        </w:tc>
        <w:tc>
          <w:tcPr>
            <w:tcW w:w="1284" w:type="dxa"/>
          </w:tcPr>
          <w:p w14:paraId="604A0874" w14:textId="65A8ADA0" w:rsidR="00C90455" w:rsidRDefault="0054158A" w:rsidP="00D00E1E">
            <w:pPr>
              <w:pStyle w:val="BodyText"/>
              <w:spacing w:after="0"/>
            </w:pPr>
            <w:r>
              <w:rPr>
                <w:lang w:val="en-US"/>
              </w:rPr>
              <w:t>Động</w:t>
            </w:r>
          </w:p>
        </w:tc>
        <w:tc>
          <w:tcPr>
            <w:tcW w:w="2248" w:type="dxa"/>
          </w:tcPr>
          <w:p w14:paraId="133342A1" w14:textId="1D0623F3" w:rsidR="00C90455" w:rsidRPr="0063075A" w:rsidRDefault="00C90455" w:rsidP="00D00E1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Là link hình ảnh của món ăn</w:t>
            </w:r>
          </w:p>
        </w:tc>
      </w:tr>
      <w:tr w:rsidR="00C90455" w14:paraId="46FDF3CC" w14:textId="77777777" w:rsidTr="007C4C68">
        <w:tc>
          <w:tcPr>
            <w:tcW w:w="711" w:type="dxa"/>
          </w:tcPr>
          <w:p w14:paraId="1AD3A185" w14:textId="177EA17E" w:rsidR="00C90455" w:rsidRDefault="00C90455" w:rsidP="00D00E1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96" w:type="dxa"/>
          </w:tcPr>
          <w:p w14:paraId="43E8332C" w14:textId="2B447F84" w:rsidR="00C90455" w:rsidRDefault="008D7700" w:rsidP="00D00E1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TenMon</w:t>
            </w:r>
          </w:p>
        </w:tc>
        <w:tc>
          <w:tcPr>
            <w:tcW w:w="1389" w:type="dxa"/>
          </w:tcPr>
          <w:p w14:paraId="3E00003E" w14:textId="1879C60B" w:rsidR="00C90455" w:rsidRDefault="00FC7B9F" w:rsidP="00D00E1E">
            <w:pPr>
              <w:pStyle w:val="BodyText"/>
              <w:spacing w:after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Protected</w:t>
            </w:r>
          </w:p>
        </w:tc>
        <w:tc>
          <w:tcPr>
            <w:tcW w:w="1284" w:type="dxa"/>
          </w:tcPr>
          <w:p w14:paraId="21161B86" w14:textId="5CD93CB5" w:rsidR="00C90455" w:rsidRDefault="0054158A" w:rsidP="00D00E1E">
            <w:pPr>
              <w:pStyle w:val="BodyText"/>
              <w:spacing w:after="0"/>
            </w:pPr>
            <w:r>
              <w:rPr>
                <w:lang w:val="en-US"/>
              </w:rPr>
              <w:t>Động</w:t>
            </w:r>
          </w:p>
        </w:tc>
        <w:tc>
          <w:tcPr>
            <w:tcW w:w="2248" w:type="dxa"/>
          </w:tcPr>
          <w:p w14:paraId="682AA4B7" w14:textId="57920A51" w:rsidR="00C90455" w:rsidRDefault="008D7700" w:rsidP="00D00E1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Là hình ảnh món ăn</w:t>
            </w:r>
          </w:p>
        </w:tc>
      </w:tr>
      <w:tr w:rsidR="008D7700" w14:paraId="019200BD" w14:textId="77777777" w:rsidTr="007C4C68">
        <w:tc>
          <w:tcPr>
            <w:tcW w:w="711" w:type="dxa"/>
          </w:tcPr>
          <w:p w14:paraId="4FE36E45" w14:textId="178786FC" w:rsidR="008D7700" w:rsidRDefault="008D7700" w:rsidP="00D00E1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</w:p>
        </w:tc>
        <w:tc>
          <w:tcPr>
            <w:tcW w:w="3296" w:type="dxa"/>
          </w:tcPr>
          <w:p w14:paraId="630A2AE0" w14:textId="3EE1AFFA" w:rsidR="008D7700" w:rsidRDefault="008D7700" w:rsidP="00D00E1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ThoiGianHoanThanh</w:t>
            </w:r>
          </w:p>
        </w:tc>
        <w:tc>
          <w:tcPr>
            <w:tcW w:w="1389" w:type="dxa"/>
          </w:tcPr>
          <w:p w14:paraId="181BBD1A" w14:textId="68786896" w:rsidR="008D7700" w:rsidRDefault="00FC7B9F" w:rsidP="00D00E1E">
            <w:pPr>
              <w:pStyle w:val="BodyText"/>
              <w:spacing w:after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Protected</w:t>
            </w:r>
          </w:p>
        </w:tc>
        <w:tc>
          <w:tcPr>
            <w:tcW w:w="1284" w:type="dxa"/>
          </w:tcPr>
          <w:p w14:paraId="7B324D3B" w14:textId="7815B4DD" w:rsidR="008D7700" w:rsidRDefault="0054158A" w:rsidP="00D00E1E">
            <w:pPr>
              <w:pStyle w:val="BodyText"/>
              <w:spacing w:after="0"/>
            </w:pPr>
            <w:r>
              <w:rPr>
                <w:lang w:val="en-US"/>
              </w:rPr>
              <w:t>Động</w:t>
            </w:r>
          </w:p>
        </w:tc>
        <w:tc>
          <w:tcPr>
            <w:tcW w:w="2248" w:type="dxa"/>
          </w:tcPr>
          <w:p w14:paraId="53C9D8E1" w14:textId="1E3A0C70" w:rsidR="008D7700" w:rsidRDefault="008D7700" w:rsidP="00D00E1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Là thời gian cần thiết để hoàn thành món ăn</w:t>
            </w:r>
          </w:p>
        </w:tc>
      </w:tr>
      <w:tr w:rsidR="008D7700" w14:paraId="165CB9B8" w14:textId="77777777" w:rsidTr="007C4C68">
        <w:tc>
          <w:tcPr>
            <w:tcW w:w="711" w:type="dxa"/>
          </w:tcPr>
          <w:p w14:paraId="26C2D468" w14:textId="7E4D8BE0" w:rsidR="008D7700" w:rsidRDefault="008D7700" w:rsidP="00D00E1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296" w:type="dxa"/>
          </w:tcPr>
          <w:p w14:paraId="1B5B50B5" w14:textId="22162DDC" w:rsidR="008D7700" w:rsidRDefault="008D7700" w:rsidP="00D00E1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GiaTien</w:t>
            </w:r>
          </w:p>
        </w:tc>
        <w:tc>
          <w:tcPr>
            <w:tcW w:w="1389" w:type="dxa"/>
          </w:tcPr>
          <w:p w14:paraId="1933F434" w14:textId="3A37095A" w:rsidR="008D7700" w:rsidRDefault="00FC7B9F" w:rsidP="00D00E1E">
            <w:pPr>
              <w:pStyle w:val="BodyText"/>
              <w:spacing w:after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Protected</w:t>
            </w:r>
          </w:p>
        </w:tc>
        <w:tc>
          <w:tcPr>
            <w:tcW w:w="1284" w:type="dxa"/>
          </w:tcPr>
          <w:p w14:paraId="792C32CF" w14:textId="6DF24AC7" w:rsidR="008D7700" w:rsidRDefault="0054158A" w:rsidP="00D00E1E">
            <w:pPr>
              <w:pStyle w:val="BodyText"/>
              <w:spacing w:after="0"/>
            </w:pPr>
            <w:r>
              <w:rPr>
                <w:lang w:val="en-US"/>
              </w:rPr>
              <w:t>Động</w:t>
            </w:r>
          </w:p>
        </w:tc>
        <w:tc>
          <w:tcPr>
            <w:tcW w:w="2248" w:type="dxa"/>
          </w:tcPr>
          <w:p w14:paraId="2FA6356F" w14:textId="4D07CE23" w:rsidR="008D7700" w:rsidRDefault="008D7700" w:rsidP="00D00E1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Là giá món ăn</w:t>
            </w:r>
          </w:p>
        </w:tc>
      </w:tr>
    </w:tbl>
    <w:p w14:paraId="67F051F4" w14:textId="76AB5C1B" w:rsidR="0063075A" w:rsidRDefault="0063075A" w:rsidP="0063075A">
      <w:pPr>
        <w:pStyle w:val="BodyText"/>
        <w:keepLines w:val="0"/>
        <w:widowControl/>
        <w:spacing w:before="120"/>
        <w:jc w:val="both"/>
        <w:rPr>
          <w:i/>
          <w:color w:val="0000FF"/>
        </w:rPr>
      </w:pPr>
    </w:p>
    <w:p w14:paraId="47A10953" w14:textId="4A6D8AE7" w:rsidR="008D7700" w:rsidRPr="0063075A" w:rsidRDefault="008D7700" w:rsidP="00A53114">
      <w:pPr>
        <w:pStyle w:val="BodyText"/>
        <w:keepLines w:val="0"/>
        <w:widowControl/>
        <w:numPr>
          <w:ilvl w:val="0"/>
          <w:numId w:val="5"/>
        </w:numPr>
        <w:spacing w:after="0"/>
        <w:rPr>
          <w:iCs/>
          <w:sz w:val="32"/>
          <w:szCs w:val="32"/>
        </w:rPr>
      </w:pPr>
      <w:r w:rsidRPr="0063075A">
        <w:rPr>
          <w:iCs/>
          <w:sz w:val="32"/>
          <w:szCs w:val="32"/>
          <w:lang w:val="en-US"/>
        </w:rPr>
        <w:t xml:space="preserve">Lớp </w:t>
      </w:r>
      <w:r w:rsidR="00FC7B9F">
        <w:rPr>
          <w:iCs/>
          <w:sz w:val="32"/>
          <w:szCs w:val="32"/>
          <w:lang w:val="en-US"/>
        </w:rPr>
        <w:t>HoaDon</w:t>
      </w:r>
    </w:p>
    <w:tbl>
      <w:tblPr>
        <w:tblStyle w:val="TableGrid"/>
        <w:tblW w:w="8928" w:type="dxa"/>
        <w:tblLook w:val="01E0" w:firstRow="1" w:lastRow="1" w:firstColumn="1" w:lastColumn="1" w:noHBand="0" w:noVBand="0"/>
      </w:tblPr>
      <w:tblGrid>
        <w:gridCol w:w="737"/>
        <w:gridCol w:w="2589"/>
        <w:gridCol w:w="1483"/>
        <w:gridCol w:w="1473"/>
        <w:gridCol w:w="2646"/>
      </w:tblGrid>
      <w:tr w:rsidR="004E5CD8" w14:paraId="22F45543" w14:textId="77777777" w:rsidTr="0054158A">
        <w:tc>
          <w:tcPr>
            <w:tcW w:w="737" w:type="dxa"/>
          </w:tcPr>
          <w:p w14:paraId="07EF93B7" w14:textId="77777777" w:rsidR="008D7700" w:rsidRPr="00F44EE4" w:rsidRDefault="008D7700" w:rsidP="00D00E1E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2589" w:type="dxa"/>
          </w:tcPr>
          <w:p w14:paraId="0D028FCD" w14:textId="77777777" w:rsidR="008D7700" w:rsidRPr="00F44EE4" w:rsidRDefault="008D7700" w:rsidP="00D00E1E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483" w:type="dxa"/>
          </w:tcPr>
          <w:p w14:paraId="3653676B" w14:textId="77777777" w:rsidR="008D7700" w:rsidRPr="00363B6E" w:rsidRDefault="008D7700" w:rsidP="00D00E1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473" w:type="dxa"/>
          </w:tcPr>
          <w:p w14:paraId="38B33356" w14:textId="77777777" w:rsidR="008D7700" w:rsidRPr="00F44EE4" w:rsidRDefault="008D7700" w:rsidP="00D00E1E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2646" w:type="dxa"/>
          </w:tcPr>
          <w:p w14:paraId="4DC53E50" w14:textId="77777777" w:rsidR="008D7700" w:rsidRPr="00F44EE4" w:rsidRDefault="008D7700" w:rsidP="00D00E1E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4E5CD8" w14:paraId="6EEA3B0C" w14:textId="77777777" w:rsidTr="0054158A">
        <w:tc>
          <w:tcPr>
            <w:tcW w:w="737" w:type="dxa"/>
          </w:tcPr>
          <w:p w14:paraId="1277A8C9" w14:textId="77777777" w:rsidR="008D7700" w:rsidRPr="00CC621B" w:rsidRDefault="008D7700" w:rsidP="00D00E1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89" w:type="dxa"/>
          </w:tcPr>
          <w:p w14:paraId="1392D866" w14:textId="6E376B5E" w:rsidR="008D7700" w:rsidRPr="00C90455" w:rsidRDefault="00FC7B9F" w:rsidP="00D00E1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MaHoaDon</w:t>
            </w:r>
          </w:p>
        </w:tc>
        <w:tc>
          <w:tcPr>
            <w:tcW w:w="1483" w:type="dxa"/>
          </w:tcPr>
          <w:p w14:paraId="03848F6F" w14:textId="689CBC19" w:rsidR="008D7700" w:rsidRPr="00363B6E" w:rsidRDefault="00FC7B9F" w:rsidP="00D00E1E">
            <w:pPr>
              <w:pStyle w:val="BodyText"/>
              <w:spacing w:after="0"/>
              <w:rPr>
                <w:lang w:val="en-US"/>
              </w:rPr>
            </w:pPr>
            <w:r>
              <w:rPr>
                <w:iCs/>
                <w:lang w:val="en-US"/>
              </w:rPr>
              <w:t>Protected</w:t>
            </w:r>
          </w:p>
        </w:tc>
        <w:tc>
          <w:tcPr>
            <w:tcW w:w="1473" w:type="dxa"/>
          </w:tcPr>
          <w:p w14:paraId="0F7F48A7" w14:textId="3A00F433" w:rsidR="008D7700" w:rsidRPr="0063075A" w:rsidRDefault="0054158A" w:rsidP="00D00E1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Động</w:t>
            </w:r>
          </w:p>
        </w:tc>
        <w:tc>
          <w:tcPr>
            <w:tcW w:w="2646" w:type="dxa"/>
          </w:tcPr>
          <w:p w14:paraId="2112F268" w14:textId="4DA8740B" w:rsidR="008D7700" w:rsidRPr="0063075A" w:rsidRDefault="008D7700" w:rsidP="00D00E1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Là mã độc nhất ứng với từng </w:t>
            </w:r>
            <w:r w:rsidR="00FC7B9F">
              <w:rPr>
                <w:lang w:val="en-US"/>
              </w:rPr>
              <w:t>hóa đơn</w:t>
            </w:r>
          </w:p>
        </w:tc>
      </w:tr>
      <w:tr w:rsidR="004E5CD8" w14:paraId="1151687F" w14:textId="77777777" w:rsidTr="0054158A">
        <w:tc>
          <w:tcPr>
            <w:tcW w:w="737" w:type="dxa"/>
          </w:tcPr>
          <w:p w14:paraId="2AE82F33" w14:textId="77777777" w:rsidR="008D7700" w:rsidRDefault="008D7700" w:rsidP="00D00E1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89" w:type="dxa"/>
          </w:tcPr>
          <w:p w14:paraId="28678A7A" w14:textId="5BC39EE2" w:rsidR="008D7700" w:rsidRPr="00C90455" w:rsidRDefault="00FC7B9F" w:rsidP="00D00E1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Ngay</w:t>
            </w:r>
          </w:p>
        </w:tc>
        <w:tc>
          <w:tcPr>
            <w:tcW w:w="1483" w:type="dxa"/>
          </w:tcPr>
          <w:p w14:paraId="273820B8" w14:textId="067A6E33" w:rsidR="008D7700" w:rsidRDefault="00FC7B9F" w:rsidP="00D00E1E">
            <w:pPr>
              <w:pStyle w:val="BodyText"/>
              <w:spacing w:after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Protected</w:t>
            </w:r>
          </w:p>
        </w:tc>
        <w:tc>
          <w:tcPr>
            <w:tcW w:w="1473" w:type="dxa"/>
          </w:tcPr>
          <w:p w14:paraId="2F4C07BD" w14:textId="51A52D62" w:rsidR="008D7700" w:rsidRDefault="0054158A" w:rsidP="00D00E1E">
            <w:pPr>
              <w:pStyle w:val="BodyText"/>
              <w:spacing w:after="0"/>
            </w:pPr>
            <w:r>
              <w:rPr>
                <w:lang w:val="en-US"/>
              </w:rPr>
              <w:t>Động</w:t>
            </w:r>
          </w:p>
        </w:tc>
        <w:tc>
          <w:tcPr>
            <w:tcW w:w="2646" w:type="dxa"/>
          </w:tcPr>
          <w:p w14:paraId="12D1AFC9" w14:textId="13570532" w:rsidR="008D7700" w:rsidRPr="0063075A" w:rsidRDefault="008D7700" w:rsidP="00D00E1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Là </w:t>
            </w:r>
            <w:r w:rsidR="00FC7B9F">
              <w:rPr>
                <w:lang w:val="en-US"/>
              </w:rPr>
              <w:t>ngày sinh ra hóa đơn</w:t>
            </w:r>
          </w:p>
        </w:tc>
      </w:tr>
      <w:tr w:rsidR="008D7700" w14:paraId="1B08E1EC" w14:textId="77777777" w:rsidTr="0054158A">
        <w:tc>
          <w:tcPr>
            <w:tcW w:w="737" w:type="dxa"/>
          </w:tcPr>
          <w:p w14:paraId="7B2285A2" w14:textId="77777777" w:rsidR="008D7700" w:rsidRDefault="008D7700" w:rsidP="00D00E1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89" w:type="dxa"/>
          </w:tcPr>
          <w:p w14:paraId="766D8C36" w14:textId="77777777" w:rsidR="008D7700" w:rsidRDefault="008D7700" w:rsidP="00D00E1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TenMon</w:t>
            </w:r>
          </w:p>
        </w:tc>
        <w:tc>
          <w:tcPr>
            <w:tcW w:w="1483" w:type="dxa"/>
          </w:tcPr>
          <w:p w14:paraId="63A8F744" w14:textId="03F97578" w:rsidR="008D7700" w:rsidRDefault="00FC7B9F" w:rsidP="00D00E1E">
            <w:pPr>
              <w:pStyle w:val="BodyText"/>
              <w:spacing w:after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Protected</w:t>
            </w:r>
          </w:p>
        </w:tc>
        <w:tc>
          <w:tcPr>
            <w:tcW w:w="1473" w:type="dxa"/>
          </w:tcPr>
          <w:p w14:paraId="6422CB16" w14:textId="48CAE5D0" w:rsidR="008D7700" w:rsidRDefault="0054158A" w:rsidP="00D00E1E">
            <w:pPr>
              <w:pStyle w:val="BodyText"/>
              <w:spacing w:after="0"/>
            </w:pPr>
            <w:r>
              <w:rPr>
                <w:lang w:val="en-US"/>
              </w:rPr>
              <w:t>Động</w:t>
            </w:r>
          </w:p>
        </w:tc>
        <w:tc>
          <w:tcPr>
            <w:tcW w:w="2646" w:type="dxa"/>
          </w:tcPr>
          <w:p w14:paraId="25D5ED9A" w14:textId="77777777" w:rsidR="008D7700" w:rsidRDefault="008D7700" w:rsidP="00D00E1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Là hình ảnh món ăn</w:t>
            </w:r>
          </w:p>
        </w:tc>
      </w:tr>
      <w:tr w:rsidR="008D7700" w14:paraId="4BC3B5E2" w14:textId="77777777" w:rsidTr="0054158A">
        <w:tc>
          <w:tcPr>
            <w:tcW w:w="737" w:type="dxa"/>
          </w:tcPr>
          <w:p w14:paraId="3ECFDE52" w14:textId="77777777" w:rsidR="008D7700" w:rsidRDefault="008D7700" w:rsidP="00D00E1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</w:p>
        </w:tc>
        <w:tc>
          <w:tcPr>
            <w:tcW w:w="2589" w:type="dxa"/>
          </w:tcPr>
          <w:p w14:paraId="4790C37C" w14:textId="47D28EB2" w:rsidR="008D7700" w:rsidRDefault="00FC7B9F" w:rsidP="00D00E1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ThanhToan</w:t>
            </w:r>
          </w:p>
        </w:tc>
        <w:tc>
          <w:tcPr>
            <w:tcW w:w="1483" w:type="dxa"/>
          </w:tcPr>
          <w:p w14:paraId="17A841C5" w14:textId="16001026" w:rsidR="008D7700" w:rsidRDefault="00FC7B9F" w:rsidP="00D00E1E">
            <w:pPr>
              <w:pStyle w:val="BodyText"/>
              <w:spacing w:after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Protected</w:t>
            </w:r>
          </w:p>
        </w:tc>
        <w:tc>
          <w:tcPr>
            <w:tcW w:w="1473" w:type="dxa"/>
          </w:tcPr>
          <w:p w14:paraId="2CEFCE40" w14:textId="2ADF34E8" w:rsidR="008D7700" w:rsidRDefault="0054158A" w:rsidP="00D00E1E">
            <w:pPr>
              <w:pStyle w:val="BodyText"/>
              <w:spacing w:after="0"/>
            </w:pPr>
            <w:r>
              <w:rPr>
                <w:lang w:val="en-US"/>
              </w:rPr>
              <w:t>Động</w:t>
            </w:r>
          </w:p>
        </w:tc>
        <w:tc>
          <w:tcPr>
            <w:tcW w:w="2646" w:type="dxa"/>
          </w:tcPr>
          <w:p w14:paraId="06C8431F" w14:textId="45BC2874" w:rsidR="008D7700" w:rsidRDefault="008D7700" w:rsidP="00D00E1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Là </w:t>
            </w:r>
            <w:r w:rsidR="00FC7B9F">
              <w:rPr>
                <w:lang w:val="en-US"/>
              </w:rPr>
              <w:t>thuộc tính kiểm tra xem HoaDon này đã thanh toán chưa</w:t>
            </w:r>
          </w:p>
        </w:tc>
      </w:tr>
      <w:tr w:rsidR="008D7700" w14:paraId="431F0205" w14:textId="77777777" w:rsidTr="0054158A">
        <w:tc>
          <w:tcPr>
            <w:tcW w:w="737" w:type="dxa"/>
          </w:tcPr>
          <w:p w14:paraId="2E256CBB" w14:textId="77777777" w:rsidR="008D7700" w:rsidRDefault="008D7700" w:rsidP="00D00E1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89" w:type="dxa"/>
          </w:tcPr>
          <w:p w14:paraId="6CC8FC4D" w14:textId="58110C97" w:rsidR="008D7700" w:rsidRDefault="00FC7B9F" w:rsidP="00D00E1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TrangThai</w:t>
            </w:r>
          </w:p>
        </w:tc>
        <w:tc>
          <w:tcPr>
            <w:tcW w:w="1483" w:type="dxa"/>
          </w:tcPr>
          <w:p w14:paraId="758402EA" w14:textId="6EBA9027" w:rsidR="008D7700" w:rsidRDefault="00FC7B9F" w:rsidP="00D00E1E">
            <w:pPr>
              <w:pStyle w:val="BodyText"/>
              <w:spacing w:after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Protected</w:t>
            </w:r>
          </w:p>
        </w:tc>
        <w:tc>
          <w:tcPr>
            <w:tcW w:w="1473" w:type="dxa"/>
          </w:tcPr>
          <w:p w14:paraId="6470CF67" w14:textId="4FFD61AD" w:rsidR="008D7700" w:rsidRDefault="0054158A" w:rsidP="00D00E1E">
            <w:pPr>
              <w:pStyle w:val="BodyText"/>
              <w:spacing w:after="0"/>
            </w:pPr>
            <w:r>
              <w:rPr>
                <w:lang w:val="en-US"/>
              </w:rPr>
              <w:t>Động</w:t>
            </w:r>
          </w:p>
        </w:tc>
        <w:tc>
          <w:tcPr>
            <w:tcW w:w="2646" w:type="dxa"/>
          </w:tcPr>
          <w:p w14:paraId="56D1A11F" w14:textId="6697F760" w:rsidR="008D7700" w:rsidRDefault="008D7700" w:rsidP="00D00E1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Là </w:t>
            </w:r>
            <w:r w:rsidR="00FC7B9F">
              <w:rPr>
                <w:lang w:val="en-US"/>
              </w:rPr>
              <w:t>thuộc tính biểu thị công đoạn, trạng thái đơn hàng: Đã gọi, Đã làm và Đã giao</w:t>
            </w:r>
          </w:p>
        </w:tc>
      </w:tr>
    </w:tbl>
    <w:p w14:paraId="26F95E3D" w14:textId="13150C52" w:rsidR="008D7700" w:rsidRDefault="008D7700" w:rsidP="0063075A">
      <w:pPr>
        <w:pStyle w:val="BodyText"/>
        <w:keepLines w:val="0"/>
        <w:widowControl/>
        <w:spacing w:before="120"/>
        <w:jc w:val="both"/>
        <w:rPr>
          <w:i/>
          <w:color w:val="0000FF"/>
        </w:rPr>
      </w:pPr>
    </w:p>
    <w:p w14:paraId="29866A0D" w14:textId="77777777" w:rsidR="007050FE" w:rsidRDefault="007050FE" w:rsidP="0063075A">
      <w:pPr>
        <w:pStyle w:val="BodyText"/>
        <w:keepLines w:val="0"/>
        <w:widowControl/>
        <w:spacing w:before="120"/>
        <w:jc w:val="both"/>
        <w:rPr>
          <w:i/>
          <w:color w:val="0000FF"/>
        </w:rPr>
      </w:pPr>
    </w:p>
    <w:p w14:paraId="0E9D251E" w14:textId="31331E64" w:rsidR="00FC7B9F" w:rsidRPr="0063075A" w:rsidRDefault="00FC7B9F" w:rsidP="00A53114">
      <w:pPr>
        <w:pStyle w:val="BodyText"/>
        <w:keepLines w:val="0"/>
        <w:widowControl/>
        <w:numPr>
          <w:ilvl w:val="0"/>
          <w:numId w:val="5"/>
        </w:numPr>
        <w:spacing w:after="0"/>
        <w:rPr>
          <w:iCs/>
          <w:sz w:val="32"/>
          <w:szCs w:val="32"/>
        </w:rPr>
      </w:pPr>
      <w:r>
        <w:rPr>
          <w:iCs/>
          <w:sz w:val="32"/>
          <w:szCs w:val="32"/>
          <w:lang w:val="en-US"/>
        </w:rPr>
        <w:t xml:space="preserve">Lớp </w:t>
      </w:r>
      <w:r w:rsidR="00A80167">
        <w:rPr>
          <w:iCs/>
          <w:sz w:val="32"/>
          <w:szCs w:val="32"/>
          <w:lang w:val="en-US"/>
        </w:rPr>
        <w:t>NguyenLieu</w:t>
      </w:r>
    </w:p>
    <w:tbl>
      <w:tblPr>
        <w:tblStyle w:val="TableGrid"/>
        <w:tblW w:w="8928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2998"/>
      </w:tblGrid>
      <w:tr w:rsidR="00FC7B9F" w14:paraId="6215B4A5" w14:textId="77777777" w:rsidTr="00D00E1E">
        <w:tc>
          <w:tcPr>
            <w:tcW w:w="758" w:type="dxa"/>
          </w:tcPr>
          <w:p w14:paraId="3DA5A9F8" w14:textId="77777777" w:rsidR="00FC7B9F" w:rsidRPr="00F44EE4" w:rsidRDefault="00FC7B9F" w:rsidP="00D00E1E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1776602B" w14:textId="77777777" w:rsidR="00FC7B9F" w:rsidRPr="00F44EE4" w:rsidRDefault="00FC7B9F" w:rsidP="00D00E1E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335419A1" w14:textId="77777777" w:rsidR="00FC7B9F" w:rsidRPr="00363B6E" w:rsidRDefault="00FC7B9F" w:rsidP="00D00E1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3C67FE52" w14:textId="77777777" w:rsidR="00FC7B9F" w:rsidRPr="00F44EE4" w:rsidRDefault="00FC7B9F" w:rsidP="00D00E1E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2998" w:type="dxa"/>
          </w:tcPr>
          <w:p w14:paraId="7C94588B" w14:textId="77777777" w:rsidR="00FC7B9F" w:rsidRPr="00F44EE4" w:rsidRDefault="00FC7B9F" w:rsidP="00D00E1E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FC7B9F" w14:paraId="35A4AA5D" w14:textId="77777777" w:rsidTr="00D00E1E">
        <w:tc>
          <w:tcPr>
            <w:tcW w:w="758" w:type="dxa"/>
          </w:tcPr>
          <w:p w14:paraId="75C00A5C" w14:textId="77777777" w:rsidR="00FC7B9F" w:rsidRPr="00CC621B" w:rsidRDefault="00FC7B9F" w:rsidP="00D00E1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635A6541" w14:textId="0B58043E" w:rsidR="00FC7B9F" w:rsidRPr="00C90455" w:rsidRDefault="00A80167" w:rsidP="00D00E1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MaNguyenLieu</w:t>
            </w:r>
          </w:p>
        </w:tc>
        <w:tc>
          <w:tcPr>
            <w:tcW w:w="1566" w:type="dxa"/>
          </w:tcPr>
          <w:p w14:paraId="1DEB55F1" w14:textId="56B539F4" w:rsidR="00FC7B9F" w:rsidRPr="00363B6E" w:rsidRDefault="00FC7B9F" w:rsidP="00D00E1E">
            <w:pPr>
              <w:pStyle w:val="BodyText"/>
              <w:spacing w:after="0"/>
              <w:rPr>
                <w:lang w:val="en-US"/>
              </w:rPr>
            </w:pPr>
            <w:r>
              <w:rPr>
                <w:iCs/>
                <w:lang w:val="en-US"/>
              </w:rPr>
              <w:t>Protected</w:t>
            </w:r>
          </w:p>
        </w:tc>
        <w:tc>
          <w:tcPr>
            <w:tcW w:w="1640" w:type="dxa"/>
          </w:tcPr>
          <w:p w14:paraId="684CC488" w14:textId="72F9BC4E" w:rsidR="00FC7B9F" w:rsidRPr="0063075A" w:rsidRDefault="0054158A" w:rsidP="00D00E1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Động</w:t>
            </w:r>
          </w:p>
        </w:tc>
        <w:tc>
          <w:tcPr>
            <w:tcW w:w="2998" w:type="dxa"/>
          </w:tcPr>
          <w:p w14:paraId="641C8845" w14:textId="77777777" w:rsidR="00FC7B9F" w:rsidRPr="0063075A" w:rsidRDefault="00FC7B9F" w:rsidP="00D00E1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Là mã độc nhất ứng với từng hóa đơn</w:t>
            </w:r>
          </w:p>
        </w:tc>
      </w:tr>
      <w:tr w:rsidR="00FC7B9F" w14:paraId="69D3C4C7" w14:textId="77777777" w:rsidTr="00D00E1E">
        <w:tc>
          <w:tcPr>
            <w:tcW w:w="758" w:type="dxa"/>
          </w:tcPr>
          <w:p w14:paraId="09288FD3" w14:textId="77777777" w:rsidR="00FC7B9F" w:rsidRDefault="00FC7B9F" w:rsidP="00D00E1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7422438D" w14:textId="543B5B6B" w:rsidR="00FC7B9F" w:rsidRPr="00C90455" w:rsidRDefault="00A80167" w:rsidP="00D00E1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Ten</w:t>
            </w:r>
          </w:p>
        </w:tc>
        <w:tc>
          <w:tcPr>
            <w:tcW w:w="1566" w:type="dxa"/>
          </w:tcPr>
          <w:p w14:paraId="61867760" w14:textId="37222F62" w:rsidR="00FC7B9F" w:rsidRDefault="00FC7B9F" w:rsidP="00D00E1E">
            <w:pPr>
              <w:pStyle w:val="BodyText"/>
              <w:spacing w:after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Protected</w:t>
            </w:r>
          </w:p>
        </w:tc>
        <w:tc>
          <w:tcPr>
            <w:tcW w:w="1640" w:type="dxa"/>
          </w:tcPr>
          <w:p w14:paraId="7E9E8127" w14:textId="71B9E515" w:rsidR="00FC7B9F" w:rsidRDefault="0054158A" w:rsidP="00D00E1E">
            <w:pPr>
              <w:pStyle w:val="BodyText"/>
              <w:spacing w:after="0"/>
            </w:pPr>
            <w:r>
              <w:rPr>
                <w:lang w:val="en-US"/>
              </w:rPr>
              <w:t>Động</w:t>
            </w:r>
          </w:p>
        </w:tc>
        <w:tc>
          <w:tcPr>
            <w:tcW w:w="2998" w:type="dxa"/>
          </w:tcPr>
          <w:p w14:paraId="21CDA8DC" w14:textId="77777777" w:rsidR="00FC7B9F" w:rsidRPr="0063075A" w:rsidRDefault="00FC7B9F" w:rsidP="00D00E1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Là ngày sinh ra hóa đơn</w:t>
            </w:r>
          </w:p>
        </w:tc>
      </w:tr>
      <w:tr w:rsidR="00A80167" w14:paraId="0301E6A6" w14:textId="77777777" w:rsidTr="00D00E1E">
        <w:tc>
          <w:tcPr>
            <w:tcW w:w="758" w:type="dxa"/>
          </w:tcPr>
          <w:p w14:paraId="43BB3F2E" w14:textId="05C5D8EA" w:rsidR="00A80167" w:rsidRDefault="00A80167" w:rsidP="00D00E1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0173A00E" w14:textId="0B526173" w:rsidR="00A80167" w:rsidRDefault="00A80167" w:rsidP="00D00E1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HinhAnh</w:t>
            </w:r>
          </w:p>
        </w:tc>
        <w:tc>
          <w:tcPr>
            <w:tcW w:w="1566" w:type="dxa"/>
          </w:tcPr>
          <w:p w14:paraId="4BCFF27B" w14:textId="22AA9215" w:rsidR="00A80167" w:rsidRDefault="00A80167" w:rsidP="00D00E1E">
            <w:pPr>
              <w:pStyle w:val="BodyText"/>
              <w:spacing w:after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Protected</w:t>
            </w:r>
          </w:p>
        </w:tc>
        <w:tc>
          <w:tcPr>
            <w:tcW w:w="1640" w:type="dxa"/>
          </w:tcPr>
          <w:p w14:paraId="039637C6" w14:textId="03965470" w:rsidR="00A80167" w:rsidRDefault="0054158A" w:rsidP="00D00E1E">
            <w:pPr>
              <w:pStyle w:val="BodyText"/>
              <w:spacing w:after="0"/>
            </w:pPr>
            <w:r>
              <w:rPr>
                <w:lang w:val="en-US"/>
              </w:rPr>
              <w:t>Động</w:t>
            </w:r>
          </w:p>
        </w:tc>
        <w:tc>
          <w:tcPr>
            <w:tcW w:w="2998" w:type="dxa"/>
          </w:tcPr>
          <w:p w14:paraId="34E652C4" w14:textId="73F5FF72" w:rsidR="00A80167" w:rsidRDefault="00A80167" w:rsidP="00D00E1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Là link hình ảnh của nguyên </w:t>
            </w:r>
            <w:r>
              <w:rPr>
                <w:lang w:val="en-US"/>
              </w:rPr>
              <w:lastRenderedPageBreak/>
              <w:t>liệu</w:t>
            </w:r>
          </w:p>
        </w:tc>
      </w:tr>
      <w:tr w:rsidR="00A80167" w14:paraId="55774A09" w14:textId="77777777" w:rsidTr="00D00E1E">
        <w:tc>
          <w:tcPr>
            <w:tcW w:w="758" w:type="dxa"/>
          </w:tcPr>
          <w:p w14:paraId="324D483C" w14:textId="121F34D8" w:rsidR="00A80167" w:rsidRDefault="00A80167" w:rsidP="00D00E1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1966" w:type="dxa"/>
          </w:tcPr>
          <w:p w14:paraId="59D8EE40" w14:textId="3E919821" w:rsidR="00A80167" w:rsidRDefault="00A80167" w:rsidP="00D00E1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Gia</w:t>
            </w:r>
          </w:p>
        </w:tc>
        <w:tc>
          <w:tcPr>
            <w:tcW w:w="1566" w:type="dxa"/>
          </w:tcPr>
          <w:p w14:paraId="7238FFE3" w14:textId="04B30294" w:rsidR="00A80167" w:rsidRDefault="00A80167" w:rsidP="00D00E1E">
            <w:pPr>
              <w:pStyle w:val="BodyText"/>
              <w:spacing w:after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Protected</w:t>
            </w:r>
          </w:p>
        </w:tc>
        <w:tc>
          <w:tcPr>
            <w:tcW w:w="1640" w:type="dxa"/>
          </w:tcPr>
          <w:p w14:paraId="0FBDA439" w14:textId="3931FF44" w:rsidR="00A80167" w:rsidRDefault="0054158A" w:rsidP="00D00E1E">
            <w:pPr>
              <w:pStyle w:val="BodyText"/>
              <w:spacing w:after="0"/>
            </w:pPr>
            <w:r>
              <w:rPr>
                <w:lang w:val="en-US"/>
              </w:rPr>
              <w:t>Động</w:t>
            </w:r>
          </w:p>
        </w:tc>
        <w:tc>
          <w:tcPr>
            <w:tcW w:w="2998" w:type="dxa"/>
          </w:tcPr>
          <w:p w14:paraId="7951E2D0" w14:textId="5D8A8EE3" w:rsidR="00A80167" w:rsidRDefault="00A80167" w:rsidP="00D00E1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Là giá cả của nguyên liệu</w:t>
            </w:r>
          </w:p>
        </w:tc>
      </w:tr>
      <w:tr w:rsidR="00A80167" w14:paraId="52363CC3" w14:textId="77777777" w:rsidTr="00D00E1E">
        <w:tc>
          <w:tcPr>
            <w:tcW w:w="758" w:type="dxa"/>
          </w:tcPr>
          <w:p w14:paraId="31E14B15" w14:textId="523AFFE9" w:rsidR="00A80167" w:rsidRDefault="00A80167" w:rsidP="00D00E1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14:paraId="2B0A334E" w14:textId="54AA0201" w:rsidR="00A80167" w:rsidRDefault="00A80167" w:rsidP="00D00E1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SoLuongTonKho</w:t>
            </w:r>
          </w:p>
        </w:tc>
        <w:tc>
          <w:tcPr>
            <w:tcW w:w="1566" w:type="dxa"/>
          </w:tcPr>
          <w:p w14:paraId="415F0689" w14:textId="62769E29" w:rsidR="00A80167" w:rsidRDefault="00A80167" w:rsidP="00D00E1E">
            <w:pPr>
              <w:pStyle w:val="BodyText"/>
              <w:spacing w:after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Protected</w:t>
            </w:r>
          </w:p>
        </w:tc>
        <w:tc>
          <w:tcPr>
            <w:tcW w:w="1640" w:type="dxa"/>
          </w:tcPr>
          <w:p w14:paraId="758A8F61" w14:textId="4E1A9E7B" w:rsidR="00A80167" w:rsidRDefault="0054158A" w:rsidP="00D00E1E">
            <w:pPr>
              <w:pStyle w:val="BodyText"/>
              <w:spacing w:after="0"/>
            </w:pPr>
            <w:r>
              <w:rPr>
                <w:lang w:val="en-US"/>
              </w:rPr>
              <w:t>Động</w:t>
            </w:r>
          </w:p>
        </w:tc>
        <w:tc>
          <w:tcPr>
            <w:tcW w:w="2998" w:type="dxa"/>
          </w:tcPr>
          <w:p w14:paraId="5FAB85BB" w14:textId="455313FF" w:rsidR="00A80167" w:rsidRDefault="00A80167" w:rsidP="00D00E1E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Là số lượng hiện đang có trong kho của nguyên liệu</w:t>
            </w:r>
          </w:p>
        </w:tc>
      </w:tr>
    </w:tbl>
    <w:p w14:paraId="0B907EC7" w14:textId="77777777" w:rsidR="007050FE" w:rsidRPr="007050FE" w:rsidRDefault="007050FE" w:rsidP="007050FE">
      <w:pPr>
        <w:pStyle w:val="BodyText"/>
        <w:keepLines w:val="0"/>
        <w:widowControl/>
        <w:spacing w:after="0"/>
        <w:ind w:left="1080"/>
        <w:rPr>
          <w:iCs/>
          <w:sz w:val="32"/>
          <w:szCs w:val="32"/>
        </w:rPr>
      </w:pPr>
    </w:p>
    <w:p w14:paraId="68247400" w14:textId="40B53DE2" w:rsidR="00E002A3" w:rsidRPr="0063075A" w:rsidRDefault="00E002A3" w:rsidP="00A53114">
      <w:pPr>
        <w:pStyle w:val="BodyText"/>
        <w:keepLines w:val="0"/>
        <w:widowControl/>
        <w:numPr>
          <w:ilvl w:val="0"/>
          <w:numId w:val="5"/>
        </w:numPr>
        <w:spacing w:after="0"/>
        <w:rPr>
          <w:iCs/>
          <w:sz w:val="32"/>
          <w:szCs w:val="32"/>
        </w:rPr>
      </w:pPr>
      <w:r>
        <w:rPr>
          <w:iCs/>
          <w:sz w:val="32"/>
          <w:szCs w:val="32"/>
          <w:lang w:val="en-US"/>
        </w:rPr>
        <w:t xml:space="preserve">Lớp </w:t>
      </w:r>
      <w:r w:rsidR="007050FE">
        <w:rPr>
          <w:iCs/>
          <w:sz w:val="32"/>
          <w:szCs w:val="32"/>
          <w:lang w:val="en-US"/>
        </w:rPr>
        <w:t>MenuTheoThu</w:t>
      </w:r>
    </w:p>
    <w:tbl>
      <w:tblPr>
        <w:tblStyle w:val="TableGrid"/>
        <w:tblW w:w="8928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2998"/>
      </w:tblGrid>
      <w:tr w:rsidR="00E002A3" w14:paraId="495D2377" w14:textId="77777777" w:rsidTr="001B58D6">
        <w:tc>
          <w:tcPr>
            <w:tcW w:w="758" w:type="dxa"/>
          </w:tcPr>
          <w:p w14:paraId="59831CA2" w14:textId="77777777" w:rsidR="00E002A3" w:rsidRPr="00F44EE4" w:rsidRDefault="00E002A3" w:rsidP="001B58D6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15EE5DA1" w14:textId="77777777" w:rsidR="00E002A3" w:rsidRPr="00F44EE4" w:rsidRDefault="00E002A3" w:rsidP="001B58D6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748A96BE" w14:textId="77777777" w:rsidR="00E002A3" w:rsidRPr="00363B6E" w:rsidRDefault="00E002A3" w:rsidP="001B58D6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03C5EC24" w14:textId="77777777" w:rsidR="00E002A3" w:rsidRPr="00F44EE4" w:rsidRDefault="00E002A3" w:rsidP="001B58D6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2998" w:type="dxa"/>
          </w:tcPr>
          <w:p w14:paraId="5B00D0F5" w14:textId="77777777" w:rsidR="00E002A3" w:rsidRPr="00F44EE4" w:rsidRDefault="00E002A3" w:rsidP="001B58D6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E002A3" w14:paraId="72EF6CA2" w14:textId="77777777" w:rsidTr="001B58D6">
        <w:tc>
          <w:tcPr>
            <w:tcW w:w="758" w:type="dxa"/>
          </w:tcPr>
          <w:p w14:paraId="15266B9E" w14:textId="77777777" w:rsidR="00E002A3" w:rsidRPr="00CC621B" w:rsidRDefault="00E002A3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7DFB48A3" w14:textId="3F90224D" w:rsidR="00E002A3" w:rsidRPr="00C90455" w:rsidRDefault="00E002A3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Ma</w:t>
            </w:r>
            <w:r w:rsidR="007050FE">
              <w:rPr>
                <w:lang w:val="en-US"/>
              </w:rPr>
              <w:t>Menu</w:t>
            </w:r>
          </w:p>
        </w:tc>
        <w:tc>
          <w:tcPr>
            <w:tcW w:w="1566" w:type="dxa"/>
          </w:tcPr>
          <w:p w14:paraId="2C1E96EB" w14:textId="77777777" w:rsidR="00E002A3" w:rsidRPr="00363B6E" w:rsidRDefault="00E002A3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iCs/>
                <w:lang w:val="en-US"/>
              </w:rPr>
              <w:t>Protected</w:t>
            </w:r>
          </w:p>
        </w:tc>
        <w:tc>
          <w:tcPr>
            <w:tcW w:w="1640" w:type="dxa"/>
          </w:tcPr>
          <w:p w14:paraId="2C907908" w14:textId="775249FC" w:rsidR="00E002A3" w:rsidRPr="0063075A" w:rsidRDefault="0054158A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Động</w:t>
            </w:r>
          </w:p>
        </w:tc>
        <w:tc>
          <w:tcPr>
            <w:tcW w:w="2998" w:type="dxa"/>
          </w:tcPr>
          <w:p w14:paraId="3D800292" w14:textId="0E1ABFE0" w:rsidR="00E002A3" w:rsidRPr="0063075A" w:rsidRDefault="00E002A3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Là mã độc nhất ứng với </w:t>
            </w:r>
            <w:r w:rsidR="007050FE">
              <w:rPr>
                <w:lang w:val="en-US"/>
              </w:rPr>
              <w:t xml:space="preserve">mỗi thứ trong tuần. </w:t>
            </w:r>
          </w:p>
        </w:tc>
      </w:tr>
      <w:tr w:rsidR="00E002A3" w14:paraId="1626B13B" w14:textId="77777777" w:rsidTr="001B58D6">
        <w:tc>
          <w:tcPr>
            <w:tcW w:w="758" w:type="dxa"/>
          </w:tcPr>
          <w:p w14:paraId="66277BA2" w14:textId="77777777" w:rsidR="00E002A3" w:rsidRDefault="00E002A3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13BEEE90" w14:textId="5698CDC4" w:rsidR="00E002A3" w:rsidRPr="00C90455" w:rsidRDefault="00E002A3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7050FE">
              <w:rPr>
                <w:lang w:val="en-US"/>
              </w:rPr>
              <w:t>hu</w:t>
            </w:r>
          </w:p>
        </w:tc>
        <w:tc>
          <w:tcPr>
            <w:tcW w:w="1566" w:type="dxa"/>
          </w:tcPr>
          <w:p w14:paraId="1ED2D5B1" w14:textId="77777777" w:rsidR="00E002A3" w:rsidRDefault="00E002A3" w:rsidP="001B58D6">
            <w:pPr>
              <w:pStyle w:val="BodyText"/>
              <w:spacing w:after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Protected</w:t>
            </w:r>
          </w:p>
        </w:tc>
        <w:tc>
          <w:tcPr>
            <w:tcW w:w="1640" w:type="dxa"/>
          </w:tcPr>
          <w:p w14:paraId="195CB6CD" w14:textId="2AED3E90" w:rsidR="00E002A3" w:rsidRDefault="0054158A" w:rsidP="001B58D6">
            <w:pPr>
              <w:pStyle w:val="BodyText"/>
              <w:spacing w:after="0"/>
            </w:pPr>
            <w:r>
              <w:rPr>
                <w:lang w:val="en-US"/>
              </w:rPr>
              <w:t>Động</w:t>
            </w:r>
          </w:p>
        </w:tc>
        <w:tc>
          <w:tcPr>
            <w:tcW w:w="2998" w:type="dxa"/>
          </w:tcPr>
          <w:p w14:paraId="14DDA59A" w14:textId="77777777" w:rsidR="00E002A3" w:rsidRPr="0063075A" w:rsidRDefault="00E002A3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Là ngày sinh ra hóa đơn</w:t>
            </w:r>
          </w:p>
        </w:tc>
      </w:tr>
    </w:tbl>
    <w:p w14:paraId="0C740D60" w14:textId="77777777" w:rsidR="007C4C68" w:rsidRDefault="007C4C68" w:rsidP="0063075A">
      <w:pPr>
        <w:pStyle w:val="BodyText"/>
        <w:keepLines w:val="0"/>
        <w:widowControl/>
        <w:spacing w:before="120"/>
        <w:jc w:val="both"/>
        <w:rPr>
          <w:i/>
          <w:color w:val="0000FF"/>
          <w:lang w:val="en-US"/>
        </w:rPr>
      </w:pPr>
    </w:p>
    <w:p w14:paraId="5B31C994" w14:textId="5A7D0090" w:rsidR="007C4C68" w:rsidRPr="0063075A" w:rsidRDefault="007C4C68" w:rsidP="00A53114">
      <w:pPr>
        <w:pStyle w:val="BodyText"/>
        <w:keepLines w:val="0"/>
        <w:widowControl/>
        <w:numPr>
          <w:ilvl w:val="0"/>
          <w:numId w:val="5"/>
        </w:numPr>
        <w:spacing w:after="0"/>
        <w:rPr>
          <w:iCs/>
          <w:sz w:val="32"/>
          <w:szCs w:val="32"/>
        </w:rPr>
      </w:pPr>
      <w:r>
        <w:rPr>
          <w:iCs/>
          <w:sz w:val="32"/>
          <w:szCs w:val="32"/>
          <w:lang w:val="en-US"/>
        </w:rPr>
        <w:t>Lớp TaiKhoan</w:t>
      </w:r>
    </w:p>
    <w:tbl>
      <w:tblPr>
        <w:tblStyle w:val="TableGrid"/>
        <w:tblW w:w="8928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2998"/>
      </w:tblGrid>
      <w:tr w:rsidR="007C4C68" w14:paraId="7A66D849" w14:textId="77777777" w:rsidTr="001B58D6">
        <w:tc>
          <w:tcPr>
            <w:tcW w:w="758" w:type="dxa"/>
          </w:tcPr>
          <w:p w14:paraId="200F2B54" w14:textId="77777777" w:rsidR="007C4C68" w:rsidRPr="00F44EE4" w:rsidRDefault="007C4C68" w:rsidP="001B58D6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00FDF2F6" w14:textId="77777777" w:rsidR="007C4C68" w:rsidRPr="00F44EE4" w:rsidRDefault="007C4C68" w:rsidP="001B58D6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295E78BF" w14:textId="77777777" w:rsidR="007C4C68" w:rsidRPr="00363B6E" w:rsidRDefault="007C4C68" w:rsidP="001B58D6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284B05C4" w14:textId="77777777" w:rsidR="007C4C68" w:rsidRPr="00F44EE4" w:rsidRDefault="007C4C68" w:rsidP="001B58D6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2998" w:type="dxa"/>
          </w:tcPr>
          <w:p w14:paraId="6128EF07" w14:textId="77777777" w:rsidR="007C4C68" w:rsidRPr="00F44EE4" w:rsidRDefault="007C4C68" w:rsidP="001B58D6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7C4C68" w14:paraId="2D214114" w14:textId="77777777" w:rsidTr="001B58D6">
        <w:tc>
          <w:tcPr>
            <w:tcW w:w="758" w:type="dxa"/>
          </w:tcPr>
          <w:p w14:paraId="568470E3" w14:textId="77777777" w:rsidR="007C4C68" w:rsidRPr="00CC621B" w:rsidRDefault="007C4C6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31EBA4C9" w14:textId="02EAB6A2" w:rsidR="007C4C68" w:rsidRPr="00C90455" w:rsidRDefault="007C4C6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MaTaiKhoan</w:t>
            </w:r>
          </w:p>
        </w:tc>
        <w:tc>
          <w:tcPr>
            <w:tcW w:w="1566" w:type="dxa"/>
          </w:tcPr>
          <w:p w14:paraId="381D7136" w14:textId="77777777" w:rsidR="007C4C68" w:rsidRPr="00363B6E" w:rsidRDefault="007C4C6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iCs/>
                <w:lang w:val="en-US"/>
              </w:rPr>
              <w:t>Protected</w:t>
            </w:r>
          </w:p>
        </w:tc>
        <w:tc>
          <w:tcPr>
            <w:tcW w:w="1640" w:type="dxa"/>
          </w:tcPr>
          <w:p w14:paraId="5C8CF550" w14:textId="77777777" w:rsidR="007C4C68" w:rsidRPr="0063075A" w:rsidRDefault="007C4C6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Động</w:t>
            </w:r>
          </w:p>
        </w:tc>
        <w:tc>
          <w:tcPr>
            <w:tcW w:w="2998" w:type="dxa"/>
          </w:tcPr>
          <w:p w14:paraId="26ABEFF5" w14:textId="26D0C48F" w:rsidR="007C4C68" w:rsidRPr="0063075A" w:rsidRDefault="007C4C6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Là mã độc nhất ứng với mỗi tài khoản của nhà hàng. </w:t>
            </w:r>
            <w:r w:rsidR="002720E8">
              <w:rPr>
                <w:lang w:val="en-US"/>
              </w:rPr>
              <w:t>Đồng thời cũng là tài khoản dùng để đăng nhập</w:t>
            </w:r>
          </w:p>
        </w:tc>
      </w:tr>
      <w:tr w:rsidR="007C4C68" w14:paraId="330FCF80" w14:textId="77777777" w:rsidTr="001B58D6">
        <w:tc>
          <w:tcPr>
            <w:tcW w:w="758" w:type="dxa"/>
          </w:tcPr>
          <w:p w14:paraId="59B4712C" w14:textId="51D28513" w:rsidR="007C4C68" w:rsidRDefault="002720E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7A668FFB" w14:textId="5B7DB452" w:rsidR="007C4C68" w:rsidRDefault="007C4C6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MatKhau</w:t>
            </w:r>
          </w:p>
        </w:tc>
        <w:tc>
          <w:tcPr>
            <w:tcW w:w="1566" w:type="dxa"/>
          </w:tcPr>
          <w:p w14:paraId="4BAE78B5" w14:textId="77777777" w:rsidR="007C4C68" w:rsidRDefault="007C4C68" w:rsidP="001B58D6">
            <w:pPr>
              <w:pStyle w:val="BodyText"/>
              <w:spacing w:after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Protected</w:t>
            </w:r>
          </w:p>
        </w:tc>
        <w:tc>
          <w:tcPr>
            <w:tcW w:w="1640" w:type="dxa"/>
          </w:tcPr>
          <w:p w14:paraId="7F59A093" w14:textId="77777777" w:rsidR="007C4C68" w:rsidRDefault="007C4C6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Động</w:t>
            </w:r>
          </w:p>
        </w:tc>
        <w:tc>
          <w:tcPr>
            <w:tcW w:w="2998" w:type="dxa"/>
          </w:tcPr>
          <w:p w14:paraId="2C722C07" w14:textId="4A585324" w:rsidR="007C4C68" w:rsidRDefault="007C4C6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Là mật khẩu ứng với tài khoản</w:t>
            </w:r>
          </w:p>
        </w:tc>
      </w:tr>
      <w:tr w:rsidR="007C4C68" w14:paraId="18DB648A" w14:textId="77777777" w:rsidTr="001B58D6">
        <w:tc>
          <w:tcPr>
            <w:tcW w:w="758" w:type="dxa"/>
          </w:tcPr>
          <w:p w14:paraId="52032E64" w14:textId="29CD014F" w:rsidR="007C4C68" w:rsidRDefault="002720E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5F17929C" w14:textId="6F5F4503" w:rsidR="007C4C68" w:rsidRDefault="007C4C6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LoaiTaiKhoan</w:t>
            </w:r>
          </w:p>
        </w:tc>
        <w:tc>
          <w:tcPr>
            <w:tcW w:w="1566" w:type="dxa"/>
          </w:tcPr>
          <w:p w14:paraId="2660542C" w14:textId="46747FDF" w:rsidR="007C4C68" w:rsidRDefault="007C4C68" w:rsidP="001B58D6">
            <w:pPr>
              <w:pStyle w:val="BodyText"/>
              <w:spacing w:after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Protected</w:t>
            </w:r>
          </w:p>
        </w:tc>
        <w:tc>
          <w:tcPr>
            <w:tcW w:w="1640" w:type="dxa"/>
          </w:tcPr>
          <w:p w14:paraId="5889EC3B" w14:textId="259C8005" w:rsidR="007C4C68" w:rsidRDefault="007C4C6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Động</w:t>
            </w:r>
          </w:p>
        </w:tc>
        <w:tc>
          <w:tcPr>
            <w:tcW w:w="2998" w:type="dxa"/>
          </w:tcPr>
          <w:p w14:paraId="3E3881E1" w14:textId="26875177" w:rsidR="007C4C68" w:rsidRDefault="007C4C6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Là loại của tài khoản đó</w:t>
            </w:r>
          </w:p>
        </w:tc>
      </w:tr>
    </w:tbl>
    <w:p w14:paraId="2E078751" w14:textId="77777777" w:rsidR="002720E8" w:rsidRDefault="002720E8" w:rsidP="0063075A">
      <w:pPr>
        <w:pStyle w:val="BodyText"/>
        <w:keepLines w:val="0"/>
        <w:widowControl/>
        <w:spacing w:before="120"/>
        <w:jc w:val="both"/>
        <w:rPr>
          <w:i/>
          <w:color w:val="0000FF"/>
          <w:lang w:val="en-US"/>
        </w:rPr>
      </w:pPr>
    </w:p>
    <w:p w14:paraId="71DEFDEC" w14:textId="040D90E5" w:rsidR="002720E8" w:rsidRPr="0063075A" w:rsidRDefault="002720E8" w:rsidP="00A53114">
      <w:pPr>
        <w:pStyle w:val="BodyText"/>
        <w:keepLines w:val="0"/>
        <w:widowControl/>
        <w:numPr>
          <w:ilvl w:val="0"/>
          <w:numId w:val="5"/>
        </w:numPr>
        <w:spacing w:after="0"/>
        <w:rPr>
          <w:iCs/>
          <w:sz w:val="32"/>
          <w:szCs w:val="32"/>
        </w:rPr>
      </w:pPr>
      <w:r>
        <w:rPr>
          <w:iCs/>
          <w:sz w:val="32"/>
          <w:szCs w:val="32"/>
          <w:lang w:val="en-US"/>
        </w:rPr>
        <w:t>Lớp Admin</w:t>
      </w:r>
    </w:p>
    <w:tbl>
      <w:tblPr>
        <w:tblStyle w:val="TableGrid"/>
        <w:tblW w:w="8928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2998"/>
      </w:tblGrid>
      <w:tr w:rsidR="002720E8" w14:paraId="0003555B" w14:textId="77777777" w:rsidTr="001B58D6">
        <w:tc>
          <w:tcPr>
            <w:tcW w:w="758" w:type="dxa"/>
          </w:tcPr>
          <w:p w14:paraId="12C03C3A" w14:textId="77777777" w:rsidR="002720E8" w:rsidRPr="00F44EE4" w:rsidRDefault="002720E8" w:rsidP="001B58D6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73D3295A" w14:textId="77777777" w:rsidR="002720E8" w:rsidRPr="00F44EE4" w:rsidRDefault="002720E8" w:rsidP="001B58D6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06E648F3" w14:textId="77777777" w:rsidR="002720E8" w:rsidRPr="00363B6E" w:rsidRDefault="002720E8" w:rsidP="001B58D6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4B895171" w14:textId="77777777" w:rsidR="002720E8" w:rsidRPr="00F44EE4" w:rsidRDefault="002720E8" w:rsidP="001B58D6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2998" w:type="dxa"/>
          </w:tcPr>
          <w:p w14:paraId="6E063A9C" w14:textId="77777777" w:rsidR="002720E8" w:rsidRPr="00F44EE4" w:rsidRDefault="002720E8" w:rsidP="001B58D6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2720E8" w14:paraId="6BB25EA2" w14:textId="77777777" w:rsidTr="001B58D6">
        <w:tc>
          <w:tcPr>
            <w:tcW w:w="758" w:type="dxa"/>
          </w:tcPr>
          <w:p w14:paraId="1AEE4014" w14:textId="77777777" w:rsidR="002720E8" w:rsidRPr="00CC621B" w:rsidRDefault="002720E8" w:rsidP="002720E8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411D05B3" w14:textId="77777777" w:rsidR="002720E8" w:rsidRPr="00C90455" w:rsidRDefault="002720E8" w:rsidP="002720E8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MaTaiKhoan</w:t>
            </w:r>
          </w:p>
        </w:tc>
        <w:tc>
          <w:tcPr>
            <w:tcW w:w="1566" w:type="dxa"/>
          </w:tcPr>
          <w:p w14:paraId="117081CE" w14:textId="77777777" w:rsidR="002720E8" w:rsidRPr="00363B6E" w:rsidRDefault="002720E8" w:rsidP="002720E8">
            <w:pPr>
              <w:pStyle w:val="BodyText"/>
              <w:spacing w:after="0"/>
              <w:rPr>
                <w:lang w:val="en-US"/>
              </w:rPr>
            </w:pPr>
            <w:r>
              <w:rPr>
                <w:iCs/>
                <w:lang w:val="en-US"/>
              </w:rPr>
              <w:t>Protected</w:t>
            </w:r>
          </w:p>
        </w:tc>
        <w:tc>
          <w:tcPr>
            <w:tcW w:w="1640" w:type="dxa"/>
          </w:tcPr>
          <w:p w14:paraId="2430687F" w14:textId="77777777" w:rsidR="002720E8" w:rsidRPr="0063075A" w:rsidRDefault="002720E8" w:rsidP="002720E8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Động</w:t>
            </w:r>
          </w:p>
        </w:tc>
        <w:tc>
          <w:tcPr>
            <w:tcW w:w="2998" w:type="dxa"/>
          </w:tcPr>
          <w:p w14:paraId="70258D80" w14:textId="76A889D3" w:rsidR="002720E8" w:rsidRPr="0063075A" w:rsidRDefault="002720E8" w:rsidP="002720E8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Kế thừa từ lớp cha - TaiKhoan </w:t>
            </w:r>
          </w:p>
        </w:tc>
      </w:tr>
      <w:tr w:rsidR="002720E8" w14:paraId="5FA3F351" w14:textId="77777777" w:rsidTr="001B58D6">
        <w:tc>
          <w:tcPr>
            <w:tcW w:w="758" w:type="dxa"/>
          </w:tcPr>
          <w:p w14:paraId="34E565DD" w14:textId="77777777" w:rsidR="002720E8" w:rsidRDefault="002720E8" w:rsidP="002720E8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5F81903F" w14:textId="77777777" w:rsidR="002720E8" w:rsidRDefault="002720E8" w:rsidP="002720E8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MatKhau</w:t>
            </w:r>
          </w:p>
        </w:tc>
        <w:tc>
          <w:tcPr>
            <w:tcW w:w="1566" w:type="dxa"/>
          </w:tcPr>
          <w:p w14:paraId="0887AD3D" w14:textId="77777777" w:rsidR="002720E8" w:rsidRDefault="002720E8" w:rsidP="002720E8">
            <w:pPr>
              <w:pStyle w:val="BodyText"/>
              <w:spacing w:after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Protected</w:t>
            </w:r>
          </w:p>
        </w:tc>
        <w:tc>
          <w:tcPr>
            <w:tcW w:w="1640" w:type="dxa"/>
          </w:tcPr>
          <w:p w14:paraId="580DA34C" w14:textId="77777777" w:rsidR="002720E8" w:rsidRDefault="002720E8" w:rsidP="002720E8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Động</w:t>
            </w:r>
          </w:p>
        </w:tc>
        <w:tc>
          <w:tcPr>
            <w:tcW w:w="2998" w:type="dxa"/>
          </w:tcPr>
          <w:p w14:paraId="1E3E85E9" w14:textId="67A04244" w:rsidR="002720E8" w:rsidRDefault="002720E8" w:rsidP="002720E8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Kế thừa từ lớp cha - TaiKhoan</w:t>
            </w:r>
          </w:p>
        </w:tc>
      </w:tr>
      <w:tr w:rsidR="002720E8" w14:paraId="10C39B13" w14:textId="77777777" w:rsidTr="001B58D6">
        <w:tc>
          <w:tcPr>
            <w:tcW w:w="758" w:type="dxa"/>
          </w:tcPr>
          <w:p w14:paraId="2FBA42B1" w14:textId="77777777" w:rsidR="002720E8" w:rsidRDefault="002720E8" w:rsidP="002720E8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179D5918" w14:textId="77777777" w:rsidR="002720E8" w:rsidRDefault="002720E8" w:rsidP="002720E8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LoaiTaiKhoan</w:t>
            </w:r>
          </w:p>
        </w:tc>
        <w:tc>
          <w:tcPr>
            <w:tcW w:w="1566" w:type="dxa"/>
          </w:tcPr>
          <w:p w14:paraId="0A6FAA90" w14:textId="77777777" w:rsidR="002720E8" w:rsidRDefault="002720E8" w:rsidP="002720E8">
            <w:pPr>
              <w:pStyle w:val="BodyText"/>
              <w:spacing w:after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Protected</w:t>
            </w:r>
          </w:p>
        </w:tc>
        <w:tc>
          <w:tcPr>
            <w:tcW w:w="1640" w:type="dxa"/>
          </w:tcPr>
          <w:p w14:paraId="78EF1CAB" w14:textId="77777777" w:rsidR="002720E8" w:rsidRDefault="002720E8" w:rsidP="002720E8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Động</w:t>
            </w:r>
          </w:p>
        </w:tc>
        <w:tc>
          <w:tcPr>
            <w:tcW w:w="2998" w:type="dxa"/>
          </w:tcPr>
          <w:p w14:paraId="082BBB78" w14:textId="4EBCFE4A" w:rsidR="002720E8" w:rsidRDefault="002720E8" w:rsidP="002720E8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Kế thừa từ lớp cha - TaiKhoan</w:t>
            </w:r>
          </w:p>
        </w:tc>
      </w:tr>
    </w:tbl>
    <w:p w14:paraId="13DFDFE6" w14:textId="7780118D" w:rsidR="00FC7B9F" w:rsidRDefault="007050FE" w:rsidP="0063075A">
      <w:pPr>
        <w:pStyle w:val="BodyText"/>
        <w:keepLines w:val="0"/>
        <w:widowControl/>
        <w:spacing w:before="120"/>
        <w:jc w:val="both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lastRenderedPageBreak/>
        <w:tab/>
      </w:r>
    </w:p>
    <w:p w14:paraId="072E4E6E" w14:textId="77777777" w:rsidR="002720E8" w:rsidRPr="00E002A3" w:rsidRDefault="002720E8" w:rsidP="0063075A">
      <w:pPr>
        <w:pStyle w:val="BodyText"/>
        <w:keepLines w:val="0"/>
        <w:widowControl/>
        <w:spacing w:before="120"/>
        <w:jc w:val="both"/>
        <w:rPr>
          <w:i/>
          <w:color w:val="0000FF"/>
          <w:lang w:val="en-US"/>
        </w:rPr>
      </w:pPr>
    </w:p>
    <w:p w14:paraId="1E5C6C56" w14:textId="460170C1" w:rsidR="007C4C68" w:rsidRPr="0063075A" w:rsidRDefault="007C4C68" w:rsidP="00A53114">
      <w:pPr>
        <w:pStyle w:val="BodyText"/>
        <w:keepLines w:val="0"/>
        <w:widowControl/>
        <w:numPr>
          <w:ilvl w:val="0"/>
          <w:numId w:val="5"/>
        </w:numPr>
        <w:spacing w:after="0"/>
        <w:rPr>
          <w:iCs/>
          <w:sz w:val="32"/>
          <w:szCs w:val="32"/>
        </w:rPr>
      </w:pPr>
      <w:r>
        <w:rPr>
          <w:iCs/>
          <w:sz w:val="32"/>
          <w:szCs w:val="32"/>
          <w:lang w:val="en-US"/>
        </w:rPr>
        <w:t>Lớp Ban</w:t>
      </w:r>
    </w:p>
    <w:tbl>
      <w:tblPr>
        <w:tblStyle w:val="TableGrid"/>
        <w:tblW w:w="8928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2998"/>
      </w:tblGrid>
      <w:tr w:rsidR="007C4C68" w14:paraId="64ECA34D" w14:textId="77777777" w:rsidTr="001B58D6">
        <w:tc>
          <w:tcPr>
            <w:tcW w:w="758" w:type="dxa"/>
          </w:tcPr>
          <w:p w14:paraId="5AB4D929" w14:textId="77777777" w:rsidR="007C4C68" w:rsidRPr="00F44EE4" w:rsidRDefault="007C4C68" w:rsidP="001B58D6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66FBE364" w14:textId="77777777" w:rsidR="007C4C68" w:rsidRPr="00F44EE4" w:rsidRDefault="007C4C68" w:rsidP="001B58D6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684F69F0" w14:textId="77777777" w:rsidR="007C4C68" w:rsidRPr="00363B6E" w:rsidRDefault="007C4C68" w:rsidP="001B58D6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49A00AA2" w14:textId="77777777" w:rsidR="007C4C68" w:rsidRPr="00F44EE4" w:rsidRDefault="007C4C68" w:rsidP="001B58D6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2998" w:type="dxa"/>
          </w:tcPr>
          <w:p w14:paraId="1BC4B8A7" w14:textId="77777777" w:rsidR="007C4C68" w:rsidRPr="00F44EE4" w:rsidRDefault="007C4C68" w:rsidP="001B58D6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7C4C68" w14:paraId="4074414E" w14:textId="77777777" w:rsidTr="001B58D6">
        <w:tc>
          <w:tcPr>
            <w:tcW w:w="758" w:type="dxa"/>
          </w:tcPr>
          <w:p w14:paraId="6541A97F" w14:textId="77777777" w:rsidR="007C4C68" w:rsidRPr="00CC621B" w:rsidRDefault="007C4C6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231055E3" w14:textId="77777777" w:rsidR="007C4C68" w:rsidRPr="00C90455" w:rsidRDefault="007C4C6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MaTaiKhoan</w:t>
            </w:r>
          </w:p>
        </w:tc>
        <w:tc>
          <w:tcPr>
            <w:tcW w:w="1566" w:type="dxa"/>
          </w:tcPr>
          <w:p w14:paraId="44BBBCC2" w14:textId="77777777" w:rsidR="007C4C68" w:rsidRPr="00363B6E" w:rsidRDefault="007C4C6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iCs/>
                <w:lang w:val="en-US"/>
              </w:rPr>
              <w:t>Protected</w:t>
            </w:r>
          </w:p>
        </w:tc>
        <w:tc>
          <w:tcPr>
            <w:tcW w:w="1640" w:type="dxa"/>
          </w:tcPr>
          <w:p w14:paraId="71452967" w14:textId="77777777" w:rsidR="007C4C68" w:rsidRPr="0063075A" w:rsidRDefault="007C4C6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Động</w:t>
            </w:r>
          </w:p>
        </w:tc>
        <w:tc>
          <w:tcPr>
            <w:tcW w:w="2998" w:type="dxa"/>
          </w:tcPr>
          <w:p w14:paraId="055246D6" w14:textId="54F5FB43" w:rsidR="007C4C68" w:rsidRPr="0063075A" w:rsidRDefault="007C4C6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Kế thừa từ lớp cha - TaiKhoan </w:t>
            </w:r>
          </w:p>
        </w:tc>
      </w:tr>
      <w:tr w:rsidR="007C4C68" w14:paraId="389B4319" w14:textId="77777777" w:rsidTr="001B58D6">
        <w:tc>
          <w:tcPr>
            <w:tcW w:w="758" w:type="dxa"/>
          </w:tcPr>
          <w:p w14:paraId="32C9A68B" w14:textId="5DD6F832" w:rsidR="007C4C68" w:rsidRDefault="002720E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7D06FCA2" w14:textId="77777777" w:rsidR="007C4C68" w:rsidRDefault="007C4C6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MatKhau</w:t>
            </w:r>
          </w:p>
        </w:tc>
        <w:tc>
          <w:tcPr>
            <w:tcW w:w="1566" w:type="dxa"/>
          </w:tcPr>
          <w:p w14:paraId="1016CEC9" w14:textId="77777777" w:rsidR="007C4C68" w:rsidRDefault="007C4C68" w:rsidP="001B58D6">
            <w:pPr>
              <w:pStyle w:val="BodyText"/>
              <w:spacing w:after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Protected</w:t>
            </w:r>
          </w:p>
        </w:tc>
        <w:tc>
          <w:tcPr>
            <w:tcW w:w="1640" w:type="dxa"/>
          </w:tcPr>
          <w:p w14:paraId="5607B947" w14:textId="77777777" w:rsidR="007C4C68" w:rsidRDefault="007C4C6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Động</w:t>
            </w:r>
          </w:p>
        </w:tc>
        <w:tc>
          <w:tcPr>
            <w:tcW w:w="2998" w:type="dxa"/>
          </w:tcPr>
          <w:p w14:paraId="015BC4D8" w14:textId="224E961A" w:rsidR="007C4C68" w:rsidRDefault="007C4C6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Kế thừa từ lớp cha - TaiKhoan</w:t>
            </w:r>
          </w:p>
        </w:tc>
      </w:tr>
      <w:tr w:rsidR="007C4C68" w14:paraId="29DE185C" w14:textId="77777777" w:rsidTr="001B58D6">
        <w:tc>
          <w:tcPr>
            <w:tcW w:w="758" w:type="dxa"/>
          </w:tcPr>
          <w:p w14:paraId="3769EB81" w14:textId="62223F5E" w:rsidR="007C4C68" w:rsidRDefault="002720E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757C757F" w14:textId="77777777" w:rsidR="007C4C68" w:rsidRDefault="007C4C6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LoaiTaiKhoan</w:t>
            </w:r>
          </w:p>
        </w:tc>
        <w:tc>
          <w:tcPr>
            <w:tcW w:w="1566" w:type="dxa"/>
          </w:tcPr>
          <w:p w14:paraId="42B48DD6" w14:textId="77777777" w:rsidR="007C4C68" w:rsidRDefault="007C4C68" w:rsidP="001B58D6">
            <w:pPr>
              <w:pStyle w:val="BodyText"/>
              <w:spacing w:after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Protected</w:t>
            </w:r>
          </w:p>
        </w:tc>
        <w:tc>
          <w:tcPr>
            <w:tcW w:w="1640" w:type="dxa"/>
          </w:tcPr>
          <w:p w14:paraId="23B21898" w14:textId="77777777" w:rsidR="007C4C68" w:rsidRDefault="007C4C6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Động</w:t>
            </w:r>
          </w:p>
        </w:tc>
        <w:tc>
          <w:tcPr>
            <w:tcW w:w="2998" w:type="dxa"/>
          </w:tcPr>
          <w:p w14:paraId="02664E7F" w14:textId="4A2434C3" w:rsidR="007C4C68" w:rsidRDefault="007C4C6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Kế thừa từ lớp cha - TaiKhoan</w:t>
            </w:r>
          </w:p>
        </w:tc>
      </w:tr>
      <w:tr w:rsidR="007C4C68" w14:paraId="5B108AF5" w14:textId="77777777" w:rsidTr="001B58D6">
        <w:tc>
          <w:tcPr>
            <w:tcW w:w="758" w:type="dxa"/>
          </w:tcPr>
          <w:p w14:paraId="7764095C" w14:textId="4E683134" w:rsidR="007C4C68" w:rsidRDefault="002720E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14:paraId="53C80C4D" w14:textId="3FC90AB7" w:rsidR="007C4C68" w:rsidRDefault="007C4C6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SoChoNgoi</w:t>
            </w:r>
          </w:p>
        </w:tc>
        <w:tc>
          <w:tcPr>
            <w:tcW w:w="1566" w:type="dxa"/>
          </w:tcPr>
          <w:p w14:paraId="3C8CC5CE" w14:textId="263475EC" w:rsidR="007C4C68" w:rsidRDefault="007C4C68" w:rsidP="001B58D6">
            <w:pPr>
              <w:pStyle w:val="BodyText"/>
              <w:spacing w:after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Protected</w:t>
            </w:r>
          </w:p>
        </w:tc>
        <w:tc>
          <w:tcPr>
            <w:tcW w:w="1640" w:type="dxa"/>
          </w:tcPr>
          <w:p w14:paraId="7F8D55E2" w14:textId="4C3AA060" w:rsidR="007C4C68" w:rsidRDefault="007C4C6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Động</w:t>
            </w:r>
          </w:p>
        </w:tc>
        <w:tc>
          <w:tcPr>
            <w:tcW w:w="2998" w:type="dxa"/>
          </w:tcPr>
          <w:p w14:paraId="6C24CE70" w14:textId="4596CBD9" w:rsidR="007C4C68" w:rsidRDefault="007C4C6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Là số chỗ ngồi của một bàn</w:t>
            </w:r>
          </w:p>
        </w:tc>
      </w:tr>
      <w:tr w:rsidR="007C4C68" w14:paraId="5291E408" w14:textId="77777777" w:rsidTr="001B58D6">
        <w:tc>
          <w:tcPr>
            <w:tcW w:w="758" w:type="dxa"/>
          </w:tcPr>
          <w:p w14:paraId="0DB82930" w14:textId="0FC1E4AA" w:rsidR="007C4C68" w:rsidRDefault="002720E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14:paraId="6D10DC0B" w14:textId="589938D2" w:rsidR="007C4C68" w:rsidRDefault="007C4C6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TenBan</w:t>
            </w:r>
          </w:p>
        </w:tc>
        <w:tc>
          <w:tcPr>
            <w:tcW w:w="1566" w:type="dxa"/>
          </w:tcPr>
          <w:p w14:paraId="3AD68862" w14:textId="1A60D1C3" w:rsidR="007C4C68" w:rsidRDefault="007C4C68" w:rsidP="001B58D6">
            <w:pPr>
              <w:pStyle w:val="BodyText"/>
              <w:spacing w:after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Protected</w:t>
            </w:r>
          </w:p>
        </w:tc>
        <w:tc>
          <w:tcPr>
            <w:tcW w:w="1640" w:type="dxa"/>
          </w:tcPr>
          <w:p w14:paraId="533AF124" w14:textId="006E1051" w:rsidR="007C4C68" w:rsidRDefault="007C4C6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Động</w:t>
            </w:r>
          </w:p>
        </w:tc>
        <w:tc>
          <w:tcPr>
            <w:tcW w:w="2998" w:type="dxa"/>
          </w:tcPr>
          <w:p w14:paraId="1741CE3E" w14:textId="0C8D2A43" w:rsidR="007C4C68" w:rsidRDefault="007C4C6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Là tên (mã) của một bàn</w:t>
            </w:r>
          </w:p>
        </w:tc>
      </w:tr>
    </w:tbl>
    <w:p w14:paraId="68B91371" w14:textId="77777777" w:rsidR="007C4C68" w:rsidRDefault="007C4C68" w:rsidP="007C4C68">
      <w:pPr>
        <w:pStyle w:val="BodyText"/>
        <w:keepLines w:val="0"/>
        <w:widowControl/>
        <w:spacing w:before="120"/>
        <w:jc w:val="both"/>
        <w:rPr>
          <w:i/>
          <w:color w:val="0000FF"/>
          <w:lang w:val="en-US"/>
        </w:rPr>
      </w:pPr>
    </w:p>
    <w:p w14:paraId="1F2BC433" w14:textId="48E48093" w:rsidR="007C4C68" w:rsidRPr="0063075A" w:rsidRDefault="007C4C68" w:rsidP="00A53114">
      <w:pPr>
        <w:pStyle w:val="BodyText"/>
        <w:keepLines w:val="0"/>
        <w:widowControl/>
        <w:numPr>
          <w:ilvl w:val="0"/>
          <w:numId w:val="5"/>
        </w:numPr>
        <w:spacing w:after="0"/>
        <w:rPr>
          <w:iCs/>
          <w:sz w:val="32"/>
          <w:szCs w:val="32"/>
        </w:rPr>
      </w:pPr>
      <w:r>
        <w:rPr>
          <w:iCs/>
          <w:sz w:val="32"/>
          <w:szCs w:val="32"/>
          <w:lang w:val="en-US"/>
        </w:rPr>
        <w:t xml:space="preserve">Lớp </w:t>
      </w:r>
      <w:r w:rsidR="002720E8">
        <w:rPr>
          <w:iCs/>
          <w:sz w:val="32"/>
          <w:szCs w:val="32"/>
          <w:lang w:val="en-US"/>
        </w:rPr>
        <w:t>NhanVien</w:t>
      </w:r>
    </w:p>
    <w:tbl>
      <w:tblPr>
        <w:tblStyle w:val="TableGrid"/>
        <w:tblW w:w="8928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2998"/>
      </w:tblGrid>
      <w:tr w:rsidR="007C4C68" w14:paraId="00B2496A" w14:textId="77777777" w:rsidTr="001B58D6">
        <w:tc>
          <w:tcPr>
            <w:tcW w:w="758" w:type="dxa"/>
          </w:tcPr>
          <w:p w14:paraId="6D128C73" w14:textId="77777777" w:rsidR="007C4C68" w:rsidRPr="00F44EE4" w:rsidRDefault="007C4C68" w:rsidP="001B58D6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7BA31341" w14:textId="77777777" w:rsidR="007C4C68" w:rsidRPr="00F44EE4" w:rsidRDefault="007C4C68" w:rsidP="001B58D6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3A26B201" w14:textId="77777777" w:rsidR="007C4C68" w:rsidRPr="00363B6E" w:rsidRDefault="007C4C68" w:rsidP="001B58D6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7987A0E8" w14:textId="77777777" w:rsidR="007C4C68" w:rsidRPr="00F44EE4" w:rsidRDefault="007C4C68" w:rsidP="001B58D6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2998" w:type="dxa"/>
          </w:tcPr>
          <w:p w14:paraId="6334EE99" w14:textId="77777777" w:rsidR="007C4C68" w:rsidRPr="00F44EE4" w:rsidRDefault="007C4C68" w:rsidP="001B58D6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7C4C68" w14:paraId="6DD2CF87" w14:textId="77777777" w:rsidTr="001B58D6">
        <w:tc>
          <w:tcPr>
            <w:tcW w:w="758" w:type="dxa"/>
          </w:tcPr>
          <w:p w14:paraId="52B71537" w14:textId="77777777" w:rsidR="007C4C68" w:rsidRPr="00CC621B" w:rsidRDefault="007C4C6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54B5B12D" w14:textId="77777777" w:rsidR="007C4C68" w:rsidRPr="00C90455" w:rsidRDefault="007C4C6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MaTaiKhoan</w:t>
            </w:r>
          </w:p>
        </w:tc>
        <w:tc>
          <w:tcPr>
            <w:tcW w:w="1566" w:type="dxa"/>
          </w:tcPr>
          <w:p w14:paraId="595AFA9D" w14:textId="77777777" w:rsidR="007C4C68" w:rsidRPr="00363B6E" w:rsidRDefault="007C4C6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iCs/>
                <w:lang w:val="en-US"/>
              </w:rPr>
              <w:t>Protected</w:t>
            </w:r>
          </w:p>
        </w:tc>
        <w:tc>
          <w:tcPr>
            <w:tcW w:w="1640" w:type="dxa"/>
          </w:tcPr>
          <w:p w14:paraId="124D4F20" w14:textId="77777777" w:rsidR="007C4C68" w:rsidRPr="0063075A" w:rsidRDefault="007C4C6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Động</w:t>
            </w:r>
          </w:p>
        </w:tc>
        <w:tc>
          <w:tcPr>
            <w:tcW w:w="2998" w:type="dxa"/>
          </w:tcPr>
          <w:p w14:paraId="3AE13C4B" w14:textId="77777777" w:rsidR="007C4C68" w:rsidRPr="0063075A" w:rsidRDefault="007C4C6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Kế thừa từ lớp cha - TaiKhoan </w:t>
            </w:r>
          </w:p>
        </w:tc>
      </w:tr>
      <w:tr w:rsidR="007C4C68" w14:paraId="45CC5592" w14:textId="77777777" w:rsidTr="001B58D6">
        <w:tc>
          <w:tcPr>
            <w:tcW w:w="758" w:type="dxa"/>
          </w:tcPr>
          <w:p w14:paraId="42BB8E30" w14:textId="45CFEE56" w:rsidR="007C4C68" w:rsidRDefault="002720E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304A9C2F" w14:textId="77777777" w:rsidR="007C4C68" w:rsidRDefault="007C4C6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MatKhau</w:t>
            </w:r>
          </w:p>
        </w:tc>
        <w:tc>
          <w:tcPr>
            <w:tcW w:w="1566" w:type="dxa"/>
          </w:tcPr>
          <w:p w14:paraId="39567B42" w14:textId="77777777" w:rsidR="007C4C68" w:rsidRDefault="007C4C68" w:rsidP="001B58D6">
            <w:pPr>
              <w:pStyle w:val="BodyText"/>
              <w:spacing w:after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Protected</w:t>
            </w:r>
          </w:p>
        </w:tc>
        <w:tc>
          <w:tcPr>
            <w:tcW w:w="1640" w:type="dxa"/>
          </w:tcPr>
          <w:p w14:paraId="45C3780E" w14:textId="77777777" w:rsidR="007C4C68" w:rsidRDefault="007C4C6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Động</w:t>
            </w:r>
          </w:p>
        </w:tc>
        <w:tc>
          <w:tcPr>
            <w:tcW w:w="2998" w:type="dxa"/>
          </w:tcPr>
          <w:p w14:paraId="76E18C32" w14:textId="77777777" w:rsidR="007C4C68" w:rsidRDefault="007C4C6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Kế thừa từ lớp cha - TaiKhoan</w:t>
            </w:r>
          </w:p>
        </w:tc>
      </w:tr>
      <w:tr w:rsidR="007C4C68" w14:paraId="64407485" w14:textId="77777777" w:rsidTr="001B58D6">
        <w:tc>
          <w:tcPr>
            <w:tcW w:w="758" w:type="dxa"/>
          </w:tcPr>
          <w:p w14:paraId="4AFBA22C" w14:textId="2A332105" w:rsidR="007C4C68" w:rsidRDefault="002720E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32894D8C" w14:textId="77777777" w:rsidR="007C4C68" w:rsidRDefault="007C4C6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LoaiTaiKhoan</w:t>
            </w:r>
          </w:p>
        </w:tc>
        <w:tc>
          <w:tcPr>
            <w:tcW w:w="1566" w:type="dxa"/>
          </w:tcPr>
          <w:p w14:paraId="5870CC59" w14:textId="77777777" w:rsidR="007C4C68" w:rsidRDefault="007C4C68" w:rsidP="001B58D6">
            <w:pPr>
              <w:pStyle w:val="BodyText"/>
              <w:spacing w:after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Protected</w:t>
            </w:r>
          </w:p>
        </w:tc>
        <w:tc>
          <w:tcPr>
            <w:tcW w:w="1640" w:type="dxa"/>
          </w:tcPr>
          <w:p w14:paraId="7A5C6006" w14:textId="77777777" w:rsidR="007C4C68" w:rsidRDefault="007C4C6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Động</w:t>
            </w:r>
          </w:p>
        </w:tc>
        <w:tc>
          <w:tcPr>
            <w:tcW w:w="2998" w:type="dxa"/>
          </w:tcPr>
          <w:p w14:paraId="44DCC363" w14:textId="77777777" w:rsidR="007C4C68" w:rsidRDefault="007C4C6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Kế thừa từ lớp cha - TaiKhoan</w:t>
            </w:r>
          </w:p>
        </w:tc>
      </w:tr>
      <w:tr w:rsidR="007C4C68" w14:paraId="44E66CAD" w14:textId="77777777" w:rsidTr="001B58D6">
        <w:tc>
          <w:tcPr>
            <w:tcW w:w="758" w:type="dxa"/>
          </w:tcPr>
          <w:p w14:paraId="17C2FE11" w14:textId="6FF60EC0" w:rsidR="007C4C68" w:rsidRDefault="002720E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14:paraId="2E998D4C" w14:textId="484B3600" w:rsidR="007C4C68" w:rsidRDefault="002720E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HoTen</w:t>
            </w:r>
          </w:p>
        </w:tc>
        <w:tc>
          <w:tcPr>
            <w:tcW w:w="1566" w:type="dxa"/>
          </w:tcPr>
          <w:p w14:paraId="53CE5C26" w14:textId="77777777" w:rsidR="007C4C68" w:rsidRDefault="007C4C68" w:rsidP="001B58D6">
            <w:pPr>
              <w:pStyle w:val="BodyText"/>
              <w:spacing w:after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Protected</w:t>
            </w:r>
          </w:p>
        </w:tc>
        <w:tc>
          <w:tcPr>
            <w:tcW w:w="1640" w:type="dxa"/>
          </w:tcPr>
          <w:p w14:paraId="2EB1F8D8" w14:textId="77777777" w:rsidR="007C4C68" w:rsidRDefault="007C4C6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Động</w:t>
            </w:r>
          </w:p>
        </w:tc>
        <w:tc>
          <w:tcPr>
            <w:tcW w:w="2998" w:type="dxa"/>
          </w:tcPr>
          <w:p w14:paraId="7CA4448A" w14:textId="0D095B58" w:rsidR="007C4C68" w:rsidRDefault="007C4C6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Là </w:t>
            </w:r>
            <w:r w:rsidR="002720E8">
              <w:rPr>
                <w:lang w:val="en-US"/>
              </w:rPr>
              <w:t>họ tên của nhân viên</w:t>
            </w:r>
          </w:p>
        </w:tc>
      </w:tr>
      <w:tr w:rsidR="007C4C68" w14:paraId="56821A9B" w14:textId="77777777" w:rsidTr="001B58D6">
        <w:tc>
          <w:tcPr>
            <w:tcW w:w="758" w:type="dxa"/>
          </w:tcPr>
          <w:p w14:paraId="56E3FD24" w14:textId="2C9C2E90" w:rsidR="007C4C68" w:rsidRDefault="002720E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14:paraId="0373352F" w14:textId="511ED15D" w:rsidR="007C4C68" w:rsidRDefault="002720E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DiaChi</w:t>
            </w:r>
          </w:p>
        </w:tc>
        <w:tc>
          <w:tcPr>
            <w:tcW w:w="1566" w:type="dxa"/>
          </w:tcPr>
          <w:p w14:paraId="75CBFD26" w14:textId="77777777" w:rsidR="007C4C68" w:rsidRDefault="007C4C68" w:rsidP="001B58D6">
            <w:pPr>
              <w:pStyle w:val="BodyText"/>
              <w:spacing w:after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Protected</w:t>
            </w:r>
          </w:p>
        </w:tc>
        <w:tc>
          <w:tcPr>
            <w:tcW w:w="1640" w:type="dxa"/>
          </w:tcPr>
          <w:p w14:paraId="2DBB9A09" w14:textId="77777777" w:rsidR="007C4C68" w:rsidRDefault="007C4C6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Động</w:t>
            </w:r>
          </w:p>
        </w:tc>
        <w:tc>
          <w:tcPr>
            <w:tcW w:w="2998" w:type="dxa"/>
          </w:tcPr>
          <w:p w14:paraId="11110F3C" w14:textId="00733100" w:rsidR="007C4C68" w:rsidRDefault="002720E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Là địa chỉ của nhân viên</w:t>
            </w:r>
          </w:p>
        </w:tc>
      </w:tr>
      <w:tr w:rsidR="002720E8" w14:paraId="1AA0AA45" w14:textId="77777777" w:rsidTr="001B58D6">
        <w:tc>
          <w:tcPr>
            <w:tcW w:w="758" w:type="dxa"/>
          </w:tcPr>
          <w:p w14:paraId="31AC5E47" w14:textId="36BE7D87" w:rsidR="002720E8" w:rsidRDefault="002720E8" w:rsidP="002720E8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</w:tcPr>
          <w:p w14:paraId="3CA9A2E2" w14:textId="66052F03" w:rsidR="002720E8" w:rsidRDefault="002720E8" w:rsidP="002720E8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DanToc</w:t>
            </w:r>
          </w:p>
        </w:tc>
        <w:tc>
          <w:tcPr>
            <w:tcW w:w="1566" w:type="dxa"/>
          </w:tcPr>
          <w:p w14:paraId="52DA90D1" w14:textId="1FAAA74E" w:rsidR="002720E8" w:rsidRDefault="002720E8" w:rsidP="002720E8">
            <w:pPr>
              <w:pStyle w:val="BodyText"/>
              <w:spacing w:after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Protected</w:t>
            </w:r>
          </w:p>
        </w:tc>
        <w:tc>
          <w:tcPr>
            <w:tcW w:w="1640" w:type="dxa"/>
          </w:tcPr>
          <w:p w14:paraId="25F27E2A" w14:textId="70E117A7" w:rsidR="002720E8" w:rsidRDefault="002720E8" w:rsidP="002720E8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Động</w:t>
            </w:r>
          </w:p>
        </w:tc>
        <w:tc>
          <w:tcPr>
            <w:tcW w:w="2998" w:type="dxa"/>
          </w:tcPr>
          <w:p w14:paraId="62DEDBBC" w14:textId="111FA21D" w:rsidR="002720E8" w:rsidRDefault="002720E8" w:rsidP="002720E8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Là dân tộc của nhân viên</w:t>
            </w:r>
          </w:p>
        </w:tc>
      </w:tr>
      <w:tr w:rsidR="002720E8" w14:paraId="61E9EE3D" w14:textId="77777777" w:rsidTr="001B58D6">
        <w:tc>
          <w:tcPr>
            <w:tcW w:w="758" w:type="dxa"/>
          </w:tcPr>
          <w:p w14:paraId="5F83D3C4" w14:textId="3C0A868E" w:rsidR="002720E8" w:rsidRDefault="002720E8" w:rsidP="002720E8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66" w:type="dxa"/>
          </w:tcPr>
          <w:p w14:paraId="5F5FE0CA" w14:textId="6A2E6CA4" w:rsidR="002720E8" w:rsidRDefault="002720E8" w:rsidP="002720E8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NgaySinh</w:t>
            </w:r>
          </w:p>
        </w:tc>
        <w:tc>
          <w:tcPr>
            <w:tcW w:w="1566" w:type="dxa"/>
          </w:tcPr>
          <w:p w14:paraId="7C3F965F" w14:textId="651A4286" w:rsidR="002720E8" w:rsidRDefault="002720E8" w:rsidP="002720E8">
            <w:pPr>
              <w:pStyle w:val="BodyText"/>
              <w:spacing w:after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Protected</w:t>
            </w:r>
          </w:p>
        </w:tc>
        <w:tc>
          <w:tcPr>
            <w:tcW w:w="1640" w:type="dxa"/>
          </w:tcPr>
          <w:p w14:paraId="2E78B76B" w14:textId="3B770CC9" w:rsidR="002720E8" w:rsidRDefault="002720E8" w:rsidP="002720E8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Động</w:t>
            </w:r>
          </w:p>
        </w:tc>
        <w:tc>
          <w:tcPr>
            <w:tcW w:w="2998" w:type="dxa"/>
          </w:tcPr>
          <w:p w14:paraId="682155EA" w14:textId="0B7D4A43" w:rsidR="002720E8" w:rsidRDefault="002720E8" w:rsidP="002720E8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Là ngày sinh của nhân viên</w:t>
            </w:r>
          </w:p>
        </w:tc>
      </w:tr>
      <w:tr w:rsidR="002720E8" w14:paraId="54FE92C2" w14:textId="77777777" w:rsidTr="001B58D6">
        <w:tc>
          <w:tcPr>
            <w:tcW w:w="758" w:type="dxa"/>
          </w:tcPr>
          <w:p w14:paraId="015257A6" w14:textId="6AB1593C" w:rsidR="002720E8" w:rsidRDefault="002720E8" w:rsidP="002720E8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66" w:type="dxa"/>
          </w:tcPr>
          <w:p w14:paraId="4EF9335A" w14:textId="081842F8" w:rsidR="002720E8" w:rsidRDefault="002720E8" w:rsidP="002720E8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NgayVao</w:t>
            </w:r>
          </w:p>
        </w:tc>
        <w:tc>
          <w:tcPr>
            <w:tcW w:w="1566" w:type="dxa"/>
          </w:tcPr>
          <w:p w14:paraId="4933D871" w14:textId="6DEF62DA" w:rsidR="002720E8" w:rsidRDefault="002720E8" w:rsidP="002720E8">
            <w:pPr>
              <w:pStyle w:val="BodyText"/>
              <w:spacing w:after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Protected</w:t>
            </w:r>
          </w:p>
        </w:tc>
        <w:tc>
          <w:tcPr>
            <w:tcW w:w="1640" w:type="dxa"/>
          </w:tcPr>
          <w:p w14:paraId="650336B3" w14:textId="13B02EFF" w:rsidR="002720E8" w:rsidRDefault="002720E8" w:rsidP="002720E8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Động</w:t>
            </w:r>
          </w:p>
        </w:tc>
        <w:tc>
          <w:tcPr>
            <w:tcW w:w="2998" w:type="dxa"/>
          </w:tcPr>
          <w:p w14:paraId="47564E17" w14:textId="440E53D4" w:rsidR="002720E8" w:rsidRDefault="002720E8" w:rsidP="002720E8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Là ngày vào của nhân viên</w:t>
            </w:r>
          </w:p>
        </w:tc>
      </w:tr>
      <w:tr w:rsidR="002720E8" w14:paraId="71A794B4" w14:textId="77777777" w:rsidTr="001B58D6">
        <w:tc>
          <w:tcPr>
            <w:tcW w:w="758" w:type="dxa"/>
          </w:tcPr>
          <w:p w14:paraId="14CB4A73" w14:textId="147E106C" w:rsidR="002720E8" w:rsidRDefault="002720E8" w:rsidP="002720E8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966" w:type="dxa"/>
          </w:tcPr>
          <w:p w14:paraId="55F3CA82" w14:textId="1161B001" w:rsidR="002720E8" w:rsidRDefault="002720E8" w:rsidP="002720E8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SoDienThoai</w:t>
            </w:r>
          </w:p>
        </w:tc>
        <w:tc>
          <w:tcPr>
            <w:tcW w:w="1566" w:type="dxa"/>
          </w:tcPr>
          <w:p w14:paraId="04ACC7EE" w14:textId="0C66F769" w:rsidR="002720E8" w:rsidRDefault="002720E8" w:rsidP="002720E8">
            <w:pPr>
              <w:pStyle w:val="BodyText"/>
              <w:spacing w:after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Protected</w:t>
            </w:r>
          </w:p>
        </w:tc>
        <w:tc>
          <w:tcPr>
            <w:tcW w:w="1640" w:type="dxa"/>
          </w:tcPr>
          <w:p w14:paraId="737E9BBF" w14:textId="652E4106" w:rsidR="002720E8" w:rsidRDefault="002720E8" w:rsidP="002720E8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Động</w:t>
            </w:r>
          </w:p>
        </w:tc>
        <w:tc>
          <w:tcPr>
            <w:tcW w:w="2998" w:type="dxa"/>
          </w:tcPr>
          <w:p w14:paraId="5B29E79F" w14:textId="2378A315" w:rsidR="002720E8" w:rsidRDefault="002720E8" w:rsidP="002720E8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Là số điện thoại của nhân viên</w:t>
            </w:r>
          </w:p>
        </w:tc>
      </w:tr>
      <w:tr w:rsidR="002720E8" w14:paraId="6C3A8DD5" w14:textId="77777777" w:rsidTr="001B58D6">
        <w:tc>
          <w:tcPr>
            <w:tcW w:w="758" w:type="dxa"/>
          </w:tcPr>
          <w:p w14:paraId="675D1F19" w14:textId="285EDEAB" w:rsidR="002720E8" w:rsidRDefault="002720E8" w:rsidP="002720E8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66" w:type="dxa"/>
          </w:tcPr>
          <w:p w14:paraId="7A7EDDDE" w14:textId="06CA4341" w:rsidR="002720E8" w:rsidRDefault="002720E8" w:rsidP="002720E8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HinhNhanDien</w:t>
            </w:r>
          </w:p>
        </w:tc>
        <w:tc>
          <w:tcPr>
            <w:tcW w:w="1566" w:type="dxa"/>
          </w:tcPr>
          <w:p w14:paraId="70127B0B" w14:textId="56E8533B" w:rsidR="002720E8" w:rsidRDefault="002720E8" w:rsidP="002720E8">
            <w:pPr>
              <w:pStyle w:val="BodyText"/>
              <w:spacing w:after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Protected</w:t>
            </w:r>
          </w:p>
        </w:tc>
        <w:tc>
          <w:tcPr>
            <w:tcW w:w="1640" w:type="dxa"/>
          </w:tcPr>
          <w:p w14:paraId="10073655" w14:textId="29CDCFF5" w:rsidR="002720E8" w:rsidRDefault="002720E8" w:rsidP="002720E8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Động</w:t>
            </w:r>
          </w:p>
        </w:tc>
        <w:tc>
          <w:tcPr>
            <w:tcW w:w="2998" w:type="dxa"/>
          </w:tcPr>
          <w:p w14:paraId="7FBC0C8E" w14:textId="4A890671" w:rsidR="002720E8" w:rsidRDefault="002720E8" w:rsidP="002720E8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Là hình nhận diện của nhân viên</w:t>
            </w:r>
          </w:p>
        </w:tc>
      </w:tr>
    </w:tbl>
    <w:p w14:paraId="3FC40B84" w14:textId="3B754670" w:rsidR="002720E8" w:rsidRPr="0063075A" w:rsidRDefault="002720E8" w:rsidP="00A53114">
      <w:pPr>
        <w:pStyle w:val="BodyText"/>
        <w:keepLines w:val="0"/>
        <w:widowControl/>
        <w:numPr>
          <w:ilvl w:val="0"/>
          <w:numId w:val="5"/>
        </w:numPr>
        <w:spacing w:after="0"/>
        <w:rPr>
          <w:iCs/>
          <w:sz w:val="32"/>
          <w:szCs w:val="32"/>
        </w:rPr>
      </w:pPr>
      <w:r>
        <w:rPr>
          <w:iCs/>
          <w:sz w:val="32"/>
          <w:szCs w:val="32"/>
          <w:lang w:val="en-US"/>
        </w:rPr>
        <w:lastRenderedPageBreak/>
        <w:t>Lớp QuanLy</w:t>
      </w:r>
    </w:p>
    <w:tbl>
      <w:tblPr>
        <w:tblStyle w:val="TableGrid"/>
        <w:tblW w:w="8928" w:type="dxa"/>
        <w:tblLook w:val="01E0" w:firstRow="1" w:lastRow="1" w:firstColumn="1" w:lastColumn="1" w:noHBand="0" w:noVBand="0"/>
      </w:tblPr>
      <w:tblGrid>
        <w:gridCol w:w="758"/>
        <w:gridCol w:w="1966"/>
        <w:gridCol w:w="1566"/>
        <w:gridCol w:w="1640"/>
        <w:gridCol w:w="2998"/>
      </w:tblGrid>
      <w:tr w:rsidR="002720E8" w14:paraId="4F4F0DFA" w14:textId="77777777" w:rsidTr="001B58D6">
        <w:tc>
          <w:tcPr>
            <w:tcW w:w="758" w:type="dxa"/>
          </w:tcPr>
          <w:p w14:paraId="5EFA97F3" w14:textId="77777777" w:rsidR="002720E8" w:rsidRPr="00F44EE4" w:rsidRDefault="002720E8" w:rsidP="001B58D6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966" w:type="dxa"/>
          </w:tcPr>
          <w:p w14:paraId="4EA42CAE" w14:textId="77777777" w:rsidR="002720E8" w:rsidRPr="00F44EE4" w:rsidRDefault="002720E8" w:rsidP="001B58D6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1566" w:type="dxa"/>
          </w:tcPr>
          <w:p w14:paraId="0B52DC2A" w14:textId="77777777" w:rsidR="002720E8" w:rsidRPr="00363B6E" w:rsidRDefault="002720E8" w:rsidP="001B58D6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Loại</w:t>
            </w:r>
          </w:p>
        </w:tc>
        <w:tc>
          <w:tcPr>
            <w:tcW w:w="1640" w:type="dxa"/>
          </w:tcPr>
          <w:p w14:paraId="04D4FFA4" w14:textId="77777777" w:rsidR="002720E8" w:rsidRPr="00F44EE4" w:rsidRDefault="002720E8" w:rsidP="001B58D6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2998" w:type="dxa"/>
          </w:tcPr>
          <w:p w14:paraId="7A5FFBE2" w14:textId="77777777" w:rsidR="002720E8" w:rsidRPr="00F44EE4" w:rsidRDefault="002720E8" w:rsidP="001B58D6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2720E8" w14:paraId="0A9B7642" w14:textId="77777777" w:rsidTr="001B58D6">
        <w:tc>
          <w:tcPr>
            <w:tcW w:w="758" w:type="dxa"/>
          </w:tcPr>
          <w:p w14:paraId="26D819D9" w14:textId="77777777" w:rsidR="002720E8" w:rsidRPr="00CC621B" w:rsidRDefault="002720E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66" w:type="dxa"/>
          </w:tcPr>
          <w:p w14:paraId="4B644E22" w14:textId="77777777" w:rsidR="002720E8" w:rsidRPr="00C90455" w:rsidRDefault="002720E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MaTaiKhoan</w:t>
            </w:r>
          </w:p>
        </w:tc>
        <w:tc>
          <w:tcPr>
            <w:tcW w:w="1566" w:type="dxa"/>
          </w:tcPr>
          <w:p w14:paraId="62163FF2" w14:textId="77777777" w:rsidR="002720E8" w:rsidRPr="00363B6E" w:rsidRDefault="002720E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iCs/>
                <w:lang w:val="en-US"/>
              </w:rPr>
              <w:t>Protected</w:t>
            </w:r>
          </w:p>
        </w:tc>
        <w:tc>
          <w:tcPr>
            <w:tcW w:w="1640" w:type="dxa"/>
          </w:tcPr>
          <w:p w14:paraId="0AA01FB4" w14:textId="77777777" w:rsidR="002720E8" w:rsidRPr="0063075A" w:rsidRDefault="002720E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Động</w:t>
            </w:r>
          </w:p>
        </w:tc>
        <w:tc>
          <w:tcPr>
            <w:tcW w:w="2998" w:type="dxa"/>
          </w:tcPr>
          <w:p w14:paraId="3BECE860" w14:textId="627E4DED" w:rsidR="002720E8" w:rsidRPr="0063075A" w:rsidRDefault="002720E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Kế thừa từ lớp cha của cha - TaiKhoan </w:t>
            </w:r>
          </w:p>
        </w:tc>
      </w:tr>
      <w:tr w:rsidR="002720E8" w14:paraId="3D9553B7" w14:textId="77777777" w:rsidTr="001B58D6">
        <w:tc>
          <w:tcPr>
            <w:tcW w:w="758" w:type="dxa"/>
          </w:tcPr>
          <w:p w14:paraId="4DA73B47" w14:textId="58E26B7E" w:rsidR="002720E8" w:rsidRDefault="002720E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66" w:type="dxa"/>
          </w:tcPr>
          <w:p w14:paraId="2399EFA2" w14:textId="77777777" w:rsidR="002720E8" w:rsidRDefault="002720E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MatKhau</w:t>
            </w:r>
          </w:p>
        </w:tc>
        <w:tc>
          <w:tcPr>
            <w:tcW w:w="1566" w:type="dxa"/>
          </w:tcPr>
          <w:p w14:paraId="638ACF59" w14:textId="77777777" w:rsidR="002720E8" w:rsidRDefault="002720E8" w:rsidP="001B58D6">
            <w:pPr>
              <w:pStyle w:val="BodyText"/>
              <w:spacing w:after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Protected</w:t>
            </w:r>
          </w:p>
        </w:tc>
        <w:tc>
          <w:tcPr>
            <w:tcW w:w="1640" w:type="dxa"/>
          </w:tcPr>
          <w:p w14:paraId="5F417DB2" w14:textId="77777777" w:rsidR="002720E8" w:rsidRDefault="002720E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Động</w:t>
            </w:r>
          </w:p>
        </w:tc>
        <w:tc>
          <w:tcPr>
            <w:tcW w:w="2998" w:type="dxa"/>
          </w:tcPr>
          <w:p w14:paraId="6E7FF2DF" w14:textId="32F72E4F" w:rsidR="002720E8" w:rsidRDefault="002720E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Kế thừa từ lớp cha của cha - TaiKhoan</w:t>
            </w:r>
          </w:p>
        </w:tc>
      </w:tr>
      <w:tr w:rsidR="002720E8" w14:paraId="3745B453" w14:textId="77777777" w:rsidTr="001B58D6">
        <w:tc>
          <w:tcPr>
            <w:tcW w:w="758" w:type="dxa"/>
          </w:tcPr>
          <w:p w14:paraId="24B97351" w14:textId="75BECD59" w:rsidR="002720E8" w:rsidRDefault="002720E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66" w:type="dxa"/>
          </w:tcPr>
          <w:p w14:paraId="7989AA1D" w14:textId="77777777" w:rsidR="002720E8" w:rsidRDefault="002720E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LoaiTaiKhoan</w:t>
            </w:r>
          </w:p>
        </w:tc>
        <w:tc>
          <w:tcPr>
            <w:tcW w:w="1566" w:type="dxa"/>
          </w:tcPr>
          <w:p w14:paraId="31500383" w14:textId="77777777" w:rsidR="002720E8" w:rsidRDefault="002720E8" w:rsidP="001B58D6">
            <w:pPr>
              <w:pStyle w:val="BodyText"/>
              <w:spacing w:after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Protected</w:t>
            </w:r>
          </w:p>
        </w:tc>
        <w:tc>
          <w:tcPr>
            <w:tcW w:w="1640" w:type="dxa"/>
          </w:tcPr>
          <w:p w14:paraId="65A37E7F" w14:textId="77777777" w:rsidR="002720E8" w:rsidRDefault="002720E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Động</w:t>
            </w:r>
          </w:p>
        </w:tc>
        <w:tc>
          <w:tcPr>
            <w:tcW w:w="2998" w:type="dxa"/>
          </w:tcPr>
          <w:p w14:paraId="4C38BA08" w14:textId="3715D1E3" w:rsidR="002720E8" w:rsidRDefault="002720E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Kế thừa từ lớp cha của cha - TaiKhoan</w:t>
            </w:r>
          </w:p>
        </w:tc>
      </w:tr>
      <w:tr w:rsidR="002720E8" w14:paraId="472DE562" w14:textId="77777777" w:rsidTr="001B58D6">
        <w:tc>
          <w:tcPr>
            <w:tcW w:w="758" w:type="dxa"/>
          </w:tcPr>
          <w:p w14:paraId="0823B1D1" w14:textId="1D57123C" w:rsidR="002720E8" w:rsidRDefault="002720E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66" w:type="dxa"/>
          </w:tcPr>
          <w:p w14:paraId="5C695459" w14:textId="77777777" w:rsidR="002720E8" w:rsidRDefault="002720E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HoTen</w:t>
            </w:r>
          </w:p>
        </w:tc>
        <w:tc>
          <w:tcPr>
            <w:tcW w:w="1566" w:type="dxa"/>
          </w:tcPr>
          <w:p w14:paraId="4FD5C7BA" w14:textId="77777777" w:rsidR="002720E8" w:rsidRDefault="002720E8" w:rsidP="001B58D6">
            <w:pPr>
              <w:pStyle w:val="BodyText"/>
              <w:spacing w:after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Protected</w:t>
            </w:r>
          </w:p>
        </w:tc>
        <w:tc>
          <w:tcPr>
            <w:tcW w:w="1640" w:type="dxa"/>
          </w:tcPr>
          <w:p w14:paraId="575C0BE7" w14:textId="77777777" w:rsidR="002720E8" w:rsidRDefault="002720E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Động</w:t>
            </w:r>
          </w:p>
        </w:tc>
        <w:tc>
          <w:tcPr>
            <w:tcW w:w="2998" w:type="dxa"/>
          </w:tcPr>
          <w:p w14:paraId="014174E3" w14:textId="379A7F93" w:rsidR="002720E8" w:rsidRDefault="002720E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Kế thừa từ lớp cha - NhanVien</w:t>
            </w:r>
          </w:p>
        </w:tc>
      </w:tr>
      <w:tr w:rsidR="002720E8" w14:paraId="3C8D9DB3" w14:textId="77777777" w:rsidTr="001B58D6">
        <w:tc>
          <w:tcPr>
            <w:tcW w:w="758" w:type="dxa"/>
          </w:tcPr>
          <w:p w14:paraId="46C5ADEE" w14:textId="6E4F6B46" w:rsidR="002720E8" w:rsidRDefault="002720E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66" w:type="dxa"/>
          </w:tcPr>
          <w:p w14:paraId="28AE53C9" w14:textId="77777777" w:rsidR="002720E8" w:rsidRDefault="002720E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DiaChi</w:t>
            </w:r>
          </w:p>
        </w:tc>
        <w:tc>
          <w:tcPr>
            <w:tcW w:w="1566" w:type="dxa"/>
          </w:tcPr>
          <w:p w14:paraId="42D11512" w14:textId="77777777" w:rsidR="002720E8" w:rsidRDefault="002720E8" w:rsidP="001B58D6">
            <w:pPr>
              <w:pStyle w:val="BodyText"/>
              <w:spacing w:after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Protected</w:t>
            </w:r>
          </w:p>
        </w:tc>
        <w:tc>
          <w:tcPr>
            <w:tcW w:w="1640" w:type="dxa"/>
          </w:tcPr>
          <w:p w14:paraId="6A221F37" w14:textId="77777777" w:rsidR="002720E8" w:rsidRDefault="002720E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Động</w:t>
            </w:r>
          </w:p>
        </w:tc>
        <w:tc>
          <w:tcPr>
            <w:tcW w:w="2998" w:type="dxa"/>
          </w:tcPr>
          <w:p w14:paraId="3A146C5A" w14:textId="58FDED53" w:rsidR="002720E8" w:rsidRDefault="002720E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Kế thừa từ lớp cha - NhanVien</w:t>
            </w:r>
          </w:p>
        </w:tc>
      </w:tr>
      <w:tr w:rsidR="002720E8" w14:paraId="0CF67EA4" w14:textId="77777777" w:rsidTr="001B58D6">
        <w:tc>
          <w:tcPr>
            <w:tcW w:w="758" w:type="dxa"/>
          </w:tcPr>
          <w:p w14:paraId="1FE7B02D" w14:textId="014533CF" w:rsidR="002720E8" w:rsidRDefault="002720E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66" w:type="dxa"/>
          </w:tcPr>
          <w:p w14:paraId="165E6127" w14:textId="77777777" w:rsidR="002720E8" w:rsidRDefault="002720E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DanToc</w:t>
            </w:r>
          </w:p>
        </w:tc>
        <w:tc>
          <w:tcPr>
            <w:tcW w:w="1566" w:type="dxa"/>
          </w:tcPr>
          <w:p w14:paraId="3DC1CE7D" w14:textId="77777777" w:rsidR="002720E8" w:rsidRDefault="002720E8" w:rsidP="001B58D6">
            <w:pPr>
              <w:pStyle w:val="BodyText"/>
              <w:spacing w:after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Protected</w:t>
            </w:r>
          </w:p>
        </w:tc>
        <w:tc>
          <w:tcPr>
            <w:tcW w:w="1640" w:type="dxa"/>
          </w:tcPr>
          <w:p w14:paraId="4F1B6986" w14:textId="77777777" w:rsidR="002720E8" w:rsidRDefault="002720E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Động</w:t>
            </w:r>
          </w:p>
        </w:tc>
        <w:tc>
          <w:tcPr>
            <w:tcW w:w="2998" w:type="dxa"/>
          </w:tcPr>
          <w:p w14:paraId="69AC2AE5" w14:textId="6292ADC6" w:rsidR="002720E8" w:rsidRDefault="002720E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Kế thừa từ lớp cha - NhanVien</w:t>
            </w:r>
          </w:p>
        </w:tc>
      </w:tr>
      <w:tr w:rsidR="002720E8" w14:paraId="29AE9253" w14:textId="77777777" w:rsidTr="001B58D6">
        <w:tc>
          <w:tcPr>
            <w:tcW w:w="758" w:type="dxa"/>
          </w:tcPr>
          <w:p w14:paraId="67651F2F" w14:textId="19E1A6B2" w:rsidR="002720E8" w:rsidRDefault="002720E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966" w:type="dxa"/>
          </w:tcPr>
          <w:p w14:paraId="2D6A4476" w14:textId="77777777" w:rsidR="002720E8" w:rsidRDefault="002720E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NgaySinh</w:t>
            </w:r>
          </w:p>
        </w:tc>
        <w:tc>
          <w:tcPr>
            <w:tcW w:w="1566" w:type="dxa"/>
          </w:tcPr>
          <w:p w14:paraId="60D13C68" w14:textId="77777777" w:rsidR="002720E8" w:rsidRDefault="002720E8" w:rsidP="001B58D6">
            <w:pPr>
              <w:pStyle w:val="BodyText"/>
              <w:spacing w:after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Protected</w:t>
            </w:r>
          </w:p>
        </w:tc>
        <w:tc>
          <w:tcPr>
            <w:tcW w:w="1640" w:type="dxa"/>
          </w:tcPr>
          <w:p w14:paraId="56073DF1" w14:textId="77777777" w:rsidR="002720E8" w:rsidRDefault="002720E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Động</w:t>
            </w:r>
          </w:p>
        </w:tc>
        <w:tc>
          <w:tcPr>
            <w:tcW w:w="2998" w:type="dxa"/>
          </w:tcPr>
          <w:p w14:paraId="6EE0306C" w14:textId="0EE972F4" w:rsidR="002720E8" w:rsidRDefault="002720E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Kế thừa từ lớp cha - NhanVien</w:t>
            </w:r>
          </w:p>
        </w:tc>
      </w:tr>
      <w:tr w:rsidR="002720E8" w14:paraId="116C3F28" w14:textId="77777777" w:rsidTr="001B58D6">
        <w:tc>
          <w:tcPr>
            <w:tcW w:w="758" w:type="dxa"/>
          </w:tcPr>
          <w:p w14:paraId="293053FE" w14:textId="13DE7A6F" w:rsidR="002720E8" w:rsidRDefault="002720E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66" w:type="dxa"/>
          </w:tcPr>
          <w:p w14:paraId="3E1308F2" w14:textId="77777777" w:rsidR="002720E8" w:rsidRDefault="002720E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NgayVao</w:t>
            </w:r>
          </w:p>
        </w:tc>
        <w:tc>
          <w:tcPr>
            <w:tcW w:w="1566" w:type="dxa"/>
          </w:tcPr>
          <w:p w14:paraId="7B4B054D" w14:textId="77777777" w:rsidR="002720E8" w:rsidRDefault="002720E8" w:rsidP="001B58D6">
            <w:pPr>
              <w:pStyle w:val="BodyText"/>
              <w:spacing w:after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Protected</w:t>
            </w:r>
          </w:p>
        </w:tc>
        <w:tc>
          <w:tcPr>
            <w:tcW w:w="1640" w:type="dxa"/>
          </w:tcPr>
          <w:p w14:paraId="08174F91" w14:textId="77777777" w:rsidR="002720E8" w:rsidRDefault="002720E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Động</w:t>
            </w:r>
          </w:p>
        </w:tc>
        <w:tc>
          <w:tcPr>
            <w:tcW w:w="2998" w:type="dxa"/>
          </w:tcPr>
          <w:p w14:paraId="01541312" w14:textId="67B76FC0" w:rsidR="002720E8" w:rsidRDefault="002720E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Kế thừa từ lớp cha - NhanVien</w:t>
            </w:r>
          </w:p>
        </w:tc>
      </w:tr>
      <w:tr w:rsidR="002720E8" w14:paraId="37B8926C" w14:textId="77777777" w:rsidTr="001B58D6">
        <w:tc>
          <w:tcPr>
            <w:tcW w:w="758" w:type="dxa"/>
          </w:tcPr>
          <w:p w14:paraId="00BF9C0E" w14:textId="582361B3" w:rsidR="002720E8" w:rsidRDefault="002720E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966" w:type="dxa"/>
          </w:tcPr>
          <w:p w14:paraId="51D27EBE" w14:textId="77777777" w:rsidR="002720E8" w:rsidRDefault="002720E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SoDienThoai</w:t>
            </w:r>
          </w:p>
        </w:tc>
        <w:tc>
          <w:tcPr>
            <w:tcW w:w="1566" w:type="dxa"/>
          </w:tcPr>
          <w:p w14:paraId="13552352" w14:textId="77777777" w:rsidR="002720E8" w:rsidRDefault="002720E8" w:rsidP="001B58D6">
            <w:pPr>
              <w:pStyle w:val="BodyText"/>
              <w:spacing w:after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Protected</w:t>
            </w:r>
          </w:p>
        </w:tc>
        <w:tc>
          <w:tcPr>
            <w:tcW w:w="1640" w:type="dxa"/>
          </w:tcPr>
          <w:p w14:paraId="4438B16B" w14:textId="77777777" w:rsidR="002720E8" w:rsidRDefault="002720E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Động</w:t>
            </w:r>
          </w:p>
        </w:tc>
        <w:tc>
          <w:tcPr>
            <w:tcW w:w="2998" w:type="dxa"/>
          </w:tcPr>
          <w:p w14:paraId="4DFB2B4A" w14:textId="575ED3CA" w:rsidR="002720E8" w:rsidRDefault="002720E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Kế thừa từ lớp cha - NhanVien</w:t>
            </w:r>
          </w:p>
        </w:tc>
      </w:tr>
      <w:tr w:rsidR="002720E8" w14:paraId="77A76705" w14:textId="77777777" w:rsidTr="001B58D6">
        <w:tc>
          <w:tcPr>
            <w:tcW w:w="758" w:type="dxa"/>
          </w:tcPr>
          <w:p w14:paraId="3ED5F939" w14:textId="16911D72" w:rsidR="002720E8" w:rsidRDefault="002720E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66" w:type="dxa"/>
          </w:tcPr>
          <w:p w14:paraId="31C6DE31" w14:textId="77777777" w:rsidR="002720E8" w:rsidRDefault="002720E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HinhNhanDien</w:t>
            </w:r>
          </w:p>
        </w:tc>
        <w:tc>
          <w:tcPr>
            <w:tcW w:w="1566" w:type="dxa"/>
          </w:tcPr>
          <w:p w14:paraId="3546D984" w14:textId="77777777" w:rsidR="002720E8" w:rsidRDefault="002720E8" w:rsidP="001B58D6">
            <w:pPr>
              <w:pStyle w:val="BodyText"/>
              <w:spacing w:after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Protected</w:t>
            </w:r>
          </w:p>
        </w:tc>
        <w:tc>
          <w:tcPr>
            <w:tcW w:w="1640" w:type="dxa"/>
          </w:tcPr>
          <w:p w14:paraId="7A135D03" w14:textId="77777777" w:rsidR="002720E8" w:rsidRDefault="002720E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Động</w:t>
            </w:r>
          </w:p>
        </w:tc>
        <w:tc>
          <w:tcPr>
            <w:tcW w:w="2998" w:type="dxa"/>
          </w:tcPr>
          <w:p w14:paraId="53E447E8" w14:textId="0E1E7E81" w:rsidR="002720E8" w:rsidRDefault="002720E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Kế thừa từ lớp cha – NhanVien</w:t>
            </w:r>
          </w:p>
        </w:tc>
      </w:tr>
      <w:tr w:rsidR="002720E8" w14:paraId="4CEF649D" w14:textId="77777777" w:rsidTr="001B58D6">
        <w:tc>
          <w:tcPr>
            <w:tcW w:w="758" w:type="dxa"/>
          </w:tcPr>
          <w:p w14:paraId="36BA64E5" w14:textId="0E2A73D3" w:rsidR="002720E8" w:rsidRDefault="002720E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966" w:type="dxa"/>
          </w:tcPr>
          <w:p w14:paraId="27BD7A3D" w14:textId="24BFE695" w:rsidR="002720E8" w:rsidRDefault="002720E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NgayNhanChuc</w:t>
            </w:r>
          </w:p>
        </w:tc>
        <w:tc>
          <w:tcPr>
            <w:tcW w:w="1566" w:type="dxa"/>
          </w:tcPr>
          <w:p w14:paraId="2B072FDB" w14:textId="5CB7C091" w:rsidR="002720E8" w:rsidRDefault="002720E8" w:rsidP="001B58D6">
            <w:pPr>
              <w:pStyle w:val="BodyText"/>
              <w:spacing w:after="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Protected</w:t>
            </w:r>
          </w:p>
        </w:tc>
        <w:tc>
          <w:tcPr>
            <w:tcW w:w="1640" w:type="dxa"/>
          </w:tcPr>
          <w:p w14:paraId="4DC3B927" w14:textId="5C7E939D" w:rsidR="002720E8" w:rsidRDefault="002720E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Động</w:t>
            </w:r>
          </w:p>
        </w:tc>
        <w:tc>
          <w:tcPr>
            <w:tcW w:w="2998" w:type="dxa"/>
          </w:tcPr>
          <w:p w14:paraId="68A2E9C7" w14:textId="6B66ED43" w:rsidR="002720E8" w:rsidRDefault="002720E8" w:rsidP="001B58D6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Là ngày lên chức quản lý</w:t>
            </w:r>
          </w:p>
        </w:tc>
      </w:tr>
    </w:tbl>
    <w:p w14:paraId="2A095832" w14:textId="77777777" w:rsidR="00C90455" w:rsidRPr="00FD06E2" w:rsidRDefault="00C90455" w:rsidP="0063075A">
      <w:pPr>
        <w:pStyle w:val="BodyText"/>
        <w:keepLines w:val="0"/>
        <w:widowControl/>
        <w:spacing w:before="120"/>
        <w:jc w:val="both"/>
        <w:rPr>
          <w:i/>
          <w:color w:val="0000FF"/>
        </w:rPr>
      </w:pPr>
    </w:p>
    <w:p w14:paraId="258A4248" w14:textId="77777777" w:rsidR="00FD06E2" w:rsidRDefault="00FD06E2" w:rsidP="00363B6E">
      <w:pPr>
        <w:pStyle w:val="Heading1"/>
      </w:pPr>
      <w:bookmarkStart w:id="5" w:name="_Toc167699050"/>
      <w:bookmarkStart w:id="6" w:name="_Toc172872219"/>
      <w:r>
        <w:t>Sơ đồ trạng thái</w:t>
      </w:r>
      <w:bookmarkEnd w:id="5"/>
      <w:bookmarkEnd w:id="6"/>
    </w:p>
    <w:p w14:paraId="3B40DF7A" w14:textId="478E02E6" w:rsidR="00FD06E2" w:rsidRPr="00363B6E" w:rsidRDefault="00FD06E2" w:rsidP="00FD06E2">
      <w:pPr>
        <w:pStyle w:val="BodyText"/>
        <w:rPr>
          <w:i/>
          <w:color w:val="0000FF"/>
        </w:rPr>
      </w:pPr>
    </w:p>
    <w:sectPr w:rsidR="00FD06E2" w:rsidRPr="00363B6E" w:rsidSect="00746ED1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65F61" w14:textId="77777777" w:rsidR="00851614" w:rsidRDefault="00851614">
      <w:r>
        <w:separator/>
      </w:r>
    </w:p>
  </w:endnote>
  <w:endnote w:type="continuationSeparator" w:id="0">
    <w:p w14:paraId="0F313037" w14:textId="77777777" w:rsidR="00851614" w:rsidRDefault="00851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7B385" w14:textId="77777777" w:rsidR="00746ED1" w:rsidRDefault="000A272D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72DF2522" wp14:editId="75A08475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307" cy="992937"/>
          <wp:effectExtent l="0" t="0" r="0" b="0"/>
          <wp:wrapNone/>
          <wp:docPr id="11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FD06E2" w14:paraId="3C8F6CD4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2D661442" w14:textId="77777777" w:rsidR="00FD06E2" w:rsidRPr="007A1DE8" w:rsidRDefault="00746ED1" w:rsidP="00565DFE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23D4D759" wp14:editId="375642A1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4023E831" w14:textId="77777777" w:rsidR="00FD06E2" w:rsidRDefault="00FD06E2" w:rsidP="00565DFE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52AFF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654ED05D" w14:textId="77777777" w:rsidR="00FD06E2" w:rsidRPr="0037628A" w:rsidRDefault="00FD06E2" w:rsidP="0037628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2FA3A" w14:textId="77777777" w:rsidR="00851614" w:rsidRDefault="00851614">
      <w:r>
        <w:separator/>
      </w:r>
    </w:p>
  </w:footnote>
  <w:footnote w:type="continuationSeparator" w:id="0">
    <w:p w14:paraId="72728897" w14:textId="77777777" w:rsidR="00851614" w:rsidRDefault="008516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063C" w14:textId="77777777" w:rsidR="00746ED1" w:rsidRDefault="00746ED1" w:rsidP="00746ED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77BD7E" wp14:editId="40AD50D5">
              <wp:simplePos x="0" y="0"/>
              <wp:positionH relativeFrom="page">
                <wp:posOffset>-1</wp:posOffset>
              </wp:positionH>
              <wp:positionV relativeFrom="page">
                <wp:posOffset>9526</wp:posOffset>
              </wp:positionV>
              <wp:extent cx="1183005" cy="1034415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196967" id="Freeform 1" o:spid="_x0000_s1026" style="position:absolute;margin-left:0;margin-top:.75pt;width:93.15pt;height:814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150;1183005,103441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5402CED9" wp14:editId="0AC64203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0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4EEFFF1" w14:textId="77777777" w:rsidR="00746ED1" w:rsidRDefault="00746ED1" w:rsidP="00746ED1">
    <w:pPr>
      <w:pStyle w:val="Title"/>
      <w:rPr>
        <w:lang w:val="en-US"/>
      </w:rPr>
    </w:pPr>
  </w:p>
  <w:p w14:paraId="7FDD99B6" w14:textId="77777777" w:rsidR="00746ED1" w:rsidRPr="003B1A2B" w:rsidRDefault="00746ED1" w:rsidP="00746ED1">
    <w:pPr>
      <w:rPr>
        <w:lang w:val="en-US"/>
      </w:rPr>
    </w:pPr>
  </w:p>
  <w:p w14:paraId="735EE129" w14:textId="77777777" w:rsidR="00746ED1" w:rsidRPr="00F53DBB" w:rsidRDefault="00746ED1" w:rsidP="00746ED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19F0E073" w14:textId="77777777" w:rsidR="00746ED1" w:rsidRPr="0040293A" w:rsidRDefault="00746ED1" w:rsidP="00746ED1">
    <w:pPr>
      <w:pStyle w:val="Header"/>
      <w:rPr>
        <w:rFonts w:eastAsia="Tahoma"/>
      </w:rPr>
    </w:pPr>
  </w:p>
  <w:p w14:paraId="48DF6DAC" w14:textId="77777777" w:rsidR="00FB6741" w:rsidRPr="00746ED1" w:rsidRDefault="00FB6741" w:rsidP="00746E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CB994" w14:textId="77777777" w:rsidR="00746ED1" w:rsidRDefault="00746ED1">
    <w:r w:rsidRPr="004257CD">
      <w:rPr>
        <w:noProof/>
        <w:lang w:val="en-US"/>
      </w:rPr>
      <w:drawing>
        <wp:anchor distT="0" distB="0" distL="114300" distR="114300" simplePos="0" relativeHeight="251673600" behindDoc="1" locked="0" layoutInCell="1" allowOverlap="1" wp14:anchorId="2A066721" wp14:editId="52AF22BF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FD06E2" w14:paraId="5212FB84" w14:textId="77777777" w:rsidTr="00746ED1">
      <w:tc>
        <w:tcPr>
          <w:tcW w:w="6623" w:type="dxa"/>
        </w:tcPr>
        <w:p w14:paraId="03A82C33" w14:textId="3C90B7DA" w:rsidR="00FD06E2" w:rsidRPr="003548A8" w:rsidRDefault="00746ED1" w:rsidP="00565DFE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&lt;</w:t>
          </w:r>
          <w:r w:rsidR="001051B3">
            <w:rPr>
              <w:color w:val="0000FF"/>
              <w:lang w:val="en-US"/>
            </w:rPr>
            <w:t>MasterChef</w:t>
          </w:r>
          <w:r>
            <w:rPr>
              <w:color w:val="0000FF"/>
              <w:lang w:val="en-US"/>
            </w:rPr>
            <w:t>&gt;</w:t>
          </w:r>
        </w:p>
      </w:tc>
      <w:tc>
        <w:tcPr>
          <w:tcW w:w="2620" w:type="dxa"/>
        </w:tcPr>
        <w:p w14:paraId="65B4544D" w14:textId="73FB43E9" w:rsidR="00FD06E2" w:rsidRPr="007A1DE8" w:rsidRDefault="00FD06E2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Phiên bản: </w:t>
          </w:r>
          <w:r w:rsidR="00746ED1" w:rsidRPr="00746ED1">
            <w:rPr>
              <w:color w:val="0000FF"/>
              <w:lang w:val="en-US"/>
            </w:rPr>
            <w:t>&lt;</w:t>
          </w:r>
          <w:r w:rsidR="001051B3">
            <w:rPr>
              <w:color w:val="0000FF"/>
              <w:lang w:val="en-US"/>
            </w:rPr>
            <w:t>1</w:t>
          </w:r>
          <w:r w:rsidRPr="003548A8">
            <w:rPr>
              <w:color w:val="0000FF"/>
              <w:lang w:val="en-US"/>
            </w:rPr>
            <w:t>.</w:t>
          </w:r>
          <w:r w:rsidR="001051B3">
            <w:rPr>
              <w:color w:val="0000FF"/>
              <w:lang w:val="en-US"/>
            </w:rPr>
            <w:t>0</w:t>
          </w:r>
          <w:r w:rsidR="00746ED1">
            <w:rPr>
              <w:color w:val="0000FF"/>
              <w:lang w:val="en-US"/>
            </w:rPr>
            <w:t>&gt;</w:t>
          </w:r>
        </w:p>
      </w:tc>
    </w:tr>
    <w:tr w:rsidR="00FD06E2" w14:paraId="697CA7FD" w14:textId="77777777" w:rsidTr="00746ED1">
      <w:trPr>
        <w:trHeight w:val="130"/>
      </w:trPr>
      <w:tc>
        <w:tcPr>
          <w:tcW w:w="6623" w:type="dxa"/>
        </w:tcPr>
        <w:p w14:paraId="3D47E639" w14:textId="77777777" w:rsidR="00FD06E2" w:rsidRPr="00FD06E2" w:rsidRDefault="00FD06E2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>Hồ sơ phân tích</w:t>
          </w:r>
        </w:p>
      </w:tc>
      <w:tc>
        <w:tcPr>
          <w:tcW w:w="2620" w:type="dxa"/>
        </w:tcPr>
        <w:p w14:paraId="0A57E86F" w14:textId="684AD730" w:rsidR="00FD06E2" w:rsidRPr="007A1DE8" w:rsidRDefault="00FD06E2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Ngày: </w:t>
          </w:r>
          <w:r w:rsidR="00746ED1" w:rsidRPr="00746ED1">
            <w:rPr>
              <w:color w:val="0000FF"/>
              <w:lang w:val="en-US"/>
            </w:rPr>
            <w:t>&lt;</w:t>
          </w:r>
          <w:r w:rsidR="001051B3">
            <w:rPr>
              <w:color w:val="0000FF"/>
              <w:lang w:val="en-US"/>
            </w:rPr>
            <w:t>09</w:t>
          </w:r>
          <w:r w:rsidRPr="003548A8">
            <w:rPr>
              <w:color w:val="0000FF"/>
              <w:lang w:val="en-US"/>
            </w:rPr>
            <w:t>/</w:t>
          </w:r>
          <w:r w:rsidR="001051B3">
            <w:rPr>
              <w:color w:val="0000FF"/>
              <w:lang w:val="en-US"/>
            </w:rPr>
            <w:t>05</w:t>
          </w:r>
          <w:r w:rsidRPr="003548A8">
            <w:rPr>
              <w:color w:val="0000FF"/>
              <w:lang w:val="en-US"/>
            </w:rPr>
            <w:t>/</w:t>
          </w:r>
          <w:r w:rsidR="001051B3">
            <w:rPr>
              <w:color w:val="0000FF"/>
              <w:lang w:val="en-US"/>
            </w:rPr>
            <w:t>2021</w:t>
          </w:r>
          <w:r w:rsidR="00746ED1">
            <w:rPr>
              <w:color w:val="0000FF"/>
              <w:lang w:val="en-US"/>
            </w:rPr>
            <w:t>&gt;</w:t>
          </w:r>
        </w:p>
      </w:tc>
    </w:tr>
  </w:tbl>
  <w:p w14:paraId="6E45818E" w14:textId="77777777" w:rsidR="00FD06E2" w:rsidRPr="0037628A" w:rsidRDefault="00FD06E2" w:rsidP="0037628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7ED20A65"/>
    <w:multiLevelType w:val="hybridMultilevel"/>
    <w:tmpl w:val="9864CCF0"/>
    <w:lvl w:ilvl="0" w:tplc="AB2438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39C3"/>
    <w:rsid w:val="00024DF0"/>
    <w:rsid w:val="00070598"/>
    <w:rsid w:val="00090CF3"/>
    <w:rsid w:val="000A272D"/>
    <w:rsid w:val="000C0CA8"/>
    <w:rsid w:val="001051B3"/>
    <w:rsid w:val="001A26A7"/>
    <w:rsid w:val="001A3901"/>
    <w:rsid w:val="001A6914"/>
    <w:rsid w:val="001B0689"/>
    <w:rsid w:val="00213B43"/>
    <w:rsid w:val="002720E8"/>
    <w:rsid w:val="00362991"/>
    <w:rsid w:val="00363B6E"/>
    <w:rsid w:val="0037628A"/>
    <w:rsid w:val="003B6D89"/>
    <w:rsid w:val="00446028"/>
    <w:rsid w:val="004540F1"/>
    <w:rsid w:val="0045789A"/>
    <w:rsid w:val="004A6BB7"/>
    <w:rsid w:val="004B7CC9"/>
    <w:rsid w:val="004E5CD8"/>
    <w:rsid w:val="0054158A"/>
    <w:rsid w:val="005439AE"/>
    <w:rsid w:val="00562E67"/>
    <w:rsid w:val="00565DFE"/>
    <w:rsid w:val="0057432C"/>
    <w:rsid w:val="005A02B6"/>
    <w:rsid w:val="005E2817"/>
    <w:rsid w:val="005F3F51"/>
    <w:rsid w:val="0063075A"/>
    <w:rsid w:val="006346BD"/>
    <w:rsid w:val="00681CD0"/>
    <w:rsid w:val="007050FE"/>
    <w:rsid w:val="00746ED1"/>
    <w:rsid w:val="00751440"/>
    <w:rsid w:val="00760CD7"/>
    <w:rsid w:val="00773D8D"/>
    <w:rsid w:val="007A1DE8"/>
    <w:rsid w:val="007C4C68"/>
    <w:rsid w:val="00820D56"/>
    <w:rsid w:val="00851614"/>
    <w:rsid w:val="008D7700"/>
    <w:rsid w:val="008F22E3"/>
    <w:rsid w:val="008F7BA1"/>
    <w:rsid w:val="00931849"/>
    <w:rsid w:val="00944500"/>
    <w:rsid w:val="00976D26"/>
    <w:rsid w:val="00991E16"/>
    <w:rsid w:val="00A122CE"/>
    <w:rsid w:val="00A53114"/>
    <w:rsid w:val="00A80167"/>
    <w:rsid w:val="00AA30A6"/>
    <w:rsid w:val="00AA49C3"/>
    <w:rsid w:val="00B62132"/>
    <w:rsid w:val="00B9220E"/>
    <w:rsid w:val="00BD1F8A"/>
    <w:rsid w:val="00C107A7"/>
    <w:rsid w:val="00C122ED"/>
    <w:rsid w:val="00C161AA"/>
    <w:rsid w:val="00C90455"/>
    <w:rsid w:val="00C929D6"/>
    <w:rsid w:val="00CC621B"/>
    <w:rsid w:val="00CE7D5B"/>
    <w:rsid w:val="00D24E39"/>
    <w:rsid w:val="00D52AFF"/>
    <w:rsid w:val="00DA2A6D"/>
    <w:rsid w:val="00DB3941"/>
    <w:rsid w:val="00E002A3"/>
    <w:rsid w:val="00EC3B40"/>
    <w:rsid w:val="00ED3427"/>
    <w:rsid w:val="00F22516"/>
    <w:rsid w:val="00F66431"/>
    <w:rsid w:val="00FB6741"/>
    <w:rsid w:val="00FC7B9F"/>
    <w:rsid w:val="00FD06E2"/>
    <w:rsid w:val="00FE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8DE6E2"/>
  <w15:docId w15:val="{E74448AD-73DA-4B49-8BA3-3DACA2F05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628A"/>
    <w:pPr>
      <w:widowControl w:val="0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2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  <w:style w:type="character" w:customStyle="1" w:styleId="BodyTextChar">
    <w:name w:val="Body Text Char"/>
    <w:basedOn w:val="DefaultParagraphFont"/>
    <w:link w:val="BodyText"/>
    <w:rsid w:val="008D7700"/>
    <w:rPr>
      <w:sz w:val="24"/>
      <w:lang w:val="vi-VN"/>
    </w:rPr>
  </w:style>
  <w:style w:type="paragraph" w:styleId="Caption">
    <w:name w:val="caption"/>
    <w:basedOn w:val="Normal"/>
    <w:next w:val="Normal"/>
    <w:unhideWhenUsed/>
    <w:qFormat/>
    <w:rsid w:val="00FC7B9F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629</TotalTime>
  <Pages>1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6040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TRẦN BÙI TÀI NHÂN</cp:lastModifiedBy>
  <cp:revision>16</cp:revision>
  <cp:lastPrinted>2021-05-10T14:18:00Z</cp:lastPrinted>
  <dcterms:created xsi:type="dcterms:W3CDTF">2013-10-13T11:07:00Z</dcterms:created>
  <dcterms:modified xsi:type="dcterms:W3CDTF">2021-05-10T14:18:00Z</dcterms:modified>
</cp:coreProperties>
</file>