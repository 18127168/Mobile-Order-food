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04EF8" w14:textId="77777777" w:rsidR="003548A8" w:rsidRDefault="003548A8" w:rsidP="003548A8">
      <w:pPr>
        <w:rPr>
          <w:lang w:val="en-US"/>
        </w:rPr>
      </w:pPr>
    </w:p>
    <w:p w14:paraId="48124D92" w14:textId="77777777" w:rsidR="00301562" w:rsidRDefault="00301562" w:rsidP="003548A8">
      <w:pPr>
        <w:rPr>
          <w:lang w:val="en-US"/>
        </w:rPr>
      </w:pPr>
    </w:p>
    <w:p w14:paraId="0136ACD7" w14:textId="77777777" w:rsidR="00301562" w:rsidRDefault="00301562" w:rsidP="003548A8">
      <w:pPr>
        <w:rPr>
          <w:lang w:val="en-US"/>
        </w:rPr>
      </w:pPr>
    </w:p>
    <w:p w14:paraId="29915C92" w14:textId="77777777" w:rsidR="00301562" w:rsidRDefault="00301562" w:rsidP="003548A8">
      <w:pPr>
        <w:rPr>
          <w:lang w:val="en-US"/>
        </w:rPr>
      </w:pPr>
    </w:p>
    <w:p w14:paraId="489903D0" w14:textId="77777777" w:rsidR="00301562" w:rsidRDefault="00301562" w:rsidP="003548A8">
      <w:pPr>
        <w:rPr>
          <w:lang w:val="en-US"/>
        </w:rPr>
      </w:pPr>
    </w:p>
    <w:p w14:paraId="31341F70" w14:textId="77777777" w:rsidR="00301562" w:rsidRDefault="00301562" w:rsidP="003548A8">
      <w:pPr>
        <w:rPr>
          <w:lang w:val="en-US"/>
        </w:rPr>
      </w:pPr>
    </w:p>
    <w:p w14:paraId="37A6D7D1" w14:textId="77777777" w:rsidR="00301562" w:rsidRDefault="00301562" w:rsidP="003548A8">
      <w:pPr>
        <w:rPr>
          <w:lang w:val="en-US"/>
        </w:rPr>
      </w:pPr>
    </w:p>
    <w:p w14:paraId="16B23562" w14:textId="77777777" w:rsidR="003548A8" w:rsidRPr="003548A8" w:rsidRDefault="003548A8" w:rsidP="003548A8">
      <w:pPr>
        <w:rPr>
          <w:lang w:val="en-US"/>
        </w:rPr>
      </w:pPr>
    </w:p>
    <w:p w14:paraId="4DB6BCE1" w14:textId="54379683" w:rsidR="00D234F3" w:rsidRDefault="00C14AB8" w:rsidP="007A1DE8">
      <w:pPr>
        <w:pStyle w:val="Title"/>
        <w:jc w:val="right"/>
        <w:rPr>
          <w:lang w:val="en-US"/>
        </w:rPr>
      </w:pP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 w:rsidR="00767CB6">
        <w:rPr>
          <w:lang w:val="en-US"/>
        </w:rPr>
        <w:t>giao</w:t>
      </w:r>
      <w:proofErr w:type="spellEnd"/>
      <w:r w:rsidR="00767CB6">
        <w:rPr>
          <w:lang w:val="en-US"/>
        </w:rPr>
        <w:t xml:space="preserve"> </w:t>
      </w:r>
      <w:proofErr w:type="spellStart"/>
      <w:r w:rsidR="00767CB6">
        <w:rPr>
          <w:lang w:val="en-US"/>
        </w:rPr>
        <w:t>diện</w:t>
      </w:r>
      <w:proofErr w:type="spellEnd"/>
      <w:r w:rsidR="007A1DE8">
        <w:rPr>
          <w:lang w:val="en-US"/>
        </w:rPr>
        <w:t xml:space="preserve"> </w:t>
      </w:r>
      <w:r w:rsidR="00644D07">
        <w:rPr>
          <w:color w:val="0000FF"/>
        </w:rPr>
        <w:t>Ứng dụng</w:t>
      </w:r>
      <w:r w:rsidR="00644D07">
        <w:t xml:space="preserve"> </w:t>
      </w:r>
      <w:r w:rsidR="00644D07">
        <w:rPr>
          <w:color w:val="0000FF"/>
        </w:rPr>
        <w:t>Order Đồ Ăn</w:t>
      </w:r>
    </w:p>
    <w:p w14:paraId="7678DA21" w14:textId="77777777" w:rsidR="007A1DE8" w:rsidRPr="007A1DE8" w:rsidRDefault="007A1DE8" w:rsidP="007A1DE8">
      <w:pPr>
        <w:rPr>
          <w:lang w:val="en-US"/>
        </w:rPr>
      </w:pPr>
    </w:p>
    <w:p w14:paraId="15550E64" w14:textId="08C2C0BC" w:rsidR="007A1DE8" w:rsidRPr="007A1DE8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  <w:r w:rsidRPr="007A1DE8">
        <w:rPr>
          <w:rFonts w:ascii="Arial" w:hAnsi="Arial"/>
          <w:sz w:val="34"/>
          <w:szCs w:val="30"/>
          <w:lang w:val="en-US"/>
        </w:rPr>
        <w:t xml:space="preserve">Version </w:t>
      </w:r>
      <w:r w:rsidR="00DC363E">
        <w:rPr>
          <w:rFonts w:ascii="Arial" w:hAnsi="Arial"/>
          <w:color w:val="0000FF"/>
          <w:sz w:val="34"/>
          <w:szCs w:val="30"/>
          <w:lang w:val="en-US"/>
        </w:rPr>
        <w:t>&lt;</w:t>
      </w:r>
      <w:r w:rsidR="00644D07">
        <w:rPr>
          <w:rFonts w:ascii="Arial" w:hAnsi="Arial"/>
          <w:color w:val="0000FF"/>
          <w:sz w:val="34"/>
          <w:szCs w:val="30"/>
          <w:lang w:val="en-US"/>
        </w:rPr>
        <w:t>1.0</w:t>
      </w:r>
      <w:r w:rsidR="00DC363E">
        <w:rPr>
          <w:rFonts w:ascii="Arial" w:hAnsi="Arial"/>
          <w:color w:val="0000FF"/>
          <w:sz w:val="34"/>
          <w:szCs w:val="30"/>
          <w:lang w:val="en-US"/>
        </w:rPr>
        <w:t>&gt;</w:t>
      </w:r>
    </w:p>
    <w:p w14:paraId="7B15C31A" w14:textId="77777777" w:rsidR="00D234F3" w:rsidRDefault="00D234F3">
      <w:pPr>
        <w:pStyle w:val="Title"/>
        <w:jc w:val="both"/>
        <w:rPr>
          <w:lang w:val="en-US"/>
        </w:rPr>
      </w:pPr>
    </w:p>
    <w:p w14:paraId="0CEAC62B" w14:textId="77777777" w:rsidR="003548A8" w:rsidRDefault="003548A8" w:rsidP="003548A8">
      <w:pPr>
        <w:rPr>
          <w:lang w:val="en-US"/>
        </w:rPr>
      </w:pPr>
    </w:p>
    <w:p w14:paraId="25C10DB4" w14:textId="77777777" w:rsidR="00301562" w:rsidRDefault="00301562" w:rsidP="003548A8">
      <w:pPr>
        <w:rPr>
          <w:lang w:val="en-US"/>
        </w:rPr>
      </w:pPr>
    </w:p>
    <w:p w14:paraId="7A378110" w14:textId="77777777" w:rsidR="00301562" w:rsidRDefault="00301562" w:rsidP="003548A8">
      <w:pPr>
        <w:rPr>
          <w:lang w:val="en-US"/>
        </w:rPr>
      </w:pPr>
    </w:p>
    <w:p w14:paraId="3E5F3860" w14:textId="77777777" w:rsidR="00301562" w:rsidRDefault="00301562" w:rsidP="003548A8">
      <w:pPr>
        <w:rPr>
          <w:lang w:val="en-US"/>
        </w:rPr>
      </w:pPr>
    </w:p>
    <w:p w14:paraId="66029490" w14:textId="77777777" w:rsidR="00301562" w:rsidRDefault="00301562" w:rsidP="003548A8">
      <w:pPr>
        <w:rPr>
          <w:lang w:val="en-US"/>
        </w:rPr>
      </w:pPr>
    </w:p>
    <w:p w14:paraId="0C0A426A" w14:textId="77777777" w:rsidR="00301562" w:rsidRDefault="00301562" w:rsidP="003548A8">
      <w:pPr>
        <w:rPr>
          <w:lang w:val="en-US"/>
        </w:rPr>
      </w:pPr>
    </w:p>
    <w:p w14:paraId="00A297C8" w14:textId="77777777" w:rsidR="00301562" w:rsidRDefault="00301562" w:rsidP="003548A8">
      <w:pPr>
        <w:rPr>
          <w:lang w:val="en-US"/>
        </w:rPr>
      </w:pPr>
    </w:p>
    <w:p w14:paraId="78A57AC4" w14:textId="77777777" w:rsidR="00301562" w:rsidRDefault="00301562" w:rsidP="003548A8">
      <w:pPr>
        <w:rPr>
          <w:lang w:val="en-US"/>
        </w:rPr>
      </w:pPr>
    </w:p>
    <w:p w14:paraId="7F63AA5C" w14:textId="77777777" w:rsidR="00301562" w:rsidRDefault="00301562" w:rsidP="003548A8">
      <w:pPr>
        <w:rPr>
          <w:lang w:val="en-US"/>
        </w:rPr>
      </w:pPr>
    </w:p>
    <w:p w14:paraId="2D8B8C3A" w14:textId="77777777" w:rsidR="003548A8" w:rsidRDefault="003548A8" w:rsidP="003548A8">
      <w:pPr>
        <w:rPr>
          <w:lang w:val="en-US"/>
        </w:rPr>
      </w:pPr>
    </w:p>
    <w:p w14:paraId="5D8F49D6" w14:textId="77777777" w:rsidR="003548A8" w:rsidRDefault="003548A8" w:rsidP="003548A8">
      <w:pPr>
        <w:rPr>
          <w:lang w:val="en-US"/>
        </w:rPr>
      </w:pPr>
    </w:p>
    <w:p w14:paraId="5D107C7E" w14:textId="77777777" w:rsidR="003548A8" w:rsidRDefault="003548A8" w:rsidP="003548A8">
      <w:pPr>
        <w:rPr>
          <w:lang w:val="en-US"/>
        </w:rPr>
      </w:pPr>
    </w:p>
    <w:p w14:paraId="5C84E13D" w14:textId="77777777" w:rsidR="003548A8" w:rsidRDefault="003548A8" w:rsidP="003548A8">
      <w:pPr>
        <w:rPr>
          <w:lang w:val="en-US"/>
        </w:rPr>
      </w:pPr>
    </w:p>
    <w:p w14:paraId="70C1B77A" w14:textId="77777777" w:rsidR="003548A8" w:rsidRDefault="003548A8" w:rsidP="003548A8">
      <w:pPr>
        <w:rPr>
          <w:lang w:val="en-US"/>
        </w:rPr>
      </w:pPr>
    </w:p>
    <w:p w14:paraId="52A8A6C0" w14:textId="77777777" w:rsidR="003548A8" w:rsidRPr="003548A8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proofErr w:type="spellStart"/>
      <w:r w:rsidRPr="003548A8">
        <w:rPr>
          <w:rFonts w:ascii="Arial" w:hAnsi="Arial" w:cs="Arial"/>
          <w:sz w:val="30"/>
          <w:szCs w:val="30"/>
          <w:lang w:val="en-US"/>
        </w:rPr>
        <w:t>Sinh</w:t>
      </w:r>
      <w:proofErr w:type="spellEnd"/>
      <w:r w:rsidRPr="003548A8">
        <w:rPr>
          <w:rFonts w:ascii="Arial" w:hAnsi="Arial" w:cs="Arial"/>
          <w:sz w:val="30"/>
          <w:szCs w:val="30"/>
          <w:lang w:val="en-US"/>
        </w:rPr>
        <w:t xml:space="preserve"> </w:t>
      </w:r>
      <w:proofErr w:type="spellStart"/>
      <w:r w:rsidRPr="003548A8">
        <w:rPr>
          <w:rFonts w:ascii="Arial" w:hAnsi="Arial" w:cs="Arial"/>
          <w:sz w:val="30"/>
          <w:szCs w:val="30"/>
          <w:lang w:val="en-US"/>
        </w:rPr>
        <w:t>viên</w:t>
      </w:r>
      <w:proofErr w:type="spellEnd"/>
      <w:r w:rsidRPr="003548A8">
        <w:rPr>
          <w:rFonts w:ascii="Arial" w:hAnsi="Arial" w:cs="Arial"/>
          <w:sz w:val="30"/>
          <w:szCs w:val="30"/>
          <w:lang w:val="en-US"/>
        </w:rPr>
        <w:t xml:space="preserve"> </w:t>
      </w:r>
      <w:proofErr w:type="spellStart"/>
      <w:r w:rsidRPr="003548A8">
        <w:rPr>
          <w:rFonts w:ascii="Arial" w:hAnsi="Arial" w:cs="Arial"/>
          <w:sz w:val="30"/>
          <w:szCs w:val="30"/>
          <w:lang w:val="en-US"/>
        </w:rPr>
        <w:t>thực</w:t>
      </w:r>
      <w:proofErr w:type="spellEnd"/>
      <w:r w:rsidRPr="003548A8">
        <w:rPr>
          <w:rFonts w:ascii="Arial" w:hAnsi="Arial" w:cs="Arial"/>
          <w:sz w:val="30"/>
          <w:szCs w:val="30"/>
          <w:lang w:val="en-US"/>
        </w:rPr>
        <w:t xml:space="preserve"> </w:t>
      </w:r>
      <w:proofErr w:type="spellStart"/>
      <w:r w:rsidRPr="003548A8">
        <w:rPr>
          <w:rFonts w:ascii="Arial" w:hAnsi="Arial" w:cs="Arial"/>
          <w:sz w:val="30"/>
          <w:szCs w:val="30"/>
          <w:lang w:val="en-US"/>
        </w:rPr>
        <w:t>hiện</w:t>
      </w:r>
      <w:proofErr w:type="spellEnd"/>
      <w:r w:rsidRPr="003548A8">
        <w:rPr>
          <w:rFonts w:ascii="Arial" w:hAnsi="Arial" w:cs="Arial"/>
          <w:sz w:val="30"/>
          <w:szCs w:val="30"/>
          <w:lang w:val="en-US"/>
        </w:rPr>
        <w:t>:</w:t>
      </w:r>
    </w:p>
    <w:p w14:paraId="4141A3FC" w14:textId="77777777" w:rsidR="00615111" w:rsidRDefault="00615111" w:rsidP="00615111">
      <w:pPr>
        <w:tabs>
          <w:tab w:val="left" w:pos="4960"/>
          <w:tab w:val="left" w:pos="2267"/>
        </w:tabs>
        <w:ind w:left="2880"/>
        <w:rPr>
          <w:rFonts w:ascii="Arial" w:eastAsia="Arial" w:hAnsi="Arial" w:cs="Arial"/>
          <w:color w:val="0000FF"/>
          <w:sz w:val="30"/>
          <w:szCs w:val="30"/>
        </w:rPr>
      </w:pPr>
      <w:r>
        <w:rPr>
          <w:rFonts w:ascii="Arial" w:eastAsia="Arial" w:hAnsi="Arial" w:cs="Arial"/>
          <w:color w:val="0000FF"/>
          <w:sz w:val="30"/>
          <w:szCs w:val="30"/>
        </w:rPr>
        <w:t>18127153 - Phan Nhật Minh</w:t>
      </w:r>
    </w:p>
    <w:p w14:paraId="1E2D6036" w14:textId="77777777" w:rsidR="00615111" w:rsidRDefault="00615111" w:rsidP="00615111">
      <w:pPr>
        <w:tabs>
          <w:tab w:val="left" w:pos="4960"/>
          <w:tab w:val="left" w:pos="2267"/>
        </w:tabs>
        <w:ind w:left="2880"/>
        <w:rPr>
          <w:rFonts w:ascii="Arial" w:eastAsia="Arial" w:hAnsi="Arial" w:cs="Arial"/>
          <w:color w:val="0000FF"/>
          <w:sz w:val="30"/>
          <w:szCs w:val="30"/>
        </w:rPr>
      </w:pPr>
      <w:r>
        <w:rPr>
          <w:rFonts w:ascii="Arial" w:eastAsia="Arial" w:hAnsi="Arial" w:cs="Arial"/>
          <w:color w:val="0000FF"/>
          <w:sz w:val="30"/>
          <w:szCs w:val="30"/>
        </w:rPr>
        <w:t>18127168 - Trần Bùi Tài Nhân</w:t>
      </w:r>
    </w:p>
    <w:p w14:paraId="69581FB5" w14:textId="77777777" w:rsidR="00615111" w:rsidRDefault="00615111" w:rsidP="00615111">
      <w:pPr>
        <w:tabs>
          <w:tab w:val="left" w:pos="4960"/>
          <w:tab w:val="left" w:pos="2267"/>
        </w:tabs>
        <w:ind w:left="2880"/>
        <w:rPr>
          <w:rFonts w:ascii="Arial" w:eastAsia="Arial" w:hAnsi="Arial" w:cs="Arial"/>
          <w:color w:val="0000FF"/>
          <w:sz w:val="30"/>
          <w:szCs w:val="30"/>
        </w:rPr>
      </w:pPr>
      <w:r>
        <w:rPr>
          <w:rFonts w:ascii="Arial" w:eastAsia="Arial" w:hAnsi="Arial" w:cs="Arial"/>
          <w:color w:val="0000FF"/>
          <w:sz w:val="30"/>
          <w:szCs w:val="30"/>
        </w:rPr>
        <w:t>18127186 - Trần Đình Phước</w:t>
      </w:r>
    </w:p>
    <w:p w14:paraId="3779D93F" w14:textId="57BEDE54" w:rsidR="00DC363E" w:rsidRPr="00615111" w:rsidRDefault="00A61A46" w:rsidP="003548A8">
      <w:pPr>
        <w:jc w:val="center"/>
        <w:rPr>
          <w:sz w:val="30"/>
          <w:szCs w:val="30"/>
          <w:lang w:val="en-US"/>
        </w:rPr>
        <w:sectPr w:rsidR="00DC363E" w:rsidRPr="00615111" w:rsidSect="00301562">
          <w:headerReference w:type="default" r:id="rId8"/>
          <w:footerReference w:type="default" r:id="rId9"/>
          <w:pgSz w:w="11907" w:h="16839" w:code="9"/>
          <w:pgMar w:top="1440" w:right="1440" w:bottom="1440" w:left="1440" w:header="720" w:footer="720" w:gutter="0"/>
          <w:cols w:space="720"/>
          <w:vAlign w:val="center"/>
          <w:docGrid w:linePitch="326"/>
        </w:sectPr>
      </w:pPr>
      <w:r>
        <w:rPr>
          <w:rFonts w:ascii="Arial" w:hAnsi="Arial" w:cs="Arial"/>
          <w:color w:val="0000FF"/>
          <w:sz w:val="30"/>
          <w:szCs w:val="30"/>
          <w:lang w:val="en-US"/>
        </w:rPr>
        <w:t xml:space="preserve">   </w:t>
      </w:r>
      <w:r w:rsidR="00615111">
        <w:rPr>
          <w:rFonts w:ascii="Arial" w:hAnsi="Arial" w:cs="Arial"/>
          <w:color w:val="0000FF"/>
          <w:sz w:val="30"/>
          <w:szCs w:val="30"/>
          <w:lang w:val="en-US"/>
        </w:rPr>
        <w:t>1</w:t>
      </w:r>
      <w:r w:rsidR="00615111">
        <w:rPr>
          <w:rFonts w:ascii="Arial" w:eastAsia="Arial" w:hAnsi="Arial" w:cs="Arial"/>
          <w:color w:val="0000FF"/>
          <w:sz w:val="30"/>
          <w:szCs w:val="30"/>
        </w:rPr>
        <w:t>8127204 - Thái Nhật Tâ</w:t>
      </w:r>
      <w:r w:rsidR="00615111">
        <w:rPr>
          <w:rFonts w:ascii="Arial" w:eastAsia="Arial" w:hAnsi="Arial" w:cs="Arial"/>
          <w:color w:val="0000FF"/>
          <w:sz w:val="30"/>
          <w:szCs w:val="30"/>
          <w:lang w:val="en-US"/>
        </w:rPr>
        <w:t>n</w:t>
      </w:r>
    </w:p>
    <w:p w14:paraId="58901B9A" w14:textId="77777777" w:rsidR="007A1DE8" w:rsidRPr="007A1DE8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  <w:lang w:val="en-US"/>
        </w:rPr>
      </w:pPr>
      <w:proofErr w:type="spellStart"/>
      <w:r w:rsidRPr="007A1DE8">
        <w:rPr>
          <w:rFonts w:ascii="Arial" w:eastAsia="SimSun" w:hAnsi="Arial"/>
          <w:b/>
          <w:sz w:val="36"/>
          <w:lang w:val="en-US"/>
        </w:rPr>
        <w:lastRenderedPageBreak/>
        <w:t>Bảng</w:t>
      </w:r>
      <w:proofErr w:type="spellEnd"/>
      <w:r w:rsidRPr="007A1DE8"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 w:rsidRPr="007A1DE8">
        <w:rPr>
          <w:rFonts w:ascii="Arial" w:eastAsia="SimSun" w:hAnsi="Arial"/>
          <w:b/>
          <w:sz w:val="36"/>
          <w:lang w:val="en-US"/>
        </w:rPr>
        <w:t>ghi</w:t>
      </w:r>
      <w:proofErr w:type="spellEnd"/>
      <w:r w:rsidRPr="007A1DE8"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 w:rsidRPr="007A1DE8">
        <w:rPr>
          <w:rFonts w:ascii="Arial" w:eastAsia="SimSun" w:hAnsi="Arial"/>
          <w:b/>
          <w:sz w:val="36"/>
          <w:lang w:val="en-US"/>
        </w:rPr>
        <w:t>nhận</w:t>
      </w:r>
      <w:proofErr w:type="spellEnd"/>
      <w:r w:rsidRPr="007A1DE8"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 w:rsidRPr="007A1DE8">
        <w:rPr>
          <w:rFonts w:ascii="Arial" w:eastAsia="SimSun" w:hAnsi="Arial"/>
          <w:b/>
          <w:sz w:val="36"/>
          <w:lang w:val="en-US"/>
        </w:rPr>
        <w:t>thay</w:t>
      </w:r>
      <w:proofErr w:type="spellEnd"/>
      <w:r w:rsidRPr="007A1DE8"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 w:rsidRPr="007A1DE8">
        <w:rPr>
          <w:rFonts w:ascii="Arial" w:eastAsia="SimSun" w:hAnsi="Arial"/>
          <w:b/>
          <w:sz w:val="36"/>
          <w:lang w:val="en-US"/>
        </w:rPr>
        <w:t>đổi</w:t>
      </w:r>
      <w:proofErr w:type="spellEnd"/>
      <w:r w:rsidRPr="007A1DE8"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 w:rsidRPr="007A1DE8">
        <w:rPr>
          <w:rFonts w:ascii="Arial" w:eastAsia="SimSun" w:hAnsi="Arial"/>
          <w:b/>
          <w:sz w:val="36"/>
          <w:lang w:val="en-US"/>
        </w:rPr>
        <w:t>tài</w:t>
      </w:r>
      <w:proofErr w:type="spellEnd"/>
      <w:r w:rsidRPr="007A1DE8">
        <w:rPr>
          <w:rFonts w:ascii="Arial" w:eastAsia="SimSun" w:hAnsi="Arial"/>
          <w:b/>
          <w:sz w:val="36"/>
          <w:lang w:val="en-US"/>
        </w:rPr>
        <w:t xml:space="preserve"> </w:t>
      </w:r>
      <w:proofErr w:type="spellStart"/>
      <w:r w:rsidRPr="007A1DE8">
        <w:rPr>
          <w:rFonts w:ascii="Arial" w:eastAsia="SimSun" w:hAnsi="Arial"/>
          <w:b/>
          <w:sz w:val="36"/>
          <w:lang w:val="en-US"/>
        </w:rPr>
        <w:t>liệu</w:t>
      </w:r>
      <w:proofErr w:type="spellEnd"/>
      <w:r w:rsidR="0099744F">
        <w:rPr>
          <w:rFonts w:ascii="Arial" w:eastAsia="SimSun" w:hAnsi="Arial"/>
          <w:b/>
          <w:sz w:val="36"/>
          <w:lang w:val="en-US"/>
        </w:rPr>
        <w:t xml:space="preserve"> </w:t>
      </w:r>
    </w:p>
    <w:p w14:paraId="2B7FDB5B" w14:textId="77777777" w:rsidR="007A1DE8" w:rsidRPr="007A1DE8" w:rsidRDefault="007A1DE8" w:rsidP="007A1DE8">
      <w:pPr>
        <w:jc w:val="both"/>
        <w:rPr>
          <w:rFonts w:eastAsia="SimSun"/>
          <w:lang w:val="en-US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E95D0C" w:rsidRPr="007A1DE8" w14:paraId="2DD9F8EA" w14:textId="77777777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0F07ED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proofErr w:type="spellStart"/>
            <w:r w:rsidRPr="007A1DE8">
              <w:rPr>
                <w:rFonts w:eastAsia="SimSun"/>
                <w:b/>
                <w:lang w:val="en-US"/>
              </w:rPr>
              <w:t>Ngày</w:t>
            </w:r>
            <w:proofErr w:type="spellEnd"/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AFEF14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proofErr w:type="spellStart"/>
            <w:r>
              <w:rPr>
                <w:rFonts w:eastAsia="SimSun"/>
                <w:b/>
                <w:lang w:val="en-US"/>
              </w:rPr>
              <w:t>Phiên</w:t>
            </w:r>
            <w:proofErr w:type="spellEnd"/>
            <w:r>
              <w:rPr>
                <w:rFonts w:eastAsia="SimSun"/>
                <w:b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b/>
                <w:lang w:val="en-US"/>
              </w:rPr>
              <w:t>bản</w:t>
            </w:r>
            <w:proofErr w:type="spellEnd"/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73C641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proofErr w:type="spellStart"/>
            <w:r w:rsidRPr="007A1DE8">
              <w:rPr>
                <w:rFonts w:eastAsia="SimSun"/>
                <w:b/>
                <w:lang w:val="en-US"/>
              </w:rPr>
              <w:t>Mô</w:t>
            </w:r>
            <w:proofErr w:type="spellEnd"/>
            <w:r w:rsidRPr="007A1DE8">
              <w:rPr>
                <w:rFonts w:eastAsia="SimSun"/>
                <w:b/>
                <w:lang w:val="en-US"/>
              </w:rPr>
              <w:t xml:space="preserve"> </w:t>
            </w:r>
            <w:proofErr w:type="spellStart"/>
            <w:r w:rsidRPr="007A1DE8">
              <w:rPr>
                <w:rFonts w:eastAsia="SimSun"/>
                <w:b/>
                <w:lang w:val="en-US"/>
              </w:rPr>
              <w:t>tả</w:t>
            </w:r>
            <w:proofErr w:type="spellEnd"/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898C58" w14:textId="77777777" w:rsidR="00E95D0C" w:rsidRPr="007A1DE8" w:rsidRDefault="00DC363E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proofErr w:type="spellStart"/>
            <w:r>
              <w:rPr>
                <w:rFonts w:eastAsia="SimSun"/>
                <w:b/>
                <w:lang w:val="en-US"/>
              </w:rPr>
              <w:t>Người</w:t>
            </w:r>
            <w:proofErr w:type="spellEnd"/>
            <w:r>
              <w:rPr>
                <w:rFonts w:eastAsia="SimSun"/>
                <w:b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b/>
                <w:lang w:val="en-US"/>
              </w:rPr>
              <w:t>thay</w:t>
            </w:r>
            <w:proofErr w:type="spellEnd"/>
            <w:r>
              <w:rPr>
                <w:rFonts w:eastAsia="SimSun"/>
                <w:b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b/>
                <w:lang w:val="en-US"/>
              </w:rPr>
              <w:t>đổi</w:t>
            </w:r>
            <w:proofErr w:type="spellEnd"/>
          </w:p>
        </w:tc>
      </w:tr>
      <w:tr w:rsidR="00E95D0C" w:rsidRPr="000C0CA8" w14:paraId="41AA0D86" w14:textId="77777777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E2F070C" w14:textId="1649762B" w:rsidR="00E95D0C" w:rsidRPr="003548A8" w:rsidRDefault="00DC363E" w:rsidP="004176B5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&lt;</w:t>
            </w:r>
            <w:r w:rsidR="0031404F">
              <w:rPr>
                <w:rFonts w:eastAsia="SimSun"/>
                <w:color w:val="0000FF"/>
                <w:lang w:val="en-US"/>
              </w:rPr>
              <w:t>14</w:t>
            </w:r>
            <w:r w:rsidR="00E95D0C" w:rsidRPr="003548A8">
              <w:rPr>
                <w:rFonts w:eastAsia="SimSun"/>
                <w:color w:val="0000FF"/>
                <w:lang w:val="en-US"/>
              </w:rPr>
              <w:t>/</w:t>
            </w:r>
            <w:r w:rsidR="0031404F">
              <w:rPr>
                <w:rFonts w:eastAsia="SimSun"/>
                <w:color w:val="0000FF"/>
                <w:lang w:val="en-US"/>
              </w:rPr>
              <w:t>05</w:t>
            </w:r>
            <w:r w:rsidR="00E95D0C" w:rsidRPr="003548A8">
              <w:rPr>
                <w:rFonts w:eastAsia="SimSun"/>
                <w:color w:val="0000FF"/>
                <w:lang w:val="en-US"/>
              </w:rPr>
              <w:t>/</w:t>
            </w:r>
            <w:r w:rsidR="0031404F">
              <w:rPr>
                <w:rFonts w:eastAsia="SimSun"/>
                <w:color w:val="0000FF"/>
                <w:lang w:val="en-US"/>
              </w:rPr>
              <w:t>2021</w:t>
            </w:r>
            <w:r>
              <w:rPr>
                <w:rFonts w:eastAsia="SimSun"/>
                <w:color w:val="0000FF"/>
                <w:lang w:val="en-US"/>
              </w:rPr>
              <w:t>&gt;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2E0944" w14:textId="3E4E3D64" w:rsidR="00E95D0C" w:rsidRPr="003548A8" w:rsidRDefault="00DC363E" w:rsidP="004176B5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>&lt;</w:t>
            </w:r>
            <w:r w:rsidR="0031404F">
              <w:rPr>
                <w:rFonts w:eastAsia="SimSun"/>
                <w:color w:val="0000FF"/>
                <w:lang w:val="en-US"/>
              </w:rPr>
              <w:t>1</w:t>
            </w:r>
            <w:r w:rsidR="00E95D0C" w:rsidRPr="003548A8">
              <w:rPr>
                <w:rFonts w:eastAsia="SimSun"/>
                <w:color w:val="0000FF"/>
                <w:lang w:val="en-US"/>
              </w:rPr>
              <w:t>.</w:t>
            </w:r>
            <w:r w:rsidR="0031404F">
              <w:rPr>
                <w:rFonts w:eastAsia="SimSun"/>
                <w:color w:val="0000FF"/>
                <w:lang w:val="en-US"/>
              </w:rPr>
              <w:t>0</w:t>
            </w:r>
            <w:r>
              <w:rPr>
                <w:rFonts w:eastAsia="SimSun"/>
                <w:color w:val="0000FF"/>
                <w:lang w:val="en-US"/>
              </w:rPr>
              <w:t>&gt;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262821" w14:textId="13AF452D" w:rsidR="00E95D0C" w:rsidRPr="0037628A" w:rsidRDefault="0031404F" w:rsidP="00DC363E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Thiết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kế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giao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diện</w:t>
            </w:r>
            <w:proofErr w:type="spellEnd"/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BBE752" w14:textId="77777777" w:rsidR="0031404F" w:rsidRDefault="0031404F" w:rsidP="0031404F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Trần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Bùi Tài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Nhân</w:t>
            </w:r>
            <w:proofErr w:type="spellEnd"/>
          </w:p>
          <w:p w14:paraId="59A5FFA4" w14:textId="77777777" w:rsidR="0031404F" w:rsidRDefault="0031404F" w:rsidP="0031404F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r>
              <w:rPr>
                <w:rFonts w:eastAsia="SimSun"/>
                <w:color w:val="0000FF"/>
                <w:lang w:val="en-US"/>
              </w:rPr>
              <w:t xml:space="preserve">Phan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Nhật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Minh</w:t>
            </w:r>
          </w:p>
          <w:p w14:paraId="504D2206" w14:textId="77777777" w:rsidR="0031404F" w:rsidRDefault="0031404F" w:rsidP="0031404F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Trần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Đình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Phước</w:t>
            </w:r>
            <w:proofErr w:type="spellEnd"/>
          </w:p>
          <w:p w14:paraId="64DE5D31" w14:textId="3A1F2C27" w:rsidR="00E95D0C" w:rsidRPr="003548A8" w:rsidRDefault="0031404F" w:rsidP="0031404F">
            <w:pPr>
              <w:keepLines/>
              <w:spacing w:after="120"/>
              <w:jc w:val="center"/>
              <w:rPr>
                <w:rFonts w:eastAsia="SimSun"/>
                <w:color w:val="0000FF"/>
                <w:lang w:val="en-US"/>
              </w:rPr>
            </w:pPr>
            <w:proofErr w:type="spellStart"/>
            <w:r>
              <w:rPr>
                <w:rFonts w:eastAsia="SimSun"/>
                <w:color w:val="0000FF"/>
                <w:lang w:val="en-US"/>
              </w:rPr>
              <w:t>Thái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Nhật</w:t>
            </w:r>
            <w:proofErr w:type="spellEnd"/>
            <w:r>
              <w:rPr>
                <w:rFonts w:eastAsia="SimSun"/>
                <w:color w:val="0000FF"/>
                <w:lang w:val="en-US"/>
              </w:rPr>
              <w:t xml:space="preserve"> </w:t>
            </w:r>
            <w:proofErr w:type="spellStart"/>
            <w:r>
              <w:rPr>
                <w:rFonts w:eastAsia="SimSun"/>
                <w:color w:val="0000FF"/>
                <w:lang w:val="en-US"/>
              </w:rPr>
              <w:t>Tân</w:t>
            </w:r>
            <w:proofErr w:type="spellEnd"/>
          </w:p>
        </w:tc>
      </w:tr>
      <w:tr w:rsidR="00E95D0C" w:rsidRPr="007A1DE8" w14:paraId="3FEB4B55" w14:textId="77777777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D596A9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01A817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9A33E6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C5EB94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  <w:tr w:rsidR="00E95D0C" w:rsidRPr="007A1DE8" w14:paraId="1096A48F" w14:textId="77777777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B5C90E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EEFB60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2E4AD3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F935ED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  <w:tr w:rsidR="00E95D0C" w:rsidRPr="007A1DE8" w14:paraId="029AF32E" w14:textId="77777777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33C528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1F8D1D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755580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5DB950" w14:textId="77777777"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</w:tbl>
    <w:p w14:paraId="0D6FD945" w14:textId="77777777" w:rsidR="00A23833" w:rsidRDefault="00A23833" w:rsidP="0031511D">
      <w:pPr>
        <w:pStyle w:val="Title"/>
        <w:rPr>
          <w:lang w:val="en-US"/>
        </w:rPr>
      </w:pPr>
    </w:p>
    <w:p w14:paraId="16EEF055" w14:textId="77777777" w:rsidR="00A23833" w:rsidRDefault="00A23833" w:rsidP="00A23833">
      <w:pPr>
        <w:pStyle w:val="Title"/>
        <w:rPr>
          <w:lang w:val="en-US"/>
        </w:rPr>
      </w:pPr>
      <w:r>
        <w:rPr>
          <w:lang w:val="en-US"/>
        </w:rPr>
        <w:br w:type="page"/>
      </w:r>
      <w:proofErr w:type="spellStart"/>
      <w:r>
        <w:rPr>
          <w:lang w:val="en-US"/>
        </w:rPr>
        <w:lastRenderedPageBreak/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lục</w:t>
      </w:r>
      <w:proofErr w:type="spellEnd"/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  <w:lang w:val="vi-VN"/>
        </w:rPr>
        <w:id w:val="7347513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051DF6" w14:textId="6A63E8C7" w:rsidR="00C22749" w:rsidRDefault="00C22749">
          <w:pPr>
            <w:pStyle w:val="TOCHeading"/>
          </w:pPr>
          <w:r>
            <w:t>Contents</w:t>
          </w:r>
        </w:p>
        <w:p w14:paraId="48F81B08" w14:textId="0D971878" w:rsidR="00C22749" w:rsidRDefault="00C22749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915133" w:history="1">
            <w:r w:rsidRPr="00BC5271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BC5271">
              <w:rPr>
                <w:rStyle w:val="Hyperlink"/>
                <w:noProof/>
              </w:rPr>
              <w:t>Danh sách các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_Toc71915133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1CF74" w14:textId="22DF56D8" w:rsidR="00C22749" w:rsidRDefault="0026528F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34" w:history="1">
            <w:r w:rsidR="00C22749" w:rsidRPr="00BC5271">
              <w:rPr>
                <w:rStyle w:val="Hyperlink"/>
                <w:noProof/>
              </w:rPr>
              <w:t>2.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</w:rPr>
              <w:t>Mô tả chi tiết mỗi màn hình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_Toc71915134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4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1EF09545" w14:textId="1AD1B2DD" w:rsidR="00C22749" w:rsidRDefault="0026528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35" w:history="1">
            <w:r w:rsidR="00C22749" w:rsidRPr="00BC5271">
              <w:rPr>
                <w:rStyle w:val="Hyperlink"/>
                <w:rFonts w:cs="Arial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rFonts w:cs="Arial"/>
                <w:bCs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đăng nhập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_Toc71915135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4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0E9B42EC" w14:textId="74933D21" w:rsidR="00C22749" w:rsidRDefault="0026528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36" w:history="1">
            <w:r w:rsidR="00C22749" w:rsidRPr="00BC5271">
              <w:rPr>
                <w:rStyle w:val="Hyperlink"/>
                <w:noProof/>
                <w:lang w:val="en-US"/>
              </w:rPr>
              <w:t>2.2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</w:rPr>
              <w:t>Màn hình đăng nhập với vai trò quản lý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_Toc71915136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5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75631CD1" w14:textId="5928F88C" w:rsidR="00C22749" w:rsidRDefault="0026528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37" w:history="1">
            <w:r w:rsidR="00C22749" w:rsidRPr="00BC5271">
              <w:rPr>
                <w:rStyle w:val="Hyperlink"/>
                <w:bCs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2.3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bCs/>
                <w:noProof/>
                <w:lang w:val="en-US"/>
              </w:rPr>
              <w:t>Màn hình thống kê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_Toc71915137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6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765569E5" w14:textId="45267573" w:rsidR="00C22749" w:rsidRDefault="0026528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38" w:history="1">
            <w:r w:rsidR="00C22749" w:rsidRPr="00BC5271">
              <w:rPr>
                <w:rStyle w:val="Hyperlink"/>
                <w:noProof/>
                <w:lang w:val="en-US"/>
              </w:rPr>
              <w:t>2.4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</w:rPr>
              <w:t>Màn hình chọn năm để xem thống kê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_Toc71915138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9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45CC6CA7" w14:textId="64B4F4BC" w:rsidR="00C22749" w:rsidRDefault="0026528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39" w:history="1">
            <w:r w:rsidR="00C22749" w:rsidRPr="00BC5271">
              <w:rPr>
                <w:rStyle w:val="Hyperlink"/>
                <w:noProof/>
                <w:lang w:val="en-US"/>
              </w:rPr>
              <w:t>2.5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</w:rPr>
              <w:t>Màn hình hiển thị chức năng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_Toc71915139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10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4E712340" w14:textId="49CF2773" w:rsidR="00C22749" w:rsidRDefault="0026528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0" w:history="1">
            <w:r w:rsidR="00C22749" w:rsidRPr="00BC5271">
              <w:rPr>
                <w:rStyle w:val="Hyperlink"/>
                <w:noProof/>
                <w:lang w:val="en-US"/>
              </w:rPr>
              <w:t>2.6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</w:rPr>
              <w:t>Màn hình nhân viên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_Toc71915140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11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65622D42" w14:textId="6A7DE99A" w:rsidR="00C22749" w:rsidRDefault="0026528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1" w:history="1"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2.7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thêm nhân viên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_Toc71915141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12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026F231C" w14:textId="362CF059" w:rsidR="00C22749" w:rsidRDefault="0026528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2" w:history="1"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2.8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chỉnh sửa nhân viên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_Toc71915142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13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7CA28C63" w14:textId="19B9F17E" w:rsidR="00C22749" w:rsidRDefault="0026528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3" w:history="1"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2.9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quản lý kho hàng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_Toc71915143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14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02F09A0C" w14:textId="6F0BBDBF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4" w:history="1"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2.10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thực đơn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_Toc71915144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15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63526DF0" w14:textId="02D66F0A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5" w:history="1"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2.11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khuyến mãi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_Toc71915145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16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6C507724" w14:textId="66ED8867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6" w:history="1"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2.12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đăng nhập với vai trò đầu bếp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_Toc71915146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17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65F78095" w14:textId="5165113F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7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2.13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danh sách hóa đơn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_Toc71915147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18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630CD288" w14:textId="75DFEF58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8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2.14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danh sách món ăn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_Toc71915148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19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7DF595A7" w14:textId="057E5D72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49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2.15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đăng nhập với vai trò khách hàng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_Toc71915149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20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517B173C" w14:textId="5EAA8856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0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2.16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menu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_Toc71915150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21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7A374477" w14:textId="77E406E0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1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2.17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xem chi tiết món ăn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_Toc71915151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23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354A8A1C" w14:textId="57EDCF3D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2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2.18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tìm kiếm món ăn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_Toc71915152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24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07A117D6" w14:textId="45DDAC6B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3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2.19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xem món đã chọn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_Toc71915153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25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4A1C210B" w14:textId="18031DB8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4" w:history="1"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2.20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chuyển bàn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_Toc71915154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27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342C7498" w14:textId="3EF8F771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5" w:history="1"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2.21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thanh toán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_Toc71915155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28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2881BDA4" w14:textId="68C21C4B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6" w:history="1"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2.22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đăng nhập với vai trò nhân viên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_Toc71915156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30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14550EED" w14:textId="7B036101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7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2.23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danh sách bàn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_Toc71915157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31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1E2A657A" w14:textId="53E319AA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8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2.24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gọi thêm món cho bàn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_Toc71915158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32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5B83C8D1" w14:textId="59DCFC72" w:rsidR="00C22749" w:rsidRDefault="0026528F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71915159" w:history="1"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2.25</w:t>
            </w:r>
            <w:r w:rsidR="00C2274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C22749" w:rsidRPr="00BC5271">
              <w:rPr>
                <w:rStyle w:val="Hyperlink"/>
                <w:i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Màn hình phục vụ</w:t>
            </w:r>
            <w:r w:rsidR="00C22749">
              <w:rPr>
                <w:noProof/>
                <w:webHidden/>
              </w:rPr>
              <w:tab/>
            </w:r>
            <w:r w:rsidR="00C22749">
              <w:rPr>
                <w:noProof/>
                <w:webHidden/>
              </w:rPr>
              <w:fldChar w:fldCharType="begin"/>
            </w:r>
            <w:r w:rsidR="00C22749">
              <w:rPr>
                <w:noProof/>
                <w:webHidden/>
              </w:rPr>
              <w:instrText xml:space="preserve"> PAGEREF _Toc71915159 \h </w:instrText>
            </w:r>
            <w:r w:rsidR="00C22749">
              <w:rPr>
                <w:noProof/>
                <w:webHidden/>
              </w:rPr>
            </w:r>
            <w:r w:rsidR="00C22749">
              <w:rPr>
                <w:noProof/>
                <w:webHidden/>
              </w:rPr>
              <w:fldChar w:fldCharType="separate"/>
            </w:r>
            <w:r w:rsidR="00E8674D">
              <w:rPr>
                <w:noProof/>
                <w:webHidden/>
              </w:rPr>
              <w:t>33</w:t>
            </w:r>
            <w:r w:rsidR="00C22749">
              <w:rPr>
                <w:noProof/>
                <w:webHidden/>
              </w:rPr>
              <w:fldChar w:fldCharType="end"/>
            </w:r>
          </w:hyperlink>
        </w:p>
        <w:p w14:paraId="275B46BA" w14:textId="64FA1E29" w:rsidR="00C22749" w:rsidRDefault="00C22749">
          <w:r>
            <w:rPr>
              <w:b/>
              <w:bCs/>
              <w:noProof/>
            </w:rPr>
            <w:fldChar w:fldCharType="end"/>
          </w:r>
        </w:p>
      </w:sdtContent>
    </w:sdt>
    <w:p w14:paraId="0C81CE04" w14:textId="50789F5C" w:rsidR="00C14AB8" w:rsidRDefault="00C14AB8" w:rsidP="00C14AB8">
      <w:pPr>
        <w:pStyle w:val="BodyText"/>
        <w:jc w:val="both"/>
        <w:rPr>
          <w:lang w:val="en-US"/>
        </w:rPr>
      </w:pPr>
    </w:p>
    <w:p w14:paraId="6AC92BC5" w14:textId="77777777" w:rsidR="00C14AB8" w:rsidRDefault="00C14AB8">
      <w:pPr>
        <w:widowControl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36917ED7" w14:textId="27D3D512" w:rsidR="00767CB6" w:rsidRPr="009651F2" w:rsidRDefault="00767CB6" w:rsidP="00C22749">
      <w:pPr>
        <w:pStyle w:val="Heading1"/>
      </w:pPr>
      <w:bookmarkStart w:id="0" w:name="_Toc176926925"/>
      <w:bookmarkStart w:id="1" w:name="_Toc369451606"/>
      <w:bookmarkStart w:id="2" w:name="_Toc71915133"/>
      <w:r>
        <w:lastRenderedPageBreak/>
        <w:t>Danh sách các màn hình</w:t>
      </w:r>
      <w:bookmarkEnd w:id="0"/>
      <w:bookmarkEnd w:id="1"/>
      <w:bookmarkEnd w:id="2"/>
    </w:p>
    <w:tbl>
      <w:tblPr>
        <w:tblStyle w:val="TableGrid"/>
        <w:tblW w:w="9641" w:type="dxa"/>
        <w:tblLook w:val="01E0" w:firstRow="1" w:lastRow="1" w:firstColumn="1" w:lastColumn="1" w:noHBand="0" w:noVBand="0"/>
      </w:tblPr>
      <w:tblGrid>
        <w:gridCol w:w="1188"/>
        <w:gridCol w:w="3134"/>
        <w:gridCol w:w="5319"/>
      </w:tblGrid>
      <w:tr w:rsidR="00767CB6" w14:paraId="0F0F63B8" w14:textId="77777777" w:rsidTr="004309CB">
        <w:tc>
          <w:tcPr>
            <w:tcW w:w="1188" w:type="dxa"/>
          </w:tcPr>
          <w:p w14:paraId="06BBD22E" w14:textId="77777777" w:rsidR="00767CB6" w:rsidRDefault="00767CB6" w:rsidP="004309CB">
            <w:pPr>
              <w:pStyle w:val="BodyText"/>
              <w:spacing w:after="0" w:line="240" w:lineRule="auto"/>
              <w:ind w:left="0"/>
              <w:jc w:val="right"/>
            </w:pPr>
            <w:r>
              <w:t>STT</w:t>
            </w:r>
          </w:p>
        </w:tc>
        <w:tc>
          <w:tcPr>
            <w:tcW w:w="3134" w:type="dxa"/>
          </w:tcPr>
          <w:p w14:paraId="6E7ADA8B" w14:textId="77777777" w:rsidR="00767CB6" w:rsidRDefault="00767CB6" w:rsidP="004309CB">
            <w:pPr>
              <w:pStyle w:val="BodyText"/>
              <w:spacing w:after="0" w:line="240" w:lineRule="auto"/>
              <w:jc w:val="center"/>
            </w:pPr>
            <w:r>
              <w:t>Tên màn hình</w:t>
            </w:r>
          </w:p>
        </w:tc>
        <w:tc>
          <w:tcPr>
            <w:tcW w:w="5319" w:type="dxa"/>
          </w:tcPr>
          <w:p w14:paraId="7A1EEA4C" w14:textId="77777777" w:rsidR="00767CB6" w:rsidRDefault="00767CB6" w:rsidP="004309CB">
            <w:pPr>
              <w:pStyle w:val="BodyText"/>
              <w:spacing w:after="0" w:line="240" w:lineRule="auto"/>
              <w:jc w:val="center"/>
            </w:pPr>
            <w:r>
              <w:t>Ý nghĩa/Ghi chú</w:t>
            </w:r>
          </w:p>
        </w:tc>
      </w:tr>
      <w:tr w:rsidR="00767CB6" w14:paraId="0991DF76" w14:textId="77777777" w:rsidTr="004309CB">
        <w:tc>
          <w:tcPr>
            <w:tcW w:w="1188" w:type="dxa"/>
          </w:tcPr>
          <w:p w14:paraId="5C7131EE" w14:textId="3525CBC5" w:rsidR="00767CB6" w:rsidRP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34" w:type="dxa"/>
          </w:tcPr>
          <w:p w14:paraId="7D95581D" w14:textId="1D1EFDAF" w:rsidR="00767CB6" w:rsidRPr="001B32E1" w:rsidRDefault="001B32E1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</w:p>
        </w:tc>
        <w:tc>
          <w:tcPr>
            <w:tcW w:w="5319" w:type="dxa"/>
          </w:tcPr>
          <w:p w14:paraId="65625CE0" w14:textId="29DEF7B3" w:rsidR="00767CB6" w:rsidRPr="00C334BD" w:rsidRDefault="00C334BD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hệ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</w:p>
        </w:tc>
      </w:tr>
      <w:tr w:rsidR="001B32E1" w14:paraId="526F505A" w14:textId="77777777" w:rsidTr="004309CB">
        <w:tc>
          <w:tcPr>
            <w:tcW w:w="1188" w:type="dxa"/>
          </w:tcPr>
          <w:p w14:paraId="0A6EB7F6" w14:textId="136A6018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34" w:type="dxa"/>
          </w:tcPr>
          <w:p w14:paraId="5493FD88" w14:textId="2B7E8C7E" w:rsidR="001B32E1" w:rsidRDefault="00690829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với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trò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</w:p>
        </w:tc>
        <w:tc>
          <w:tcPr>
            <w:tcW w:w="5319" w:type="dxa"/>
          </w:tcPr>
          <w:p w14:paraId="4C7227D7" w14:textId="695709E8" w:rsidR="001B32E1" w:rsidRPr="00690829" w:rsidRDefault="00690829" w:rsidP="00690829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hệ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với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trò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</w:p>
        </w:tc>
      </w:tr>
      <w:tr w:rsidR="001B32E1" w14:paraId="4C2E7D7F" w14:textId="77777777" w:rsidTr="004309CB">
        <w:tc>
          <w:tcPr>
            <w:tcW w:w="1188" w:type="dxa"/>
          </w:tcPr>
          <w:p w14:paraId="7D0DA9AE" w14:textId="6BD34ACA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34" w:type="dxa"/>
          </w:tcPr>
          <w:p w14:paraId="10336DC7" w14:textId="72F05651" w:rsidR="001B32E1" w:rsidRDefault="002645C2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kê</w:t>
            </w:r>
            <w:proofErr w:type="spellEnd"/>
          </w:p>
        </w:tc>
        <w:tc>
          <w:tcPr>
            <w:tcW w:w="5319" w:type="dxa"/>
          </w:tcPr>
          <w:p w14:paraId="20071E9F" w14:textId="01EAD713" w:rsidR="001B32E1" w:rsidRPr="002645C2" w:rsidRDefault="002645C2" w:rsidP="002645C2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kê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doanh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thu</w:t>
            </w:r>
            <w:proofErr w:type="spellEnd"/>
            <w:r>
              <w:rPr>
                <w:lang w:val="en-US"/>
              </w:rPr>
              <w:t xml:space="preserve">, chi </w:t>
            </w:r>
            <w:proofErr w:type="spellStart"/>
            <w:r>
              <w:rPr>
                <w:lang w:val="en-US"/>
              </w:rPr>
              <w:t>phí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lợi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nhuận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từng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năm</w:t>
            </w:r>
            <w:proofErr w:type="spellEnd"/>
          </w:p>
        </w:tc>
      </w:tr>
      <w:tr w:rsidR="001B32E1" w14:paraId="713E8AB8" w14:textId="77777777" w:rsidTr="004309CB">
        <w:tc>
          <w:tcPr>
            <w:tcW w:w="1188" w:type="dxa"/>
          </w:tcPr>
          <w:p w14:paraId="1CA59793" w14:textId="23E91B4D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34" w:type="dxa"/>
          </w:tcPr>
          <w:p w14:paraId="17B4992D" w14:textId="013CC9F7" w:rsidR="001B32E1" w:rsidRDefault="0050663E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chọn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kê</w:t>
            </w:r>
            <w:proofErr w:type="spellEnd"/>
          </w:p>
        </w:tc>
        <w:tc>
          <w:tcPr>
            <w:tcW w:w="5319" w:type="dxa"/>
          </w:tcPr>
          <w:p w14:paraId="066524B9" w14:textId="178FB83C" w:rsidR="001B32E1" w:rsidRPr="0050663E" w:rsidRDefault="0050663E" w:rsidP="0050663E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chọn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muốn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kê</w:t>
            </w:r>
            <w:proofErr w:type="spellEnd"/>
          </w:p>
        </w:tc>
      </w:tr>
      <w:tr w:rsidR="001B32E1" w14:paraId="167B4076" w14:textId="77777777" w:rsidTr="004309CB">
        <w:tc>
          <w:tcPr>
            <w:tcW w:w="1188" w:type="dxa"/>
          </w:tcPr>
          <w:p w14:paraId="07B28205" w14:textId="40C90C73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134" w:type="dxa"/>
          </w:tcPr>
          <w:p w14:paraId="6632A07A" w14:textId="677B021C" w:rsidR="001B32E1" w:rsidRDefault="00BC504D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</w:p>
        </w:tc>
        <w:tc>
          <w:tcPr>
            <w:tcW w:w="5319" w:type="dxa"/>
          </w:tcPr>
          <w:p w14:paraId="3F435E08" w14:textId="4CE196AF" w:rsidR="001B32E1" w:rsidRPr="00BC504D" w:rsidRDefault="00BC504D" w:rsidP="00BC504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thao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</w:p>
        </w:tc>
      </w:tr>
      <w:tr w:rsidR="001B32E1" w14:paraId="5568E500" w14:textId="77777777" w:rsidTr="004309CB">
        <w:tc>
          <w:tcPr>
            <w:tcW w:w="1188" w:type="dxa"/>
          </w:tcPr>
          <w:p w14:paraId="68AD8A28" w14:textId="7BEF6972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134" w:type="dxa"/>
          </w:tcPr>
          <w:p w14:paraId="649A07B5" w14:textId="2AC990B1" w:rsidR="001B32E1" w:rsidRDefault="00AA78C5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viên</w:t>
            </w:r>
            <w:proofErr w:type="spellEnd"/>
          </w:p>
        </w:tc>
        <w:tc>
          <w:tcPr>
            <w:tcW w:w="5319" w:type="dxa"/>
          </w:tcPr>
          <w:p w14:paraId="0426892B" w14:textId="028686C6" w:rsidR="001B32E1" w:rsidRPr="00AA78C5" w:rsidRDefault="00AA78C5" w:rsidP="00AA78C5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tin,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cập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kiếm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viên</w:t>
            </w:r>
            <w:proofErr w:type="spellEnd"/>
          </w:p>
        </w:tc>
      </w:tr>
      <w:tr w:rsidR="001B32E1" w14:paraId="5924E96D" w14:textId="77777777" w:rsidTr="004309CB">
        <w:tc>
          <w:tcPr>
            <w:tcW w:w="1188" w:type="dxa"/>
          </w:tcPr>
          <w:p w14:paraId="76124703" w14:textId="2AAD3A2B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134" w:type="dxa"/>
          </w:tcPr>
          <w:p w14:paraId="363B4483" w14:textId="7DB1D482" w:rsidR="001B32E1" w:rsidRDefault="00877848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viên</w:t>
            </w:r>
            <w:proofErr w:type="spellEnd"/>
          </w:p>
        </w:tc>
        <w:tc>
          <w:tcPr>
            <w:tcW w:w="5319" w:type="dxa"/>
          </w:tcPr>
          <w:p w14:paraId="1AC02A56" w14:textId="7516C509" w:rsidR="001B32E1" w:rsidRPr="00877848" w:rsidRDefault="00877848" w:rsidP="008778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viên</w:t>
            </w:r>
            <w:proofErr w:type="spellEnd"/>
          </w:p>
        </w:tc>
      </w:tr>
      <w:tr w:rsidR="001B32E1" w14:paraId="1C0B3223" w14:textId="77777777" w:rsidTr="004309CB">
        <w:tc>
          <w:tcPr>
            <w:tcW w:w="1188" w:type="dxa"/>
          </w:tcPr>
          <w:p w14:paraId="33B6E034" w14:textId="529D51EC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134" w:type="dxa"/>
          </w:tcPr>
          <w:p w14:paraId="09C3FFA3" w14:textId="5792BC93" w:rsidR="001B32E1" w:rsidRDefault="00746389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viên</w:t>
            </w:r>
            <w:proofErr w:type="spellEnd"/>
          </w:p>
        </w:tc>
        <w:tc>
          <w:tcPr>
            <w:tcW w:w="5319" w:type="dxa"/>
          </w:tcPr>
          <w:p w14:paraId="3F32D466" w14:textId="32383680" w:rsidR="001B32E1" w:rsidRPr="00746389" w:rsidRDefault="00746389" w:rsidP="00746389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viên</w:t>
            </w:r>
            <w:proofErr w:type="spellEnd"/>
          </w:p>
        </w:tc>
      </w:tr>
      <w:tr w:rsidR="001B32E1" w14:paraId="392B3307" w14:textId="77777777" w:rsidTr="004309CB">
        <w:tc>
          <w:tcPr>
            <w:tcW w:w="1188" w:type="dxa"/>
          </w:tcPr>
          <w:p w14:paraId="2B7643E0" w14:textId="785C9D74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134" w:type="dxa"/>
          </w:tcPr>
          <w:p w14:paraId="7316C0DD" w14:textId="17EB4298" w:rsidR="001B32E1" w:rsidRDefault="00F67775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  <w:tc>
          <w:tcPr>
            <w:tcW w:w="5319" w:type="dxa"/>
          </w:tcPr>
          <w:p w14:paraId="4AF1CBFB" w14:textId="76A5A608" w:rsidR="001B32E1" w:rsidRPr="00F67775" w:rsidRDefault="00F67775" w:rsidP="00F67775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nguyên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nguyên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</w:t>
            </w:r>
            <w:proofErr w:type="spellEnd"/>
          </w:p>
        </w:tc>
      </w:tr>
      <w:tr w:rsidR="001B32E1" w14:paraId="206F1D23" w14:textId="77777777" w:rsidTr="004309CB">
        <w:tc>
          <w:tcPr>
            <w:tcW w:w="1188" w:type="dxa"/>
          </w:tcPr>
          <w:p w14:paraId="79F62CD5" w14:textId="789DFFC0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134" w:type="dxa"/>
          </w:tcPr>
          <w:p w14:paraId="7422EC4D" w14:textId="02003E0C" w:rsidR="001B32E1" w:rsidRDefault="00F34E90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thực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</w:p>
        </w:tc>
        <w:tc>
          <w:tcPr>
            <w:tcW w:w="5319" w:type="dxa"/>
          </w:tcPr>
          <w:p w14:paraId="7AD03430" w14:textId="1CF0F2BB" w:rsidR="001B32E1" w:rsidRPr="00F34E90" w:rsidRDefault="00F34E90" w:rsidP="00F34E90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món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menu</w:t>
            </w:r>
          </w:p>
        </w:tc>
      </w:tr>
      <w:tr w:rsidR="001B32E1" w14:paraId="2DEEDC53" w14:textId="77777777" w:rsidTr="004309CB">
        <w:tc>
          <w:tcPr>
            <w:tcW w:w="1188" w:type="dxa"/>
          </w:tcPr>
          <w:p w14:paraId="4D5A66B1" w14:textId="46A44DB2" w:rsidR="001B32E1" w:rsidRDefault="001B32E1" w:rsidP="004309CB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3134" w:type="dxa"/>
          </w:tcPr>
          <w:p w14:paraId="202267D9" w14:textId="013CE931" w:rsidR="001B32E1" w:rsidRDefault="00B34853" w:rsidP="00C334BD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khuyến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mãi</w:t>
            </w:r>
            <w:proofErr w:type="spellEnd"/>
          </w:p>
        </w:tc>
        <w:tc>
          <w:tcPr>
            <w:tcW w:w="5319" w:type="dxa"/>
          </w:tcPr>
          <w:p w14:paraId="62F6B79D" w14:textId="40A08621" w:rsidR="001B32E1" w:rsidRPr="00B34853" w:rsidRDefault="00B34853" w:rsidP="00B34853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những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khuyến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mãi</w:t>
            </w:r>
            <w:proofErr w:type="spellEnd"/>
          </w:p>
        </w:tc>
      </w:tr>
      <w:tr w:rsidR="00D13648" w14:paraId="66C06451" w14:textId="77777777" w:rsidTr="004309CB">
        <w:tc>
          <w:tcPr>
            <w:tcW w:w="1188" w:type="dxa"/>
          </w:tcPr>
          <w:p w14:paraId="4E91FCC9" w14:textId="0D6FE715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3134" w:type="dxa"/>
          </w:tcPr>
          <w:p w14:paraId="519B94D1" w14:textId="194A51A9" w:rsidR="00D13648" w:rsidRDefault="00D13648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với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trò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bếp</w:t>
            </w:r>
            <w:proofErr w:type="spellEnd"/>
          </w:p>
        </w:tc>
        <w:tc>
          <w:tcPr>
            <w:tcW w:w="5319" w:type="dxa"/>
          </w:tcPr>
          <w:p w14:paraId="58A9020C" w14:textId="7F6E1478" w:rsidR="00D13648" w:rsidRDefault="00D13648" w:rsidP="00D13648">
            <w:pPr>
              <w:pStyle w:val="BodyText"/>
              <w:spacing w:after="0" w:line="240" w:lineRule="auto"/>
              <w:ind w:left="0"/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hệ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với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trò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bếp</w:t>
            </w:r>
            <w:proofErr w:type="spellEnd"/>
          </w:p>
        </w:tc>
      </w:tr>
      <w:tr w:rsidR="00D13648" w14:paraId="0BE61FF8" w14:textId="77777777" w:rsidTr="004309CB">
        <w:tc>
          <w:tcPr>
            <w:tcW w:w="1188" w:type="dxa"/>
          </w:tcPr>
          <w:p w14:paraId="3E85A2A2" w14:textId="4D2274F9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3134" w:type="dxa"/>
          </w:tcPr>
          <w:p w14:paraId="27BCE5BB" w14:textId="65E17D6C" w:rsidR="00D13648" w:rsidRDefault="001D0803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</w:p>
        </w:tc>
        <w:tc>
          <w:tcPr>
            <w:tcW w:w="5319" w:type="dxa"/>
          </w:tcPr>
          <w:p w14:paraId="14C60623" w14:textId="2D0452B6" w:rsidR="00D13648" w:rsidRPr="001D0803" w:rsidRDefault="001D0803" w:rsidP="001D0803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</w:p>
        </w:tc>
      </w:tr>
      <w:tr w:rsidR="00D13648" w14:paraId="6810E9A7" w14:textId="77777777" w:rsidTr="004309CB">
        <w:tc>
          <w:tcPr>
            <w:tcW w:w="1188" w:type="dxa"/>
          </w:tcPr>
          <w:p w14:paraId="10E5C799" w14:textId="799AB2A6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3134" w:type="dxa"/>
          </w:tcPr>
          <w:p w14:paraId="5A26F5A6" w14:textId="2F6A7841" w:rsidR="00D13648" w:rsidRDefault="001D0803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món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ăn</w:t>
            </w:r>
            <w:proofErr w:type="spellEnd"/>
          </w:p>
        </w:tc>
        <w:tc>
          <w:tcPr>
            <w:tcW w:w="5319" w:type="dxa"/>
          </w:tcPr>
          <w:p w14:paraId="23AABC92" w14:textId="362282DA" w:rsidR="00D13648" w:rsidRPr="001D0803" w:rsidRDefault="001D0803" w:rsidP="001D0803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đánh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dấu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món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xong</w:t>
            </w:r>
            <w:proofErr w:type="spellEnd"/>
          </w:p>
        </w:tc>
      </w:tr>
      <w:tr w:rsidR="00D13648" w14:paraId="4AB49439" w14:textId="77777777" w:rsidTr="004309CB">
        <w:tc>
          <w:tcPr>
            <w:tcW w:w="1188" w:type="dxa"/>
          </w:tcPr>
          <w:p w14:paraId="3B9A395A" w14:textId="15A64788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3134" w:type="dxa"/>
          </w:tcPr>
          <w:p w14:paraId="26970BB0" w14:textId="60253D33" w:rsidR="00D13648" w:rsidRDefault="00476515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với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trò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04701C">
              <w:rPr>
                <w:lang w:val="en-US"/>
              </w:rPr>
              <w:t>khách</w:t>
            </w:r>
            <w:proofErr w:type="spellEnd"/>
            <w:r w:rsidR="0004701C">
              <w:rPr>
                <w:lang w:val="en-US"/>
              </w:rPr>
              <w:t xml:space="preserve"> </w:t>
            </w:r>
            <w:proofErr w:type="spellStart"/>
            <w:r w:rsidR="0004701C">
              <w:rPr>
                <w:lang w:val="en-US"/>
              </w:rPr>
              <w:t>hàng</w:t>
            </w:r>
            <w:proofErr w:type="spellEnd"/>
          </w:p>
        </w:tc>
        <w:tc>
          <w:tcPr>
            <w:tcW w:w="5319" w:type="dxa"/>
          </w:tcPr>
          <w:p w14:paraId="0BA81830" w14:textId="47035368" w:rsidR="00D13648" w:rsidRPr="00476515" w:rsidRDefault="00476515" w:rsidP="00476515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hệ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với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trò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04701C">
              <w:rPr>
                <w:lang w:val="en-US"/>
              </w:rPr>
              <w:t>khách</w:t>
            </w:r>
            <w:proofErr w:type="spellEnd"/>
            <w:r w:rsidR="0004701C">
              <w:rPr>
                <w:lang w:val="en-US"/>
              </w:rPr>
              <w:t xml:space="preserve"> </w:t>
            </w:r>
            <w:proofErr w:type="spellStart"/>
            <w:r w:rsidR="0004701C">
              <w:rPr>
                <w:lang w:val="en-US"/>
              </w:rPr>
              <w:t>hàng</w:t>
            </w:r>
            <w:proofErr w:type="spellEnd"/>
          </w:p>
        </w:tc>
      </w:tr>
      <w:tr w:rsidR="00D13648" w14:paraId="6183E3F4" w14:textId="77777777" w:rsidTr="004309CB">
        <w:tc>
          <w:tcPr>
            <w:tcW w:w="1188" w:type="dxa"/>
          </w:tcPr>
          <w:p w14:paraId="4A48F8EF" w14:textId="195D5BB3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3134" w:type="dxa"/>
          </w:tcPr>
          <w:p w14:paraId="6C82D77E" w14:textId="52E201DA" w:rsidR="00D13648" w:rsidRDefault="009651F2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 w:rsidRPr="009651F2">
              <w:rPr>
                <w:lang w:val="en-US"/>
              </w:rPr>
              <w:t>Màn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menu</w:t>
            </w:r>
          </w:p>
        </w:tc>
        <w:tc>
          <w:tcPr>
            <w:tcW w:w="5319" w:type="dxa"/>
          </w:tcPr>
          <w:p w14:paraId="7291E179" w14:textId="64CE0645" w:rsidR="00D13648" w:rsidRDefault="009651F2" w:rsidP="009651F2">
            <w:pPr>
              <w:pStyle w:val="BodyText"/>
              <w:spacing w:after="0" w:line="240" w:lineRule="auto"/>
              <w:ind w:left="0"/>
            </w:pPr>
            <w:r w:rsidRPr="009651F2">
              <w:t>Dùng để hiển thị danh sách món ăn</w:t>
            </w:r>
          </w:p>
        </w:tc>
      </w:tr>
      <w:tr w:rsidR="00D13648" w14:paraId="701F1E00" w14:textId="77777777" w:rsidTr="004309CB">
        <w:tc>
          <w:tcPr>
            <w:tcW w:w="1188" w:type="dxa"/>
          </w:tcPr>
          <w:p w14:paraId="48E925FD" w14:textId="704B28AF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3134" w:type="dxa"/>
          </w:tcPr>
          <w:p w14:paraId="33633B58" w14:textId="7D168DC7" w:rsidR="00D13648" w:rsidRDefault="009651F2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 w:rsidRPr="009651F2">
              <w:rPr>
                <w:lang w:val="en-US"/>
              </w:rPr>
              <w:t>Màn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xem</w:t>
            </w:r>
            <w:proofErr w:type="spellEnd"/>
            <w:r w:rsidRPr="009651F2">
              <w:rPr>
                <w:lang w:val="en-US"/>
              </w:rPr>
              <w:t xml:space="preserve"> chi </w:t>
            </w:r>
            <w:proofErr w:type="spellStart"/>
            <w:r w:rsidRPr="009651F2">
              <w:rPr>
                <w:lang w:val="en-US"/>
              </w:rPr>
              <w:t>tiết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món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ăn</w:t>
            </w:r>
            <w:proofErr w:type="spellEnd"/>
          </w:p>
        </w:tc>
        <w:tc>
          <w:tcPr>
            <w:tcW w:w="5319" w:type="dxa"/>
          </w:tcPr>
          <w:p w14:paraId="00E8700C" w14:textId="6E7B42E4" w:rsidR="00D13648" w:rsidRDefault="009651F2" w:rsidP="009651F2">
            <w:pPr>
              <w:pStyle w:val="BodyText"/>
              <w:spacing w:after="0" w:line="240" w:lineRule="auto"/>
              <w:ind w:left="0"/>
            </w:pPr>
            <w:r w:rsidRPr="009651F2">
              <w:t>Dùng để xem thông tin chi tiết món ăn</w:t>
            </w:r>
          </w:p>
        </w:tc>
      </w:tr>
      <w:tr w:rsidR="00D13648" w14:paraId="28D47739" w14:textId="77777777" w:rsidTr="004309CB">
        <w:tc>
          <w:tcPr>
            <w:tcW w:w="1188" w:type="dxa"/>
          </w:tcPr>
          <w:p w14:paraId="589FCF9F" w14:textId="495C8D32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3134" w:type="dxa"/>
          </w:tcPr>
          <w:p w14:paraId="05ECDB82" w14:textId="5D9B0353" w:rsidR="00D13648" w:rsidRDefault="009651F2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 w:rsidRPr="009651F2">
              <w:rPr>
                <w:lang w:val="en-US"/>
              </w:rPr>
              <w:t>Màn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tìm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kiếm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món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ăn</w:t>
            </w:r>
            <w:proofErr w:type="spellEnd"/>
          </w:p>
        </w:tc>
        <w:tc>
          <w:tcPr>
            <w:tcW w:w="5319" w:type="dxa"/>
          </w:tcPr>
          <w:p w14:paraId="6AADCE69" w14:textId="5EC71445" w:rsidR="00D13648" w:rsidRDefault="009651F2" w:rsidP="009651F2">
            <w:pPr>
              <w:pStyle w:val="BodyText"/>
              <w:spacing w:after="0" w:line="240" w:lineRule="auto"/>
              <w:ind w:left="0"/>
            </w:pPr>
            <w:r w:rsidRPr="009651F2">
              <w:t>Dùng để tìm kiếm món ăn</w:t>
            </w:r>
          </w:p>
        </w:tc>
      </w:tr>
      <w:tr w:rsidR="00D13648" w14:paraId="1C82D6C9" w14:textId="77777777" w:rsidTr="004309CB">
        <w:tc>
          <w:tcPr>
            <w:tcW w:w="1188" w:type="dxa"/>
          </w:tcPr>
          <w:p w14:paraId="6CF3ECA6" w14:textId="18CE7352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3134" w:type="dxa"/>
          </w:tcPr>
          <w:p w14:paraId="64CA9B28" w14:textId="6FD7B5A5" w:rsidR="00D13648" w:rsidRDefault="009651F2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 w:rsidRPr="009651F2">
              <w:rPr>
                <w:lang w:val="en-US"/>
              </w:rPr>
              <w:t>Màn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xem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món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đã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chọn</w:t>
            </w:r>
            <w:proofErr w:type="spellEnd"/>
          </w:p>
        </w:tc>
        <w:tc>
          <w:tcPr>
            <w:tcW w:w="5319" w:type="dxa"/>
          </w:tcPr>
          <w:p w14:paraId="4BAF3B4D" w14:textId="09A2EA48" w:rsidR="00D13648" w:rsidRDefault="009651F2" w:rsidP="009651F2">
            <w:pPr>
              <w:pStyle w:val="BodyText"/>
              <w:spacing w:after="0" w:line="240" w:lineRule="auto"/>
              <w:ind w:left="0"/>
            </w:pPr>
            <w:r w:rsidRPr="009651F2">
              <w:t>Dùng để xem lại món ăn đã chọn và đặt món</w:t>
            </w:r>
          </w:p>
        </w:tc>
      </w:tr>
      <w:tr w:rsidR="00D13648" w14:paraId="5544C5AB" w14:textId="77777777" w:rsidTr="004309CB">
        <w:tc>
          <w:tcPr>
            <w:tcW w:w="1188" w:type="dxa"/>
          </w:tcPr>
          <w:p w14:paraId="2B40B125" w14:textId="5C4AA445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134" w:type="dxa"/>
          </w:tcPr>
          <w:p w14:paraId="6BD8997A" w14:textId="26BE9956" w:rsidR="00D13648" w:rsidRDefault="009651F2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 w:rsidRPr="009651F2">
              <w:rPr>
                <w:lang w:val="en-US"/>
              </w:rPr>
              <w:t>Màn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chuyển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bàn</w:t>
            </w:r>
            <w:proofErr w:type="spellEnd"/>
          </w:p>
        </w:tc>
        <w:tc>
          <w:tcPr>
            <w:tcW w:w="5319" w:type="dxa"/>
          </w:tcPr>
          <w:p w14:paraId="6F84D0A2" w14:textId="74C9B581" w:rsidR="00D13648" w:rsidRDefault="009651F2" w:rsidP="009651F2">
            <w:pPr>
              <w:pStyle w:val="BodyText"/>
              <w:spacing w:after="0" w:line="240" w:lineRule="auto"/>
              <w:ind w:left="0"/>
            </w:pPr>
            <w:r w:rsidRPr="009651F2">
              <w:t>Dùng để đổi bàn</w:t>
            </w:r>
          </w:p>
        </w:tc>
      </w:tr>
      <w:tr w:rsidR="00D13648" w14:paraId="50D32DB3" w14:textId="77777777" w:rsidTr="004309CB">
        <w:tc>
          <w:tcPr>
            <w:tcW w:w="1188" w:type="dxa"/>
          </w:tcPr>
          <w:p w14:paraId="2A57A5BA" w14:textId="51200D51" w:rsidR="00D13648" w:rsidRDefault="00D13648" w:rsidP="00D13648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3134" w:type="dxa"/>
          </w:tcPr>
          <w:p w14:paraId="7F7D8A09" w14:textId="099625B2" w:rsidR="00D13648" w:rsidRDefault="009651F2" w:rsidP="00D13648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 w:rsidRPr="009651F2">
              <w:rPr>
                <w:lang w:val="en-US"/>
              </w:rPr>
              <w:t>Màn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thanh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toán</w:t>
            </w:r>
            <w:proofErr w:type="spellEnd"/>
          </w:p>
        </w:tc>
        <w:tc>
          <w:tcPr>
            <w:tcW w:w="5319" w:type="dxa"/>
          </w:tcPr>
          <w:p w14:paraId="0E2587B0" w14:textId="77EA0A6D" w:rsidR="00D13648" w:rsidRDefault="009651F2" w:rsidP="009651F2">
            <w:pPr>
              <w:pStyle w:val="BodyText"/>
              <w:spacing w:after="0" w:line="240" w:lineRule="auto"/>
              <w:ind w:left="0"/>
            </w:pPr>
            <w:r w:rsidRPr="009651F2">
              <w:t>Dùng để thanh toán món đã gọi</w:t>
            </w:r>
          </w:p>
        </w:tc>
      </w:tr>
      <w:tr w:rsidR="00B46C29" w14:paraId="21222E6B" w14:textId="77777777" w:rsidTr="004309CB">
        <w:tc>
          <w:tcPr>
            <w:tcW w:w="1188" w:type="dxa"/>
          </w:tcPr>
          <w:p w14:paraId="48586883" w14:textId="2195D438" w:rsidR="00B46C29" w:rsidRDefault="00B46C29" w:rsidP="00B46C29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3134" w:type="dxa"/>
          </w:tcPr>
          <w:p w14:paraId="02AE460E" w14:textId="751661E9" w:rsidR="00B46C29" w:rsidRDefault="00B46C29" w:rsidP="00B46C29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</w:t>
            </w:r>
            <w:r w:rsidRPr="009651F2">
              <w:rPr>
                <w:lang w:val="en-US"/>
              </w:rPr>
              <w:t>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đăng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nhập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với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vai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trò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nhân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viên</w:t>
            </w:r>
            <w:proofErr w:type="spellEnd"/>
          </w:p>
        </w:tc>
        <w:tc>
          <w:tcPr>
            <w:tcW w:w="5319" w:type="dxa"/>
          </w:tcPr>
          <w:p w14:paraId="72C2401B" w14:textId="5F435F43" w:rsidR="00B46C29" w:rsidRDefault="00B46C29" w:rsidP="00B46C29">
            <w:pPr>
              <w:pStyle w:val="BodyText"/>
              <w:spacing w:after="0" w:line="240" w:lineRule="auto"/>
              <w:ind w:left="0"/>
            </w:pPr>
            <w:proofErr w:type="spellStart"/>
            <w:r>
              <w:rPr>
                <w:lang w:val="en-US"/>
              </w:rPr>
              <w:t>Dùng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hệ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với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trò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viên</w:t>
            </w:r>
            <w:proofErr w:type="spellEnd"/>
          </w:p>
        </w:tc>
      </w:tr>
      <w:tr w:rsidR="00B46C29" w14:paraId="677CC110" w14:textId="77777777" w:rsidTr="004309CB">
        <w:tc>
          <w:tcPr>
            <w:tcW w:w="1188" w:type="dxa"/>
          </w:tcPr>
          <w:p w14:paraId="016DC1DA" w14:textId="40A85C70" w:rsidR="00B46C29" w:rsidRDefault="00B46C29" w:rsidP="00B46C29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3134" w:type="dxa"/>
          </w:tcPr>
          <w:p w14:paraId="6AB26963" w14:textId="71C03F0F" w:rsidR="00B46C29" w:rsidRDefault="00B46C29" w:rsidP="00B46C29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 w:rsidRPr="009651F2">
              <w:rPr>
                <w:lang w:val="en-US"/>
              </w:rPr>
              <w:t>Màn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danh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sách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bàn</w:t>
            </w:r>
            <w:proofErr w:type="spellEnd"/>
          </w:p>
        </w:tc>
        <w:tc>
          <w:tcPr>
            <w:tcW w:w="5319" w:type="dxa"/>
          </w:tcPr>
          <w:p w14:paraId="5981E6B6" w14:textId="43649473" w:rsidR="00B46C29" w:rsidRDefault="00B46C29" w:rsidP="00B46C29">
            <w:pPr>
              <w:pStyle w:val="BodyText"/>
              <w:spacing w:after="0" w:line="240" w:lineRule="auto"/>
              <w:ind w:left="0"/>
            </w:pPr>
            <w:r w:rsidRPr="00B46C29">
              <w:t>Dùng để hiển thị bàn đã có người</w:t>
            </w:r>
          </w:p>
        </w:tc>
      </w:tr>
      <w:tr w:rsidR="00B46C29" w14:paraId="4CF64CE5" w14:textId="77777777" w:rsidTr="004309CB">
        <w:tc>
          <w:tcPr>
            <w:tcW w:w="1188" w:type="dxa"/>
          </w:tcPr>
          <w:p w14:paraId="12726DD0" w14:textId="0D69759A" w:rsidR="00B46C29" w:rsidRDefault="00B46C29" w:rsidP="00B46C29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3134" w:type="dxa"/>
          </w:tcPr>
          <w:p w14:paraId="4AEB91F7" w14:textId="3B9A62FA" w:rsidR="00B46C29" w:rsidRDefault="00B46C29" w:rsidP="00B46C29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 w:rsidRPr="009651F2">
              <w:rPr>
                <w:lang w:val="en-US"/>
              </w:rPr>
              <w:t>Màn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gọi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thêm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món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cho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bàn</w:t>
            </w:r>
            <w:proofErr w:type="spellEnd"/>
          </w:p>
        </w:tc>
        <w:tc>
          <w:tcPr>
            <w:tcW w:w="5319" w:type="dxa"/>
          </w:tcPr>
          <w:p w14:paraId="4A4B7C8F" w14:textId="348A2E27" w:rsidR="00B46C29" w:rsidRDefault="00B46C29" w:rsidP="00B46C29">
            <w:pPr>
              <w:pStyle w:val="BodyText"/>
              <w:spacing w:after="0" w:line="240" w:lineRule="auto"/>
              <w:ind w:left="0"/>
            </w:pPr>
            <w:r w:rsidRPr="00B46C29">
              <w:t>Dùng để đặt thêm món cho khách</w:t>
            </w:r>
          </w:p>
        </w:tc>
      </w:tr>
      <w:tr w:rsidR="00B46C29" w14:paraId="7363FDCA" w14:textId="77777777" w:rsidTr="004309CB">
        <w:tc>
          <w:tcPr>
            <w:tcW w:w="1188" w:type="dxa"/>
          </w:tcPr>
          <w:p w14:paraId="7D9796A9" w14:textId="72F13EA1" w:rsidR="00B46C29" w:rsidRDefault="00B46C29" w:rsidP="00B46C29">
            <w:pPr>
              <w:pStyle w:val="BodyText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3134" w:type="dxa"/>
          </w:tcPr>
          <w:p w14:paraId="3B7BD39F" w14:textId="503D541E" w:rsidR="00B46C29" w:rsidRDefault="00B46C29" w:rsidP="00B46C29">
            <w:pPr>
              <w:pStyle w:val="BodyText"/>
              <w:spacing w:after="0" w:line="240" w:lineRule="auto"/>
              <w:ind w:left="0"/>
              <w:rPr>
                <w:lang w:val="en-US"/>
              </w:rPr>
            </w:pPr>
            <w:proofErr w:type="spellStart"/>
            <w:r w:rsidRPr="009651F2">
              <w:rPr>
                <w:lang w:val="en-US"/>
              </w:rPr>
              <w:t>Màn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hình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phục</w:t>
            </w:r>
            <w:proofErr w:type="spellEnd"/>
            <w:r w:rsidRPr="009651F2">
              <w:rPr>
                <w:lang w:val="en-US"/>
              </w:rPr>
              <w:t xml:space="preserve"> </w:t>
            </w:r>
            <w:proofErr w:type="spellStart"/>
            <w:r w:rsidRPr="009651F2">
              <w:rPr>
                <w:lang w:val="en-US"/>
              </w:rPr>
              <w:t>vụ</w:t>
            </w:r>
            <w:proofErr w:type="spellEnd"/>
          </w:p>
        </w:tc>
        <w:tc>
          <w:tcPr>
            <w:tcW w:w="5319" w:type="dxa"/>
          </w:tcPr>
          <w:p w14:paraId="187248EA" w14:textId="32E1627E" w:rsidR="00B46C29" w:rsidRDefault="00B46C29" w:rsidP="00B46C29">
            <w:pPr>
              <w:pStyle w:val="BodyText"/>
              <w:spacing w:after="0" w:line="240" w:lineRule="auto"/>
              <w:ind w:left="0"/>
            </w:pPr>
            <w:r w:rsidRPr="00B46C29">
              <w:t>Dùng để hiển thị số lượng món ăn mà các bàn đã đặt</w:t>
            </w:r>
          </w:p>
        </w:tc>
      </w:tr>
    </w:tbl>
    <w:p w14:paraId="4215F7E2" w14:textId="77777777" w:rsidR="009651F2" w:rsidRPr="009651F2" w:rsidRDefault="009651F2" w:rsidP="009651F2">
      <w:pPr>
        <w:pStyle w:val="Heading1"/>
        <w:numPr>
          <w:ilvl w:val="0"/>
          <w:numId w:val="0"/>
        </w:numPr>
        <w:spacing w:line="360" w:lineRule="auto"/>
        <w:jc w:val="both"/>
      </w:pPr>
      <w:bookmarkStart w:id="3" w:name="_Toc176926926"/>
      <w:bookmarkStart w:id="4" w:name="_Toc369451607"/>
      <w:r>
        <w:br w:type="page"/>
      </w:r>
    </w:p>
    <w:p w14:paraId="3C365C6D" w14:textId="1708A7B1" w:rsidR="00767CB6" w:rsidRDefault="00767CB6" w:rsidP="00C22749">
      <w:pPr>
        <w:pStyle w:val="Heading1"/>
      </w:pPr>
      <w:bookmarkStart w:id="5" w:name="_Toc71915134"/>
      <w:r>
        <w:lastRenderedPageBreak/>
        <w:t>Mô tả chi tiết mỗi màn hình</w:t>
      </w:r>
      <w:bookmarkEnd w:id="3"/>
      <w:bookmarkEnd w:id="4"/>
      <w:bookmarkEnd w:id="5"/>
    </w:p>
    <w:p w14:paraId="08F05528" w14:textId="230580C6" w:rsidR="00C334BD" w:rsidRPr="0076554A" w:rsidRDefault="00C334BD" w:rsidP="00C22749">
      <w:pPr>
        <w:pStyle w:val="Heading2"/>
        <w:rPr>
          <w:rFonts w:cs="Arial"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554A">
        <w:rPr>
          <w:rFonts w:cs="Arial"/>
          <w:bCs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6" w:name="_Toc71915135"/>
      <w:proofErr w:type="spellStart"/>
      <w:r w:rsidRPr="0076554A">
        <w:rPr>
          <w:rFonts w:cs="Arial"/>
          <w:bCs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 w:rsidRPr="0076554A">
        <w:rPr>
          <w:rFonts w:cs="Arial"/>
          <w:bCs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6554A">
        <w:rPr>
          <w:rFonts w:cs="Arial"/>
          <w:bCs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 w:rsidRPr="0076554A">
        <w:rPr>
          <w:rFonts w:cs="Arial"/>
          <w:bCs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6554A">
        <w:rPr>
          <w:rFonts w:cs="Arial"/>
          <w:bCs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Pr="0076554A">
        <w:rPr>
          <w:rFonts w:cs="Arial"/>
          <w:bCs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6554A">
        <w:rPr>
          <w:rFonts w:cs="Arial"/>
          <w:bCs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bookmarkEnd w:id="6"/>
      <w:proofErr w:type="spellEnd"/>
    </w:p>
    <w:p w14:paraId="79485674" w14:textId="63F0D2B1" w:rsidR="00C334BD" w:rsidRDefault="00C334BD" w:rsidP="00C334BD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8CFAF3D" wp14:editId="42826FF5">
            <wp:extent cx="3695700" cy="715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4C72" w14:textId="170E08B2" w:rsidR="00C334BD" w:rsidRPr="002645C2" w:rsidRDefault="00C334BD" w:rsidP="002645C2">
      <w:pPr>
        <w:pStyle w:val="ListParagraph"/>
        <w:numPr>
          <w:ilvl w:val="0"/>
          <w:numId w:val="41"/>
        </w:num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690829"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D075D08" w14:textId="4300D4D9" w:rsidR="00690829" w:rsidRDefault="00690829" w:rsidP="00C334BD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Server: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</w:p>
    <w:p w14:paraId="11F262E6" w14:textId="4CB7EA44" w:rsidR="00690829" w:rsidRDefault="00690829" w:rsidP="00C334BD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Username: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</w:p>
    <w:p w14:paraId="46A2FFE1" w14:textId="6445EB1D" w:rsidR="00690829" w:rsidRDefault="00690829" w:rsidP="00C334BD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Phần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Password: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khẩu</w:t>
      </w:r>
      <w:proofErr w:type="spellEnd"/>
    </w:p>
    <w:p w14:paraId="6959AAB3" w14:textId="4E67F32D" w:rsidR="00690829" w:rsidRDefault="00690829" w:rsidP="00C334BD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GET IN: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Dùng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điền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đủ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tin 3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Server,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Username,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Password</w:t>
      </w:r>
      <w:proofErr w:type="gramEnd"/>
    </w:p>
    <w:p w14:paraId="02D16FE3" w14:textId="6FE383DF" w:rsidR="00C334BD" w:rsidRPr="0076554A" w:rsidRDefault="0076554A" w:rsidP="00C22749">
      <w:pPr>
        <w:pStyle w:val="Heading2"/>
        <w:rPr>
          <w:lang w:val="en-US"/>
        </w:rPr>
      </w:pPr>
      <w:bookmarkStart w:id="7" w:name="_Toc71915136"/>
      <w:proofErr w:type="spellStart"/>
      <w:r w:rsidRPr="0076554A">
        <w:rPr>
          <w:lang w:val="en-US"/>
        </w:rPr>
        <w:t>Màn</w:t>
      </w:r>
      <w:proofErr w:type="spellEnd"/>
      <w:r w:rsidRPr="0076554A">
        <w:rPr>
          <w:lang w:val="en-US"/>
        </w:rPr>
        <w:t xml:space="preserve"> </w:t>
      </w:r>
      <w:proofErr w:type="spellStart"/>
      <w:r w:rsidRPr="0076554A">
        <w:rPr>
          <w:lang w:val="en-US"/>
        </w:rPr>
        <w:t>hình</w:t>
      </w:r>
      <w:proofErr w:type="spellEnd"/>
      <w:r w:rsidRPr="0076554A">
        <w:rPr>
          <w:lang w:val="en-US"/>
        </w:rPr>
        <w:t xml:space="preserve"> </w:t>
      </w:r>
      <w:proofErr w:type="spellStart"/>
      <w:r w:rsidRPr="0076554A">
        <w:rPr>
          <w:lang w:val="en-US"/>
        </w:rPr>
        <w:t>đăng</w:t>
      </w:r>
      <w:proofErr w:type="spellEnd"/>
      <w:r w:rsidRPr="0076554A">
        <w:rPr>
          <w:lang w:val="en-US"/>
        </w:rPr>
        <w:t xml:space="preserve"> </w:t>
      </w:r>
      <w:proofErr w:type="spellStart"/>
      <w:r w:rsidRPr="0076554A">
        <w:rPr>
          <w:lang w:val="en-US"/>
        </w:rPr>
        <w:t>nhập</w:t>
      </w:r>
      <w:proofErr w:type="spellEnd"/>
      <w:r w:rsidRPr="0076554A">
        <w:rPr>
          <w:lang w:val="en-US"/>
        </w:rPr>
        <w:t xml:space="preserve"> </w:t>
      </w:r>
      <w:proofErr w:type="spellStart"/>
      <w:r w:rsidRPr="0076554A">
        <w:rPr>
          <w:lang w:val="en-US"/>
        </w:rPr>
        <w:t>với</w:t>
      </w:r>
      <w:proofErr w:type="spellEnd"/>
      <w:r w:rsidRPr="0076554A">
        <w:rPr>
          <w:lang w:val="en-US"/>
        </w:rPr>
        <w:t xml:space="preserve"> </w:t>
      </w:r>
      <w:proofErr w:type="spellStart"/>
      <w:r w:rsidRPr="0076554A">
        <w:rPr>
          <w:lang w:val="en-US"/>
        </w:rPr>
        <w:t>vai</w:t>
      </w:r>
      <w:proofErr w:type="spellEnd"/>
      <w:r w:rsidRPr="0076554A">
        <w:rPr>
          <w:lang w:val="en-US"/>
        </w:rPr>
        <w:t xml:space="preserve"> </w:t>
      </w:r>
      <w:proofErr w:type="spellStart"/>
      <w:r w:rsidRPr="0076554A">
        <w:rPr>
          <w:lang w:val="en-US"/>
        </w:rPr>
        <w:t>trò</w:t>
      </w:r>
      <w:proofErr w:type="spellEnd"/>
      <w:r w:rsidRPr="0076554A">
        <w:rPr>
          <w:lang w:val="en-US"/>
        </w:rPr>
        <w:t xml:space="preserve"> </w:t>
      </w:r>
      <w:proofErr w:type="spellStart"/>
      <w:r w:rsidRPr="0076554A">
        <w:rPr>
          <w:lang w:val="en-US"/>
        </w:rPr>
        <w:t>quản</w:t>
      </w:r>
      <w:proofErr w:type="spellEnd"/>
      <w:r w:rsidRPr="0076554A">
        <w:rPr>
          <w:lang w:val="en-US"/>
        </w:rPr>
        <w:t xml:space="preserve"> </w:t>
      </w:r>
      <w:proofErr w:type="spellStart"/>
      <w:r w:rsidRPr="0076554A">
        <w:rPr>
          <w:lang w:val="en-US"/>
        </w:rPr>
        <w:t>lý</w:t>
      </w:r>
      <w:bookmarkEnd w:id="7"/>
      <w:proofErr w:type="spellEnd"/>
    </w:p>
    <w:p w14:paraId="401AD63D" w14:textId="6594C98A" w:rsidR="0076554A" w:rsidRDefault="002645C2" w:rsidP="00C334BD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4A0C547" wp14:editId="16BD0485">
            <wp:extent cx="3686175" cy="71342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9BE3" w14:textId="178E036E" w:rsidR="002645C2" w:rsidRDefault="002645C2" w:rsidP="002645C2">
      <w:pPr>
        <w:pStyle w:val="ListParagraph"/>
        <w:numPr>
          <w:ilvl w:val="0"/>
          <w:numId w:val="41"/>
        </w:num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5BF21C9F" w14:textId="6BC36C91" w:rsidR="002645C2" w:rsidRPr="002645C2" w:rsidRDefault="002645C2" w:rsidP="002645C2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Phần</w:t>
      </w:r>
      <w:proofErr w:type="spellEnd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Server: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</w:t>
      </w:r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(User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240F4A6" w14:textId="7A8E8517" w:rsidR="002645C2" w:rsidRPr="002645C2" w:rsidRDefault="002645C2" w:rsidP="002645C2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Username: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 (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quanly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0F66BEE" w14:textId="772207CE" w:rsidR="002645C2" w:rsidRDefault="002645C2" w:rsidP="002645C2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2645C2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Password: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khẩu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</w:p>
    <w:p w14:paraId="6F925BF3" w14:textId="5B7F72DD" w:rsidR="002645C2" w:rsidRPr="00C22749" w:rsidRDefault="002645C2" w:rsidP="00C22749">
      <w:pPr>
        <w:pStyle w:val="Heading2"/>
        <w:rPr>
          <w:b w:val="0"/>
          <w:bCs/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71915137"/>
      <w:proofErr w:type="spellStart"/>
      <w:r w:rsidRPr="00C22749">
        <w:rPr>
          <w:b w:val="0"/>
          <w:bCs/>
          <w:lang w:val="en-US"/>
        </w:rPr>
        <w:t>Màn</w:t>
      </w:r>
      <w:proofErr w:type="spellEnd"/>
      <w:r w:rsidRPr="00C22749">
        <w:rPr>
          <w:b w:val="0"/>
          <w:bCs/>
          <w:lang w:val="en-US"/>
        </w:rPr>
        <w:t xml:space="preserve"> </w:t>
      </w:r>
      <w:proofErr w:type="spellStart"/>
      <w:r w:rsidRPr="00C22749">
        <w:rPr>
          <w:b w:val="0"/>
          <w:bCs/>
          <w:lang w:val="en-US"/>
        </w:rPr>
        <w:t>hình</w:t>
      </w:r>
      <w:proofErr w:type="spellEnd"/>
      <w:r w:rsidRPr="00C22749">
        <w:rPr>
          <w:b w:val="0"/>
          <w:bCs/>
          <w:lang w:val="en-US"/>
        </w:rPr>
        <w:t xml:space="preserve"> </w:t>
      </w:r>
      <w:proofErr w:type="spellStart"/>
      <w:r w:rsidRPr="00C22749">
        <w:rPr>
          <w:b w:val="0"/>
          <w:bCs/>
          <w:lang w:val="en-US"/>
        </w:rPr>
        <w:t>thống</w:t>
      </w:r>
      <w:proofErr w:type="spellEnd"/>
      <w:r w:rsidRPr="00C22749">
        <w:rPr>
          <w:b w:val="0"/>
          <w:bCs/>
          <w:lang w:val="en-US"/>
        </w:rPr>
        <w:t xml:space="preserve"> </w:t>
      </w:r>
      <w:proofErr w:type="spellStart"/>
      <w:r w:rsidRPr="00C22749">
        <w:rPr>
          <w:b w:val="0"/>
          <w:bCs/>
          <w:lang w:val="en-US"/>
        </w:rPr>
        <w:t>kê</w:t>
      </w:r>
      <w:bookmarkEnd w:id="8"/>
      <w:proofErr w:type="spellEnd"/>
    </w:p>
    <w:p w14:paraId="3E265FB0" w14:textId="24C42065" w:rsidR="002645C2" w:rsidRDefault="00506F47" w:rsidP="002645C2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0DC550F" wp14:editId="1FB7C458">
            <wp:extent cx="3581400" cy="705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878E" w14:textId="41162BD5" w:rsidR="00506F47" w:rsidRDefault="00506F47" w:rsidP="002645C2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6BE65A6" wp14:editId="214E3EF0">
            <wp:extent cx="3638550" cy="7172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6E1D" w14:textId="0B5595F7" w:rsidR="00506F47" w:rsidRDefault="00506F47" w:rsidP="002645C2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477248F" wp14:editId="09C25559">
            <wp:extent cx="3581400" cy="7115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D5E2" w14:textId="46A16986" w:rsidR="003C2F0F" w:rsidRDefault="0050663E" w:rsidP="00C22749">
      <w:pPr>
        <w:pStyle w:val="Heading2"/>
        <w:rPr>
          <w:lang w:val="en-US"/>
        </w:rPr>
      </w:pPr>
      <w:bookmarkStart w:id="9" w:name="_Toc71915138"/>
      <w:proofErr w:type="spellStart"/>
      <w:r>
        <w:rPr>
          <w:lang w:val="en-US"/>
        </w:rPr>
        <w:lastRenderedPageBreak/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bookmarkEnd w:id="9"/>
      <w:proofErr w:type="spellEnd"/>
    </w:p>
    <w:p w14:paraId="066A6147" w14:textId="66244B08" w:rsidR="0050663E" w:rsidRDefault="0050663E" w:rsidP="0050663E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59F649B" wp14:editId="5EE36A9E">
            <wp:extent cx="3590925" cy="71532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62E7" w14:textId="6A61F4C0" w:rsidR="0050663E" w:rsidRDefault="0050663E" w:rsidP="0050663E">
      <w:pPr>
        <w:pStyle w:val="ListParagraph"/>
        <w:numPr>
          <w:ilvl w:val="0"/>
          <w:numId w:val="41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</w:p>
    <w:p w14:paraId="4AF74F94" w14:textId="44444525" w:rsidR="0050663E" w:rsidRDefault="0050663E" w:rsidP="0050663E">
      <w:pPr>
        <w:spacing w:line="360" w:lineRule="auto"/>
        <w:ind w:left="360"/>
        <w:rPr>
          <w:lang w:val="en-US"/>
        </w:rPr>
      </w:pP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2021)</w:t>
      </w:r>
    </w:p>
    <w:p w14:paraId="0A1D78AF" w14:textId="1E3CCAD5" w:rsidR="0050663E" w:rsidRDefault="0050663E" w:rsidP="0050663E">
      <w:pPr>
        <w:spacing w:line="360" w:lineRule="auto"/>
        <w:ind w:left="360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2021,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</w:p>
    <w:p w14:paraId="1D3E1131" w14:textId="2CC4F1BF" w:rsidR="0050663E" w:rsidRDefault="0050663E" w:rsidP="0050663E">
      <w:pPr>
        <w:spacing w:line="360" w:lineRule="auto"/>
        <w:ind w:left="360"/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vuốt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</w:p>
    <w:p w14:paraId="1A7AF226" w14:textId="520CA919" w:rsidR="0050663E" w:rsidRDefault="0050663E" w:rsidP="0050663E">
      <w:pPr>
        <w:spacing w:line="360" w:lineRule="auto"/>
        <w:ind w:left="360"/>
        <w:rPr>
          <w:lang w:val="en-US"/>
        </w:rPr>
      </w:pPr>
      <w:r>
        <w:rPr>
          <w:lang w:val="en-US"/>
        </w:rPr>
        <w:lastRenderedPageBreak/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SELECT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năm</w:t>
      </w:r>
      <w:proofErr w:type="spellEnd"/>
      <w:proofErr w:type="gramEnd"/>
    </w:p>
    <w:p w14:paraId="4AC010F4" w14:textId="2C4E74E9" w:rsidR="0050663E" w:rsidRPr="0050663E" w:rsidRDefault="0050663E" w:rsidP="0050663E">
      <w:pPr>
        <w:spacing w:line="360" w:lineRule="auto"/>
        <w:ind w:left="360"/>
        <w:rPr>
          <w:lang w:val="en-US"/>
        </w:rPr>
      </w:pP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CANCEL</w:t>
      </w:r>
      <w:proofErr w:type="gramEnd"/>
    </w:p>
    <w:p w14:paraId="3133CD4F" w14:textId="581BFF93" w:rsidR="0050663E" w:rsidRDefault="00BC504D" w:rsidP="00C22749">
      <w:pPr>
        <w:pStyle w:val="Heading2"/>
        <w:rPr>
          <w:lang w:val="en-US"/>
        </w:rPr>
      </w:pPr>
      <w:bookmarkStart w:id="10" w:name="_Toc71915139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bookmarkEnd w:id="10"/>
      <w:proofErr w:type="spellEnd"/>
    </w:p>
    <w:p w14:paraId="00318732" w14:textId="6548A17D" w:rsidR="00BC504D" w:rsidRDefault="00BC504D" w:rsidP="0050663E">
      <w:p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89EDBC1" wp14:editId="41614811">
            <wp:extent cx="3667125" cy="7124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226F" w14:textId="3AED2FE8" w:rsidR="00BC504D" w:rsidRDefault="00BC504D" w:rsidP="00BC504D">
      <w:pPr>
        <w:pStyle w:val="ListParagraph"/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385398D8" w14:textId="2F5FFB24" w:rsidR="00BC504D" w:rsidRDefault="00BC504D" w:rsidP="00BC504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 </w:t>
      </w:r>
      <w:r>
        <w:rPr>
          <w:noProof/>
        </w:rPr>
        <w:drawing>
          <wp:inline distT="0" distB="0" distL="0" distR="0" wp14:anchorId="1572C878" wp14:editId="17236519">
            <wp:extent cx="192024" cy="182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757" cy="1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ở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góc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trái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cùng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chức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</w:p>
    <w:p w14:paraId="103268D3" w14:textId="3BE6E357" w:rsidR="00BC504D" w:rsidRDefault="00BC504D" w:rsidP="00BC504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Chọn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chức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muốn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23AC507B" w14:textId="31A5FF3F" w:rsidR="001C2B3D" w:rsidRDefault="001C2B3D" w:rsidP="00C22749">
      <w:pPr>
        <w:pStyle w:val="Heading2"/>
        <w:rPr>
          <w:lang w:val="en-US"/>
        </w:rPr>
      </w:pPr>
      <w:bookmarkStart w:id="11" w:name="_Toc71915140"/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11"/>
      <w:proofErr w:type="spellEnd"/>
    </w:p>
    <w:p w14:paraId="5E4FAA91" w14:textId="432A6AB3" w:rsidR="001C2B3D" w:rsidRDefault="001C2B3D" w:rsidP="00BC504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51446A6" wp14:editId="05E7278C">
            <wp:extent cx="3638550" cy="7191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0468" w14:textId="62C1CF1E" w:rsidR="001C2B3D" w:rsidRDefault="001C2B3D" w:rsidP="00C22749">
      <w:pPr>
        <w:pStyle w:val="Heading2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bookmarkStart w:id="12" w:name="_Toc71915141"/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thêm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bookmarkEnd w:id="12"/>
      <w:proofErr w:type="spellEnd"/>
    </w:p>
    <w:p w14:paraId="5D6BDE88" w14:textId="4C09AB86" w:rsidR="001C2B3D" w:rsidRDefault="001C2B3D" w:rsidP="001C2B3D">
      <w:p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8B608C1" wp14:editId="3A7AB79E">
            <wp:extent cx="3629025" cy="7115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0594" w14:textId="090DF476" w:rsidR="001C2B3D" w:rsidRDefault="001C2B3D" w:rsidP="001C2B3D">
      <w:pPr>
        <w:pStyle w:val="ListParagraph"/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767FD93" w14:textId="73C53406" w:rsidR="001C2B3D" w:rsidRDefault="001C2B3D" w:rsidP="001C2B3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</w:rPr>
        <w:drawing>
          <wp:inline distT="0" distB="0" distL="0" distR="0" wp14:anchorId="1D10625A" wp14:editId="17BC00EE">
            <wp:extent cx="441960" cy="1964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586" cy="19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thêm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proofErr w:type="spellEnd"/>
    </w:p>
    <w:p w14:paraId="6F69D0AC" w14:textId="108AFBDD" w:rsidR="001C2B3D" w:rsidRDefault="001C2B3D" w:rsidP="001C2B3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thêm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</w:p>
    <w:p w14:paraId="3EED03E9" w14:textId="650B2E0B" w:rsidR="001C2B3D" w:rsidRDefault="001C2B3D" w:rsidP="001C2B3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tin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proofErr w:type="spellEnd"/>
    </w:p>
    <w:p w14:paraId="78F2593C" w14:textId="5303F23C" w:rsidR="001C2B3D" w:rsidRDefault="001C2B3D" w:rsidP="001C2B3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ĐỒNG Ý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thêm</w:t>
      </w:r>
      <w:proofErr w:type="spellEnd"/>
    </w:p>
    <w:p w14:paraId="5970CD53" w14:textId="1F77591A" w:rsidR="001C2B3D" w:rsidRDefault="001C2B3D" w:rsidP="001C2B3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HỦY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hủy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bỏ</w:t>
      </w:r>
      <w:proofErr w:type="spellEnd"/>
    </w:p>
    <w:p w14:paraId="40A20500" w14:textId="590594A2" w:rsidR="00877848" w:rsidRDefault="00746389" w:rsidP="00C22749">
      <w:pPr>
        <w:pStyle w:val="Heading2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71915142"/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bookmarkEnd w:id="13"/>
      <w:proofErr w:type="spellEnd"/>
    </w:p>
    <w:p w14:paraId="7638AB2E" w14:textId="14EDB762" w:rsidR="00746389" w:rsidRDefault="00746389" w:rsidP="00877848">
      <w:p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E440ED2" wp14:editId="23F9674E">
            <wp:extent cx="3571875" cy="6048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EB43" w14:textId="57EC4581" w:rsidR="009F4C71" w:rsidRDefault="009F4C71" w:rsidP="009F4C71">
      <w:pPr>
        <w:pStyle w:val="ListParagraph"/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1E335728" w14:textId="421C3EB8" w:rsidR="009F4C71" w:rsidRDefault="009F4C71" w:rsidP="009F4C71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 </w:t>
      </w:r>
      <w:r>
        <w:rPr>
          <w:noProof/>
        </w:rPr>
        <w:drawing>
          <wp:inline distT="0" distB="0" distL="0" distR="0" wp14:anchorId="6F7498DA" wp14:editId="6718D3F6">
            <wp:extent cx="247650" cy="209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ở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tùy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proofErr w:type="spellEnd"/>
    </w:p>
    <w:p w14:paraId="509EE3D9" w14:textId="0033D78A" w:rsidR="009F4C71" w:rsidRDefault="009F4C71" w:rsidP="009F4C71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</w:p>
    <w:p w14:paraId="5FE076D6" w14:textId="10A775FA" w:rsidR="00AE7AAB" w:rsidRDefault="00AE7AAB" w:rsidP="009F4C71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muốn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</w:p>
    <w:p w14:paraId="0365A7A1" w14:textId="3EC6A71B" w:rsidR="00AE7AAB" w:rsidRDefault="00AE7AAB" w:rsidP="009F4C71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ĐỒNG Ý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</w:p>
    <w:p w14:paraId="660588DA" w14:textId="749A7620" w:rsidR="00AE7AAB" w:rsidRDefault="00AE7AAB" w:rsidP="009F4C71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HỦY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hủy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bỏ</w:t>
      </w:r>
      <w:proofErr w:type="spellEnd"/>
    </w:p>
    <w:p w14:paraId="64B2B092" w14:textId="5913B6FE" w:rsidR="002120F7" w:rsidRDefault="002120F7" w:rsidP="009F4C71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xóa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 </w:t>
      </w:r>
      <w:r>
        <w:rPr>
          <w:noProof/>
        </w:rPr>
        <w:drawing>
          <wp:inline distT="0" distB="0" distL="0" distR="0" wp14:anchorId="217A2E22" wp14:editId="41F1A2F4">
            <wp:extent cx="215265" cy="185573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344" cy="18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ở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tùy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xóa</w:t>
      </w:r>
      <w:proofErr w:type="spellEnd"/>
    </w:p>
    <w:p w14:paraId="64602615" w14:textId="3E32FE4D" w:rsidR="00670F25" w:rsidRDefault="00670F25" w:rsidP="00C22749">
      <w:pPr>
        <w:pStyle w:val="Heading2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71915143"/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bookmarkEnd w:id="14"/>
      <w:proofErr w:type="spellEnd"/>
    </w:p>
    <w:p w14:paraId="5163C6B1" w14:textId="5CDB0070" w:rsidR="00670F25" w:rsidRDefault="00670F25" w:rsidP="00670F25">
      <w:p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3BF14BA" wp14:editId="548AD4B9">
            <wp:extent cx="3581400" cy="70961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AFF0" w14:textId="10EF5DB3" w:rsidR="00F34E90" w:rsidRDefault="00F34E90" w:rsidP="00C22749">
      <w:pPr>
        <w:pStyle w:val="Heading2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bookmarkStart w:id="15" w:name="_Toc71915144"/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bookmarkEnd w:id="15"/>
      <w:proofErr w:type="spellEnd"/>
    </w:p>
    <w:p w14:paraId="327FD36A" w14:textId="3BDF2AA4" w:rsidR="00F34E90" w:rsidRDefault="00F34E90" w:rsidP="00670F25">
      <w:p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B6B9CC4" wp14:editId="3A69B4F0">
            <wp:extent cx="3695700" cy="7172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9EEE" w14:textId="2FBCC797" w:rsidR="00F34E90" w:rsidRDefault="00F34E90" w:rsidP="00F34E90">
      <w:pPr>
        <w:pStyle w:val="ListParagraph"/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7841C58B" w14:textId="64625673" w:rsidR="00F34E90" w:rsidRDefault="006E563C" w:rsidP="00F34E90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tin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EDIT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  <w:proofErr w:type="gramEnd"/>
    </w:p>
    <w:p w14:paraId="28B471D1" w14:textId="7F17DBD6" w:rsidR="006E563C" w:rsidRDefault="00B34853" w:rsidP="006E563C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tin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6E563C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 w:rsidR="006E563C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ĐỒNG Ý </w:t>
      </w:r>
      <w:proofErr w:type="spellStart"/>
      <w:r w:rsidR="006E563C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="006E563C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E563C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chỉnh</w:t>
      </w:r>
      <w:proofErr w:type="spellEnd"/>
      <w:r w:rsidR="006E563C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E563C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</w:p>
    <w:p w14:paraId="05FBAF44" w14:textId="5159A211" w:rsidR="006E563C" w:rsidRDefault="006E563C" w:rsidP="006E563C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HỦY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hủy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bỏ</w:t>
      </w:r>
      <w:proofErr w:type="spellEnd"/>
    </w:p>
    <w:p w14:paraId="76AB53CB" w14:textId="49EA4C81" w:rsidR="00B34853" w:rsidRDefault="00B34853" w:rsidP="00C22749">
      <w:pPr>
        <w:pStyle w:val="Heading2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71915145"/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khuyến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mãi</w:t>
      </w:r>
      <w:bookmarkEnd w:id="16"/>
      <w:proofErr w:type="spellEnd"/>
    </w:p>
    <w:p w14:paraId="4C19708E" w14:textId="3D143BE6" w:rsidR="00D13648" w:rsidRDefault="00D13648" w:rsidP="006E563C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1A4F347" wp14:editId="5015B918">
            <wp:extent cx="3695700" cy="7162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CD95" w14:textId="3C85DEB5" w:rsidR="00D13648" w:rsidRDefault="00D13648" w:rsidP="00C22749">
      <w:pPr>
        <w:pStyle w:val="Heading2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71915146"/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trò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bếp</w:t>
      </w:r>
      <w:bookmarkEnd w:id="17"/>
      <w:proofErr w:type="spellEnd"/>
    </w:p>
    <w:p w14:paraId="78C2C7A7" w14:textId="6FEECC84" w:rsidR="00D13648" w:rsidRDefault="00D13648" w:rsidP="006E563C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728DE76" wp14:editId="35EB2E1C">
            <wp:extent cx="3581400" cy="7105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625E" w14:textId="5787AC18" w:rsidR="00B34853" w:rsidRDefault="00D13648" w:rsidP="00D13648">
      <w:pPr>
        <w:pStyle w:val="ListParagraph"/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17562376" w14:textId="1D06568F" w:rsidR="00D13648" w:rsidRPr="00D13648" w:rsidRDefault="00D13648" w:rsidP="00D13648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Server: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</w:t>
      </w:r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(User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E9B2BD9" w14:textId="1DB1D55E" w:rsidR="00D13648" w:rsidRPr="00D13648" w:rsidRDefault="00D13648" w:rsidP="00D13648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Username: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 (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daubep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4BD4DC0" w14:textId="6E295166" w:rsidR="001D0803" w:rsidRDefault="00D13648" w:rsidP="00D13648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Password: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khẩu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D13648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bếp</w:t>
      </w:r>
      <w:proofErr w:type="spellEnd"/>
    </w:p>
    <w:p w14:paraId="4224B475" w14:textId="152BD6D5" w:rsidR="001D0803" w:rsidRDefault="001D0803" w:rsidP="00D13648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DD5330" w14:textId="7E1A7740" w:rsidR="001D0803" w:rsidRDefault="001D0803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71915147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hóa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bookmarkEnd w:id="18"/>
      <w:proofErr w:type="spellEnd"/>
    </w:p>
    <w:p w14:paraId="2065174E" w14:textId="19E5CD56" w:rsidR="001D0803" w:rsidRDefault="001D0803" w:rsidP="00D13648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727A218" wp14:editId="26824A9D">
            <wp:extent cx="3686175" cy="71342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1F15" w14:textId="585DD72C" w:rsidR="001D0803" w:rsidRDefault="001D0803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71915148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ăn</w:t>
      </w:r>
      <w:bookmarkEnd w:id="19"/>
      <w:proofErr w:type="spellEnd"/>
    </w:p>
    <w:p w14:paraId="2C80FFF0" w14:textId="7F6F5CCC" w:rsidR="001D0803" w:rsidRDefault="001D0803" w:rsidP="00D13648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6B2633D" wp14:editId="5495D48E">
            <wp:extent cx="3638550" cy="7134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0CEC" w14:textId="61344713" w:rsidR="001D0803" w:rsidRDefault="001D0803" w:rsidP="001D0803">
      <w:pPr>
        <w:pStyle w:val="ListParagraph"/>
        <w:numPr>
          <w:ilvl w:val="0"/>
          <w:numId w:val="41"/>
        </w:num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2D978C6E" w14:textId="4570E47A" w:rsidR="001D0803" w:rsidRDefault="001D0803" w:rsidP="001D0803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+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nếu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xong</w:t>
      </w:r>
      <w:proofErr w:type="spellEnd"/>
    </w:p>
    <w:p w14:paraId="16F9E3F4" w14:textId="231495D1" w:rsidR="00476515" w:rsidRDefault="00476515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71915149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vai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trò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bookmarkEnd w:id="20"/>
      <w:proofErr w:type="spellEnd"/>
    </w:p>
    <w:p w14:paraId="2862A7BD" w14:textId="6BC9CB5C" w:rsidR="002C3B2E" w:rsidRPr="001D0803" w:rsidRDefault="004B0FBD" w:rsidP="00476515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255B770" wp14:editId="2D6AFC43">
            <wp:extent cx="3714750" cy="7181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E68B" w14:textId="5BC02CF3" w:rsidR="001C2B3D" w:rsidRDefault="00476515" w:rsidP="00476515">
      <w:pPr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60E51AC1" w14:textId="56D76E0E" w:rsidR="00476515" w:rsidRPr="00476515" w:rsidRDefault="00476515" w:rsidP="00476515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Server: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</w:t>
      </w:r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(User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0405A32" w14:textId="5BA5F6E0" w:rsidR="00476515" w:rsidRPr="00476515" w:rsidRDefault="00476515" w:rsidP="00476515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Username: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quang</w:t>
      </w:r>
      <w:proofErr w:type="spellEnd"/>
      <w:r w:rsidR="004B0FBD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FD10236" w14:textId="00378DA9" w:rsidR="00476515" w:rsidRDefault="00476515" w:rsidP="00476515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Password: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khẩu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47651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</w:p>
    <w:p w14:paraId="35FED9BE" w14:textId="378B7020" w:rsidR="00442E28" w:rsidRDefault="00851F83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71915150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menu</w:t>
      </w:r>
      <w:bookmarkEnd w:id="21"/>
    </w:p>
    <w:p w14:paraId="7B593E15" w14:textId="1A16DD4D" w:rsidR="002C3B2E" w:rsidRPr="002C3B2E" w:rsidRDefault="002C3B2E" w:rsidP="002C3B2E">
      <w:pPr>
        <w:rPr>
          <w:lang w:val="en-US"/>
        </w:rPr>
      </w:pPr>
      <w:r>
        <w:rPr>
          <w:noProof/>
        </w:rPr>
        <w:drawing>
          <wp:inline distT="0" distB="0" distL="0" distR="0" wp14:anchorId="7A349F52" wp14:editId="4FD11083">
            <wp:extent cx="3238500" cy="60864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B523" w14:textId="1F8CF213" w:rsidR="00851F83" w:rsidRDefault="00851F83" w:rsidP="00476515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165D954" wp14:editId="5B4F42BB">
            <wp:extent cx="3695700" cy="7162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916C" w14:textId="25388880" w:rsidR="00851F83" w:rsidRDefault="00851F83" w:rsidP="00851F83">
      <w:pPr>
        <w:spacing w:line="360" w:lineRule="auto"/>
        <w:ind w:firstLine="72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04D94B2E" w14:textId="1D04612C" w:rsidR="00851F83" w:rsidRDefault="00851F83" w:rsidP="00476515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CHỌN MÓN ở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phía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dưới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ăn</w:t>
      </w:r>
      <w:proofErr w:type="spellEnd"/>
    </w:p>
    <w:p w14:paraId="09D61928" w14:textId="6E5D886B" w:rsidR="00851F83" w:rsidRDefault="00851F83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71915151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tiết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ăn</w:t>
      </w:r>
      <w:bookmarkEnd w:id="22"/>
      <w:proofErr w:type="spellEnd"/>
    </w:p>
    <w:p w14:paraId="06CCD8B0" w14:textId="5829BC75" w:rsidR="00851F83" w:rsidRDefault="00851F83" w:rsidP="00476515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7F1F7AB" wp14:editId="58B72633">
            <wp:extent cx="3714750" cy="7067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C9D7" w14:textId="1C9614A2" w:rsidR="00851F83" w:rsidRDefault="00851F83" w:rsidP="00851F83">
      <w:pPr>
        <w:pStyle w:val="ListParagraph"/>
        <w:numPr>
          <w:ilvl w:val="0"/>
          <w:numId w:val="41"/>
        </w:num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4A252A2" w14:textId="69E15A68" w:rsidR="00851F83" w:rsidRDefault="00851F83" w:rsidP="00851F83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ảnh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ăn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xem</w:t>
      </w:r>
      <w:proofErr w:type="spellEnd"/>
    </w:p>
    <w:p w14:paraId="05564956" w14:textId="60C489BE" w:rsidR="00851F83" w:rsidRDefault="00851F83" w:rsidP="00851F83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sẽ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</w:p>
    <w:p w14:paraId="6EE51730" w14:textId="6E71BB5E" w:rsidR="00851F83" w:rsidRDefault="00851F83" w:rsidP="00851F83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ĐÓNG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tắt</w:t>
      </w:r>
      <w:proofErr w:type="spellEnd"/>
    </w:p>
    <w:p w14:paraId="1C2DFDDC" w14:textId="15476C0E" w:rsidR="00851F83" w:rsidRDefault="00851F83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71915152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kiếm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ăn</w:t>
      </w:r>
      <w:bookmarkEnd w:id="23"/>
      <w:proofErr w:type="spellEnd"/>
    </w:p>
    <w:p w14:paraId="2FA4188E" w14:textId="5356E93A" w:rsidR="00851F83" w:rsidRDefault="00851F83" w:rsidP="00851F83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E433CFE" wp14:editId="0487ACE6">
            <wp:extent cx="3714750" cy="7134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2CFD" w14:textId="697AD44E" w:rsidR="00851F83" w:rsidRDefault="00851F83" w:rsidP="00851F83">
      <w:pPr>
        <w:pStyle w:val="ListParagraph"/>
        <w:numPr>
          <w:ilvl w:val="0"/>
          <w:numId w:val="41"/>
        </w:num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282FADDF" w14:textId="2BACFE0D" w:rsidR="00851F83" w:rsidRDefault="00851F83" w:rsidP="00851F83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kiếm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ăn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</w:p>
    <w:p w14:paraId="269AF065" w14:textId="18759A4A" w:rsidR="00851F83" w:rsidRDefault="00851F83" w:rsidP="00851F83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ăn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sẽ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ra</w:t>
      </w:r>
    </w:p>
    <w:p w14:paraId="72ACB9F5" w14:textId="7009203D" w:rsidR="00851F83" w:rsidRPr="00851F83" w:rsidRDefault="00851F83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71915153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A0017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xem</w:t>
      </w:r>
      <w:proofErr w:type="spellEnd"/>
      <w:r w:rsidR="00BA0017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A0017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 w:rsidR="00BA0017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A0017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 w:rsidR="00BA0017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A0017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bookmarkEnd w:id="24"/>
      <w:proofErr w:type="spellEnd"/>
    </w:p>
    <w:p w14:paraId="768949A1" w14:textId="3305862A" w:rsidR="00476515" w:rsidRDefault="00BA0017" w:rsidP="00476515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CAC539E" wp14:editId="7A10D379">
            <wp:extent cx="3657600" cy="720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C54F" w14:textId="27706B2A" w:rsidR="00522F1E" w:rsidRDefault="00522F1E" w:rsidP="00476515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B881A6" w14:textId="03710BC7" w:rsidR="00BA0017" w:rsidRDefault="00BA0017" w:rsidP="00BA0017">
      <w:pPr>
        <w:pStyle w:val="ListParagraph"/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22DD805A" w14:textId="52120F66" w:rsidR="00BA0017" w:rsidRDefault="00BA0017" w:rsidP="00BA0017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 </w:t>
      </w:r>
      <w:r>
        <w:rPr>
          <w:noProof/>
        </w:rPr>
        <w:drawing>
          <wp:inline distT="0" distB="0" distL="0" distR="0" wp14:anchorId="1753A2B6" wp14:editId="7C3D8C14">
            <wp:extent cx="167640" cy="16764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xem</w:t>
      </w:r>
      <w:proofErr w:type="spellEnd"/>
    </w:p>
    <w:p w14:paraId="19E5AF72" w14:textId="47243A1B" w:rsidR="00BA0017" w:rsidRDefault="00BA0017" w:rsidP="00BA0017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sẽ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</w:p>
    <w:p w14:paraId="53D5F4F3" w14:textId="43ADF57D" w:rsidR="00BA0017" w:rsidRDefault="00BA0017" w:rsidP="00BA0017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ĐẶT MÓN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</w:p>
    <w:p w14:paraId="03AF9953" w14:textId="1ECBE561" w:rsidR="00522F1E" w:rsidRDefault="00522F1E" w:rsidP="00BA0017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ĐẶT MÓN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sẽ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</w:p>
    <w:p w14:paraId="0F2B79C8" w14:textId="2490C8D2" w:rsidR="00B80A15" w:rsidRDefault="00B80A15" w:rsidP="00BA0017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174F482" wp14:editId="5ED4FF5C">
            <wp:extent cx="3190875" cy="60769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E750" w14:textId="2926A51E" w:rsidR="00C3056D" w:rsidRDefault="00C3056D" w:rsidP="00C22749">
      <w:pPr>
        <w:pStyle w:val="Heading2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71915154"/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chuyển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bookmarkEnd w:id="25"/>
      <w:proofErr w:type="spellEnd"/>
    </w:p>
    <w:p w14:paraId="1635541C" w14:textId="29EBC89C" w:rsidR="00C3056D" w:rsidRDefault="00C3056D" w:rsidP="00BA0017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9516E1E" wp14:editId="73FA58ED">
            <wp:extent cx="3667125" cy="71056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DFF6" w14:textId="7F31DBB2" w:rsidR="00C3056D" w:rsidRDefault="00C3056D" w:rsidP="00C3056D">
      <w:pPr>
        <w:pStyle w:val="ListParagraph"/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6E2D49E7" w14:textId="2F637753" w:rsidR="00C3056D" w:rsidRDefault="00C3056D" w:rsidP="00C3056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3056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 w:rsidRPr="00C3056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056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C3056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 </w:t>
      </w:r>
      <w:r>
        <w:rPr>
          <w:noProof/>
        </w:rPr>
        <w:drawing>
          <wp:inline distT="0" distB="0" distL="0" distR="0" wp14:anchorId="5A790D9D" wp14:editId="710C330C">
            <wp:extent cx="167640" cy="1676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56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056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C3056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056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 w:rsidRPr="00C3056D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chuyển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proofErr w:type="spellEnd"/>
    </w:p>
    <w:p w14:paraId="15E5837F" w14:textId="47F9C8B0" w:rsidR="00C3056D" w:rsidRDefault="00C3056D" w:rsidP="00C3056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chuyển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sẽ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</w:p>
    <w:p w14:paraId="5494ED04" w14:textId="1BB63D71" w:rsidR="00C3056D" w:rsidRDefault="00C3056D" w:rsidP="00C3056D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chuyển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ĐỔI BÀN </w:t>
      </w:r>
    </w:p>
    <w:p w14:paraId="20AF164B" w14:textId="4A994B89" w:rsidR="00975740" w:rsidRDefault="00975740" w:rsidP="00C22749">
      <w:pPr>
        <w:pStyle w:val="Heading2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71915155"/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bookmarkEnd w:id="26"/>
      <w:proofErr w:type="spellEnd"/>
    </w:p>
    <w:p w14:paraId="5194A5F8" w14:textId="15D6E690" w:rsidR="00975740" w:rsidRDefault="00975740" w:rsidP="00975740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93EB5E8" wp14:editId="45D5328A">
            <wp:extent cx="3714750" cy="7248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DF87" w14:textId="29F5C243" w:rsidR="00975740" w:rsidRDefault="00975740" w:rsidP="00975740">
      <w:pPr>
        <w:pStyle w:val="ListParagraph"/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4D85ECAA" w14:textId="3D320F5E" w:rsidR="00975740" w:rsidRDefault="00975740" w:rsidP="00975740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75740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 w:rsidRPr="00975740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75740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975740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 </w:t>
      </w:r>
      <w:r>
        <w:rPr>
          <w:noProof/>
        </w:rPr>
        <w:drawing>
          <wp:inline distT="0" distB="0" distL="0" distR="0" wp14:anchorId="25D5136C" wp14:editId="7A56CBA8">
            <wp:extent cx="167640" cy="1676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740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75740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975740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75740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 w:rsidRPr="00975740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proofErr w:type="spellEnd"/>
    </w:p>
    <w:p w14:paraId="44846430" w14:textId="28B4185D" w:rsidR="00975740" w:rsidRDefault="00975740" w:rsidP="00975740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xuất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</w:p>
    <w:p w14:paraId="20177BEF" w14:textId="07052F24" w:rsidR="00975740" w:rsidRDefault="00975740" w:rsidP="00975740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THANH TOÁN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proofErr w:type="spellEnd"/>
    </w:p>
    <w:p w14:paraId="6CEE2901" w14:textId="604A2874" w:rsidR="00975740" w:rsidRDefault="00975740" w:rsidP="00975740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THANH TOÁN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báo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proofErr w:type="spellEnd"/>
    </w:p>
    <w:p w14:paraId="17FEE45A" w14:textId="7B3369B8" w:rsidR="000450AC" w:rsidRDefault="000450AC" w:rsidP="00975740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E6BBC04" wp14:editId="0618CF2E">
            <wp:extent cx="3171825" cy="60579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13DF" w14:textId="7EB5D93B" w:rsidR="0004701C" w:rsidRDefault="0004701C" w:rsidP="00C22749">
      <w:pPr>
        <w:pStyle w:val="Heading2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71915156"/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với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trò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bookmarkEnd w:id="27"/>
      <w:proofErr w:type="spellEnd"/>
    </w:p>
    <w:p w14:paraId="5E0E101A" w14:textId="45A8AB1A" w:rsidR="0004701C" w:rsidRDefault="0004701C" w:rsidP="00975740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89A744A" wp14:editId="786BF134">
            <wp:extent cx="3771900" cy="70770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E3D4" w14:textId="7265C4F9" w:rsidR="0004701C" w:rsidRDefault="0004701C" w:rsidP="0004701C">
      <w:pPr>
        <w:pStyle w:val="ListParagraph"/>
        <w:numPr>
          <w:ilvl w:val="0"/>
          <w:numId w:val="41"/>
        </w:numPr>
        <w:spacing w:line="360" w:lineRule="auto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02C0D903" w14:textId="77777777" w:rsidR="0004701C" w:rsidRPr="0004701C" w:rsidRDefault="0004701C" w:rsidP="0004701C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Server: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 (User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nhà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B51ED08" w14:textId="23F8FF4B" w:rsidR="0004701C" w:rsidRPr="0004701C" w:rsidRDefault="0004701C" w:rsidP="0004701C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Username: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tên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 (</w:t>
      </w:r>
      <w:proofErr w:type="spellStart"/>
      <w:r w:rsidR="000450A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nhanvien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0FF1470" w14:textId="6481C6D5" w:rsidR="0004701C" w:rsidRDefault="0004701C" w:rsidP="0004701C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Password: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khẩu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04701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450A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nhân</w:t>
      </w:r>
      <w:proofErr w:type="spellEnd"/>
      <w:r w:rsidR="000450A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450AC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viên</w:t>
      </w:r>
      <w:proofErr w:type="spellEnd"/>
    </w:p>
    <w:p w14:paraId="61B5B6AA" w14:textId="215B9DBA" w:rsidR="000450AC" w:rsidRDefault="000450AC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71915157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bookmarkEnd w:id="28"/>
      <w:proofErr w:type="spellEnd"/>
    </w:p>
    <w:p w14:paraId="7758E78D" w14:textId="79044159" w:rsidR="000450AC" w:rsidRDefault="000450AC" w:rsidP="0004701C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1BF62EC" wp14:editId="1642D3C0">
            <wp:extent cx="3695700" cy="7096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F269" w14:textId="52BEB49F" w:rsidR="000450AC" w:rsidRDefault="000450AC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71915158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gọi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thêm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bookmarkEnd w:id="29"/>
      <w:proofErr w:type="spellEnd"/>
    </w:p>
    <w:p w14:paraId="329A343E" w14:textId="54B6BEDF" w:rsidR="000450AC" w:rsidRDefault="000450AC" w:rsidP="0004701C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0FF02C7" wp14:editId="121A561A">
            <wp:extent cx="3657600" cy="71723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557F" w14:textId="6CF49F20" w:rsidR="000450AC" w:rsidRDefault="000450AC" w:rsidP="000450AC">
      <w:pPr>
        <w:pStyle w:val="ListParagraph"/>
        <w:numPr>
          <w:ilvl w:val="0"/>
          <w:numId w:val="41"/>
        </w:num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7F8984EF" w14:textId="437098B3" w:rsidR="000450AC" w:rsidRDefault="000450AC" w:rsidP="000450AC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tương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</w:p>
    <w:p w14:paraId="519EF161" w14:textId="51DE54E6" w:rsidR="000450AC" w:rsidRDefault="000450AC" w:rsidP="000450AC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Sau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sẽ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hiển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thị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</w:p>
    <w:p w14:paraId="596BEEB8" w14:textId="22450315" w:rsidR="000450AC" w:rsidRDefault="000450AC" w:rsidP="000450AC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+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thêm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suất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giảm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suất</w:t>
      </w:r>
      <w:proofErr w:type="spellEnd"/>
    </w:p>
    <w:p w14:paraId="4C93EFF4" w14:textId="226564F2" w:rsidR="000450AC" w:rsidRDefault="000450AC" w:rsidP="000450AC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Nhấn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CONFIRM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xác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proofErr w:type="gramEnd"/>
    </w:p>
    <w:p w14:paraId="26DE5DD3" w14:textId="79241F9C" w:rsidR="000450AC" w:rsidRDefault="000450AC" w:rsidP="00C22749">
      <w:pPr>
        <w:pStyle w:val="Heading2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0" w:name="_Toc71915159"/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2354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phục</w:t>
      </w:r>
      <w:proofErr w:type="spellEnd"/>
      <w:r w:rsidR="0052354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23545"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vụ</w:t>
      </w:r>
      <w:bookmarkEnd w:id="30"/>
      <w:proofErr w:type="spellEnd"/>
    </w:p>
    <w:p w14:paraId="012284FE" w14:textId="712E75F4" w:rsidR="00523545" w:rsidRDefault="00523545" w:rsidP="000450AC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EE22D3D" wp14:editId="55EE6B74">
            <wp:extent cx="3743325" cy="7143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0170" w14:textId="3957530C" w:rsidR="00523545" w:rsidRDefault="00523545" w:rsidP="00523545">
      <w:pPr>
        <w:pStyle w:val="ListParagraph"/>
        <w:numPr>
          <w:ilvl w:val="0"/>
          <w:numId w:val="41"/>
        </w:num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</w:t>
      </w:r>
      <w:proofErr w:type="spellEnd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1CAF5BE8" w14:textId="0B6FC6C7" w:rsidR="00523545" w:rsidRDefault="00523545" w:rsidP="00523545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23545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 w:rsidRPr="00523545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23545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523545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 </w:t>
      </w:r>
      <w:r>
        <w:rPr>
          <w:noProof/>
        </w:rPr>
        <w:drawing>
          <wp:inline distT="0" distB="0" distL="0" distR="0" wp14:anchorId="0E659C31" wp14:editId="6B25AD29">
            <wp:extent cx="167640" cy="167640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545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23545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523545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23545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 w:rsidRPr="00523545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phục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vụ</w:t>
      </w:r>
      <w:proofErr w:type="spellEnd"/>
    </w:p>
    <w:p w14:paraId="5A298381" w14:textId="5AA24A32" w:rsidR="00523545" w:rsidRDefault="00523545" w:rsidP="00523545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Sau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khi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thì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màn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xuất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như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hình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</w:p>
    <w:p w14:paraId="1F054C23" w14:textId="16A3B72E" w:rsidR="00523545" w:rsidRPr="00523545" w:rsidRDefault="00523545" w:rsidP="00523545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nút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Done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nếu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món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đã</w:t>
      </w:r>
      <w:proofErr w:type="spellEnd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xong</w:t>
      </w:r>
      <w:proofErr w:type="spellEnd"/>
      <w:proofErr w:type="gramEnd"/>
    </w:p>
    <w:p w14:paraId="6619B48C" w14:textId="796B191D" w:rsidR="00523545" w:rsidRPr="00523545" w:rsidRDefault="00523545" w:rsidP="00523545">
      <w:pPr>
        <w:spacing w:line="360" w:lineRule="auto"/>
        <w:ind w:left="360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D196A1" w14:textId="77777777" w:rsidR="000450AC" w:rsidRPr="0004701C" w:rsidRDefault="000450AC" w:rsidP="0004701C">
      <w:pPr>
        <w:spacing w:line="360" w:lineRule="auto"/>
        <w:rPr>
          <w:i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426B8F" w14:textId="77777777" w:rsidR="0004701C" w:rsidRPr="0004701C" w:rsidRDefault="0004701C" w:rsidP="0004701C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0E795D" w14:textId="77777777" w:rsidR="0004701C" w:rsidRPr="0004701C" w:rsidRDefault="0004701C" w:rsidP="0004701C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2A588F" w14:textId="77777777" w:rsidR="00975740" w:rsidRPr="00975740" w:rsidRDefault="00975740" w:rsidP="00975740">
      <w:pPr>
        <w:spacing w:line="360" w:lineRule="auto"/>
        <w:ind w:left="360"/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975740" w:rsidRPr="00975740" w:rsidSect="00301562">
      <w:headerReference w:type="default" r:id="rId45"/>
      <w:footerReference w:type="default" r:id="rId46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6393A" w14:textId="77777777" w:rsidR="0026528F" w:rsidRDefault="0026528F">
      <w:r>
        <w:separator/>
      </w:r>
    </w:p>
  </w:endnote>
  <w:endnote w:type="continuationSeparator" w:id="0">
    <w:p w14:paraId="48227BF8" w14:textId="77777777" w:rsidR="0026528F" w:rsidRDefault="002652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8B9C95" w14:textId="77777777" w:rsidR="0029393E" w:rsidRDefault="00040FDF">
    <w:pPr>
      <w:pStyle w:val="Footer"/>
    </w:pPr>
    <w:r w:rsidRPr="004257CD">
      <w:rPr>
        <w:noProof/>
        <w:lang w:val="en-US"/>
      </w:rPr>
      <w:drawing>
        <wp:anchor distT="0" distB="0" distL="114300" distR="114300" simplePos="0" relativeHeight="251671552" behindDoc="0" locked="0" layoutInCell="1" allowOverlap="1" wp14:anchorId="537D8C94" wp14:editId="1286E063">
          <wp:simplePos x="0" y="0"/>
          <wp:positionH relativeFrom="column">
            <wp:posOffset>-916250</wp:posOffset>
          </wp:positionH>
          <wp:positionV relativeFrom="paragraph">
            <wp:posOffset>-371143</wp:posOffset>
          </wp:positionV>
          <wp:extent cx="8323307" cy="992937"/>
          <wp:effectExtent l="0" t="0" r="0" b="0"/>
          <wp:wrapNone/>
          <wp:docPr id="2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oter.jp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/>
                </pic:blipFill>
                <pic:spPr bwMode="auto"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E95D0C" w14:paraId="18568AB3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04EBFDDB" w14:textId="77777777" w:rsidR="00E95D0C" w:rsidRPr="007A1DE8" w:rsidRDefault="0029393E" w:rsidP="007A1DE8">
          <w:pPr>
            <w:rPr>
              <w:lang w:val="en-US"/>
            </w:rPr>
          </w:pPr>
          <w:r w:rsidRPr="004257CD">
            <w:rPr>
              <w:noProof/>
              <w:lang w:val="en-US"/>
            </w:rPr>
            <w:drawing>
              <wp:anchor distT="0" distB="0" distL="114300" distR="114300" simplePos="0" relativeHeight="251669504" behindDoc="1" locked="0" layoutInCell="1" allowOverlap="1" wp14:anchorId="63904CE8" wp14:editId="31E35060">
                <wp:simplePos x="0" y="0"/>
                <wp:positionH relativeFrom="column">
                  <wp:posOffset>-912495</wp:posOffset>
                </wp:positionH>
                <wp:positionV relativeFrom="paragraph">
                  <wp:posOffset>-107619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6C767AEB" w14:textId="77777777" w:rsidR="00E95D0C" w:rsidRPr="00B871C5" w:rsidRDefault="00E95D0C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407045">
            <w:rPr>
              <w:rStyle w:val="PageNumber"/>
              <w:noProof/>
            </w:rPr>
            <w:t>2</w:t>
          </w:r>
          <w:r>
            <w:rPr>
              <w:rStyle w:val="PageNumber"/>
            </w:rPr>
            <w:fldChar w:fldCharType="end"/>
          </w:r>
        </w:p>
      </w:tc>
    </w:tr>
  </w:tbl>
  <w:p w14:paraId="4B13BC49" w14:textId="77777777" w:rsidR="00E95D0C" w:rsidRDefault="00E95D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7C3CE" w14:textId="77777777" w:rsidR="0026528F" w:rsidRDefault="0026528F">
      <w:r>
        <w:separator/>
      </w:r>
    </w:p>
  </w:footnote>
  <w:footnote w:type="continuationSeparator" w:id="0">
    <w:p w14:paraId="2B55EB84" w14:textId="77777777" w:rsidR="0026528F" w:rsidRDefault="002652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F787C" w14:textId="77777777" w:rsidR="0029393E" w:rsidRDefault="0029393E" w:rsidP="0029393E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E3A03A6" wp14:editId="12AAE06F">
              <wp:simplePos x="0" y="0"/>
              <wp:positionH relativeFrom="page">
                <wp:posOffset>-1</wp:posOffset>
              </wp:positionH>
              <wp:positionV relativeFrom="page">
                <wp:posOffset>1</wp:posOffset>
              </wp:positionV>
              <wp:extent cx="1183005" cy="10336696"/>
              <wp:effectExtent l="0" t="0" r="0" b="7620"/>
              <wp:wrapNone/>
              <wp:docPr id="3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H="1">
                        <a:off x="0" y="0"/>
                        <a:ext cx="1183005" cy="10336696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603C22" id="Freeform 1" o:spid="_x0000_s1026" style="position:absolute;margin-left:0;margin-top:0;width:93.15pt;height:813.9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" path="m502,c93,,93,,93,,146,383,323,1900,,3168v502,,502,,502,l502,xe" fillcolor="#8db3e2" stroked="f" strokecolor="#212120">
              <v:fill color2="#1f497d" rotate="t" focus="100%" type="gradient"/>
              <v:shadow color="#8c8682"/>
              <v:path arrowok="t" o:connecttype="custom" o:connectlocs="1183005,0;219162,0;0,10336696;1183005,10336696;1183005,0" o:connectangles="0,0,0,0,0"/>
              <w10:wrap anchorx="page" anchory="page"/>
            </v:shape>
          </w:pict>
        </mc:Fallback>
      </mc:AlternateContent>
    </w:r>
    <w:r w:rsidRPr="004257CD">
      <w:rPr>
        <w:noProof/>
        <w:lang w:val="en-US"/>
      </w:rPr>
      <w:drawing>
        <wp:anchor distT="0" distB="0" distL="114300" distR="114300" simplePos="0" relativeHeight="251664384" behindDoc="0" locked="0" layoutInCell="1" allowOverlap="1" wp14:anchorId="4070AFCE" wp14:editId="3E15557E">
          <wp:simplePos x="0" y="0"/>
          <wp:positionH relativeFrom="column">
            <wp:posOffset>-538642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75E1B31" w14:textId="77777777" w:rsidR="0029393E" w:rsidRDefault="0029393E" w:rsidP="0029393E">
    <w:pPr>
      <w:pStyle w:val="Title"/>
      <w:rPr>
        <w:lang w:val="en-US"/>
      </w:rPr>
    </w:pPr>
  </w:p>
  <w:p w14:paraId="0046013E" w14:textId="77777777" w:rsidR="0029393E" w:rsidRPr="003B1A2B" w:rsidRDefault="0029393E" w:rsidP="0029393E">
    <w:pPr>
      <w:rPr>
        <w:lang w:val="en-US"/>
      </w:rPr>
    </w:pPr>
  </w:p>
  <w:p w14:paraId="18AA6438" w14:textId="77777777" w:rsidR="0029393E" w:rsidRPr="00F53DBB" w:rsidRDefault="0029393E" w:rsidP="0029393E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Đồ</w:t>
    </w:r>
    <w:proofErr w:type="spellEnd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án</w:t>
    </w:r>
    <w:proofErr w:type="spellEnd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môn</w:t>
    </w:r>
    <w:proofErr w:type="spellEnd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Phân</w:t>
    </w:r>
    <w:proofErr w:type="spellEnd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tích</w:t>
    </w:r>
    <w:proofErr w:type="spellEnd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và</w:t>
    </w:r>
    <w:proofErr w:type="spellEnd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thiết</w:t>
    </w:r>
    <w:proofErr w:type="spellEnd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kế</w:t>
    </w:r>
    <w:proofErr w:type="spellEnd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phần</w:t>
    </w:r>
    <w:proofErr w:type="spellEnd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 xml:space="preserve"> </w:t>
    </w:r>
    <w:proofErr w:type="spellStart"/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mềm</w:t>
    </w:r>
    <w:proofErr w:type="spellEnd"/>
  </w:p>
  <w:p w14:paraId="5BD370C4" w14:textId="77777777" w:rsidR="0029393E" w:rsidRPr="0040293A" w:rsidRDefault="0029393E" w:rsidP="0029393E">
    <w:pPr>
      <w:pStyle w:val="Header"/>
      <w:rPr>
        <w:rFonts w:eastAsia="Tahoma"/>
      </w:rPr>
    </w:pPr>
  </w:p>
  <w:p w14:paraId="5999EECB" w14:textId="77777777" w:rsidR="003701D7" w:rsidRPr="0029393E" w:rsidRDefault="003701D7" w:rsidP="0029393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AAED7" w14:textId="77777777" w:rsidR="0029393E" w:rsidRDefault="0029393E">
    <w:r w:rsidRPr="004257CD">
      <w:rPr>
        <w:noProof/>
        <w:lang w:val="en-US"/>
      </w:rPr>
      <w:drawing>
        <wp:anchor distT="0" distB="0" distL="114300" distR="114300" simplePos="0" relativeHeight="251692032" behindDoc="1" locked="0" layoutInCell="1" allowOverlap="1" wp14:anchorId="5B5AE88A" wp14:editId="4997E746">
          <wp:simplePos x="0" y="0"/>
          <wp:positionH relativeFrom="column">
            <wp:posOffset>-537155</wp:posOffset>
          </wp:positionH>
          <wp:positionV relativeFrom="paragraph">
            <wp:posOffset>-457145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E95D0C" w14:paraId="369B376C" w14:textId="77777777" w:rsidTr="008D3541">
      <w:tc>
        <w:tcPr>
          <w:tcW w:w="6623" w:type="dxa"/>
          <w:shd w:val="clear" w:color="auto" w:fill="auto"/>
        </w:tcPr>
        <w:p w14:paraId="4082392F" w14:textId="7585E571" w:rsidR="00E95D0C" w:rsidRPr="008D3541" w:rsidRDefault="00DC363E">
          <w:pPr>
            <w:pStyle w:val="Header"/>
            <w:rPr>
              <w:color w:val="0000FF"/>
              <w:lang w:val="en-US"/>
            </w:rPr>
          </w:pPr>
          <w:r w:rsidRPr="008D3541">
            <w:rPr>
              <w:color w:val="0000FF"/>
              <w:lang w:val="en-US"/>
            </w:rPr>
            <w:t>&lt;</w:t>
          </w:r>
          <w:proofErr w:type="spellStart"/>
          <w:r w:rsidR="00C334BD">
            <w:rPr>
              <w:color w:val="0000FF"/>
              <w:lang w:val="en-US"/>
            </w:rPr>
            <w:t>Ứng</w:t>
          </w:r>
          <w:proofErr w:type="spellEnd"/>
          <w:r w:rsidR="00C334BD">
            <w:rPr>
              <w:color w:val="0000FF"/>
              <w:lang w:val="en-US"/>
            </w:rPr>
            <w:t xml:space="preserve"> </w:t>
          </w:r>
          <w:proofErr w:type="spellStart"/>
          <w:r w:rsidR="00C334BD">
            <w:rPr>
              <w:color w:val="0000FF"/>
              <w:lang w:val="en-US"/>
            </w:rPr>
            <w:t>dụng</w:t>
          </w:r>
          <w:proofErr w:type="spellEnd"/>
          <w:r w:rsidR="00C334BD">
            <w:rPr>
              <w:color w:val="0000FF"/>
              <w:lang w:val="en-US"/>
            </w:rPr>
            <w:t xml:space="preserve"> order </w:t>
          </w:r>
          <w:proofErr w:type="spellStart"/>
          <w:r w:rsidR="00C334BD">
            <w:rPr>
              <w:color w:val="0000FF"/>
              <w:lang w:val="en-US"/>
            </w:rPr>
            <w:t>đồ</w:t>
          </w:r>
          <w:proofErr w:type="spellEnd"/>
          <w:r w:rsidR="00C334BD">
            <w:rPr>
              <w:color w:val="0000FF"/>
              <w:lang w:val="en-US"/>
            </w:rPr>
            <w:t xml:space="preserve"> </w:t>
          </w:r>
          <w:proofErr w:type="spellStart"/>
          <w:r w:rsidR="00C334BD">
            <w:rPr>
              <w:color w:val="0000FF"/>
              <w:lang w:val="en-US"/>
            </w:rPr>
            <w:t>ăn</w:t>
          </w:r>
          <w:proofErr w:type="spellEnd"/>
          <w:r w:rsidRPr="008D3541">
            <w:rPr>
              <w:color w:val="0000FF"/>
              <w:lang w:val="en-US"/>
            </w:rPr>
            <w:t>&gt;</w:t>
          </w:r>
        </w:p>
      </w:tc>
      <w:tc>
        <w:tcPr>
          <w:tcW w:w="2845" w:type="dxa"/>
          <w:shd w:val="clear" w:color="auto" w:fill="auto"/>
        </w:tcPr>
        <w:p w14:paraId="5ED89A10" w14:textId="4E55F6E2" w:rsidR="00E95D0C" w:rsidRPr="008D3541" w:rsidRDefault="00E95D0C">
          <w:pPr>
            <w:pStyle w:val="Header"/>
            <w:rPr>
              <w:lang w:val="en-US"/>
            </w:rPr>
          </w:pPr>
          <w:proofErr w:type="spellStart"/>
          <w:r w:rsidRPr="008D3541">
            <w:rPr>
              <w:lang w:val="en-US"/>
            </w:rPr>
            <w:t>Phiên</w:t>
          </w:r>
          <w:proofErr w:type="spellEnd"/>
          <w:r w:rsidRPr="008D3541">
            <w:rPr>
              <w:lang w:val="en-US"/>
            </w:rPr>
            <w:t xml:space="preserve"> </w:t>
          </w:r>
          <w:proofErr w:type="spellStart"/>
          <w:r w:rsidRPr="008D3541">
            <w:rPr>
              <w:lang w:val="en-US"/>
            </w:rPr>
            <w:t>bản</w:t>
          </w:r>
          <w:proofErr w:type="spellEnd"/>
          <w:r w:rsidRPr="008D3541">
            <w:rPr>
              <w:lang w:val="en-US"/>
            </w:rPr>
            <w:t xml:space="preserve">: </w:t>
          </w:r>
          <w:r w:rsidR="00DC363E" w:rsidRPr="008D3541">
            <w:rPr>
              <w:color w:val="0000FF"/>
              <w:lang w:val="en-US"/>
            </w:rPr>
            <w:t>&lt;</w:t>
          </w:r>
          <w:r w:rsidR="0031404F">
            <w:rPr>
              <w:color w:val="0000FF"/>
              <w:lang w:val="en-US"/>
            </w:rPr>
            <w:t>1</w:t>
          </w:r>
          <w:r w:rsidRPr="008D3541">
            <w:rPr>
              <w:color w:val="0000FF"/>
              <w:lang w:val="en-US"/>
            </w:rPr>
            <w:t>.</w:t>
          </w:r>
          <w:r w:rsidR="0031404F">
            <w:rPr>
              <w:color w:val="0000FF"/>
              <w:lang w:val="en-US"/>
            </w:rPr>
            <w:t>0</w:t>
          </w:r>
          <w:r w:rsidR="00DC363E" w:rsidRPr="008D3541">
            <w:rPr>
              <w:color w:val="0000FF"/>
              <w:lang w:val="en-US"/>
            </w:rPr>
            <w:t>&gt;</w:t>
          </w:r>
        </w:p>
      </w:tc>
    </w:tr>
    <w:tr w:rsidR="00E95D0C" w14:paraId="6498CB9F" w14:textId="77777777" w:rsidTr="008D3541">
      <w:tc>
        <w:tcPr>
          <w:tcW w:w="6623" w:type="dxa"/>
          <w:shd w:val="clear" w:color="auto" w:fill="auto"/>
        </w:tcPr>
        <w:p w14:paraId="7BA9FB61" w14:textId="77777777" w:rsidR="00E95D0C" w:rsidRPr="008D3541" w:rsidRDefault="00C14AB8" w:rsidP="00767CB6">
          <w:pPr>
            <w:pStyle w:val="Header"/>
            <w:rPr>
              <w:lang w:val="en-US"/>
            </w:rPr>
          </w:pPr>
          <w:proofErr w:type="spellStart"/>
          <w:r>
            <w:rPr>
              <w:lang w:val="en-US"/>
            </w:rPr>
            <w:t>Thiết</w:t>
          </w:r>
          <w:proofErr w:type="spellEnd"/>
          <w:r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kế</w:t>
          </w:r>
          <w:proofErr w:type="spellEnd"/>
          <w:r>
            <w:rPr>
              <w:lang w:val="en-US"/>
            </w:rPr>
            <w:t xml:space="preserve"> </w:t>
          </w:r>
          <w:proofErr w:type="spellStart"/>
          <w:r w:rsidR="00767CB6">
            <w:rPr>
              <w:lang w:val="en-US"/>
            </w:rPr>
            <w:t>giao</w:t>
          </w:r>
          <w:proofErr w:type="spellEnd"/>
          <w:r w:rsidR="00767CB6">
            <w:rPr>
              <w:lang w:val="en-US"/>
            </w:rPr>
            <w:t xml:space="preserve"> </w:t>
          </w:r>
          <w:proofErr w:type="spellStart"/>
          <w:r w:rsidR="00767CB6">
            <w:rPr>
              <w:lang w:val="en-US"/>
            </w:rPr>
            <w:t>diện</w:t>
          </w:r>
          <w:proofErr w:type="spellEnd"/>
        </w:p>
      </w:tc>
      <w:tc>
        <w:tcPr>
          <w:tcW w:w="2845" w:type="dxa"/>
          <w:shd w:val="clear" w:color="auto" w:fill="auto"/>
        </w:tcPr>
        <w:p w14:paraId="431DAD93" w14:textId="3E376CB7" w:rsidR="00E95D0C" w:rsidRPr="008D3541" w:rsidRDefault="00E95D0C">
          <w:pPr>
            <w:pStyle w:val="Header"/>
            <w:rPr>
              <w:lang w:val="en-US"/>
            </w:rPr>
          </w:pPr>
          <w:proofErr w:type="spellStart"/>
          <w:r w:rsidRPr="008D3541">
            <w:rPr>
              <w:lang w:val="en-US"/>
            </w:rPr>
            <w:t>Ngày</w:t>
          </w:r>
          <w:proofErr w:type="spellEnd"/>
          <w:r w:rsidRPr="008D3541">
            <w:rPr>
              <w:lang w:val="en-US"/>
            </w:rPr>
            <w:t xml:space="preserve">: </w:t>
          </w:r>
          <w:r w:rsidR="00DC363E" w:rsidRPr="008D3541">
            <w:rPr>
              <w:color w:val="0000FF"/>
              <w:lang w:val="en-US"/>
            </w:rPr>
            <w:t>&lt;</w:t>
          </w:r>
          <w:r w:rsidR="0031404F">
            <w:rPr>
              <w:color w:val="0000FF"/>
              <w:lang w:val="en-US"/>
            </w:rPr>
            <w:t>14</w:t>
          </w:r>
          <w:r w:rsidRPr="008D3541">
            <w:rPr>
              <w:color w:val="0000FF"/>
              <w:lang w:val="en-US"/>
            </w:rPr>
            <w:t>/</w:t>
          </w:r>
          <w:r w:rsidR="0031404F">
            <w:rPr>
              <w:color w:val="0000FF"/>
              <w:lang w:val="en-US"/>
            </w:rPr>
            <w:t>05</w:t>
          </w:r>
          <w:r w:rsidRPr="008D3541">
            <w:rPr>
              <w:color w:val="0000FF"/>
              <w:lang w:val="en-US"/>
            </w:rPr>
            <w:t>/</w:t>
          </w:r>
          <w:r w:rsidR="0031404F">
            <w:rPr>
              <w:color w:val="0000FF"/>
              <w:lang w:val="en-US"/>
            </w:rPr>
            <w:t>2021</w:t>
          </w:r>
          <w:r w:rsidR="00DC363E" w:rsidRPr="008D3541">
            <w:rPr>
              <w:color w:val="0000FF"/>
              <w:lang w:val="en-US"/>
            </w:rPr>
            <w:t>&gt;</w:t>
          </w:r>
        </w:p>
      </w:tc>
    </w:tr>
  </w:tbl>
  <w:p w14:paraId="54C89031" w14:textId="77777777" w:rsidR="00E95D0C" w:rsidRPr="007A1DE8" w:rsidRDefault="00E95D0C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FDE6F78"/>
    <w:multiLevelType w:val="multilevel"/>
    <w:tmpl w:val="0409001F"/>
    <w:numStyleLink w:val="Style1"/>
  </w:abstractNum>
  <w:abstractNum w:abstractNumId="3" w15:restartNumberingAfterBreak="0">
    <w:nsid w:val="1070401E"/>
    <w:multiLevelType w:val="hybridMultilevel"/>
    <w:tmpl w:val="F6E677F6"/>
    <w:lvl w:ilvl="0" w:tplc="9EF49D5A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2F4F3722"/>
    <w:multiLevelType w:val="multilevel"/>
    <w:tmpl w:val="0409001F"/>
    <w:styleLink w:val="Style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26876C7"/>
    <w:multiLevelType w:val="hybridMultilevel"/>
    <w:tmpl w:val="9938A7B6"/>
    <w:lvl w:ilvl="0" w:tplc="637878C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3CCA4D89"/>
    <w:multiLevelType w:val="hybridMultilevel"/>
    <w:tmpl w:val="3EB87112"/>
    <w:lvl w:ilvl="0" w:tplc="637878CC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563B69EC"/>
    <w:multiLevelType w:val="hybridMultilevel"/>
    <w:tmpl w:val="AD263F4E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596D60F0"/>
    <w:multiLevelType w:val="hybridMultilevel"/>
    <w:tmpl w:val="D90641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 w15:restartNumberingAfterBreak="0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5" w15:restartNumberingAfterBreak="0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9" w15:restartNumberingAfterBreak="0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0" w15:restartNumberingAfterBreak="0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1" w15:restartNumberingAfterBreak="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3" w15:restartNumberingAfterBreak="0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4" w15:restartNumberingAfterBreak="0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1"/>
  </w:num>
  <w:num w:numId="4">
    <w:abstractNumId w:val="19"/>
  </w:num>
  <w:num w:numId="5">
    <w:abstractNumId w:val="23"/>
  </w:num>
  <w:num w:numId="6">
    <w:abstractNumId w:val="12"/>
  </w:num>
  <w:num w:numId="7">
    <w:abstractNumId w:val="24"/>
  </w:num>
  <w:num w:numId="8">
    <w:abstractNumId w:val="29"/>
  </w:num>
  <w:num w:numId="9">
    <w:abstractNumId w:val="15"/>
  </w:num>
  <w:num w:numId="10">
    <w:abstractNumId w:val="10"/>
  </w:num>
  <w:num w:numId="11">
    <w:abstractNumId w:val="34"/>
  </w:num>
  <w:num w:numId="12">
    <w:abstractNumId w:val="30"/>
  </w:num>
  <w:num w:numId="13">
    <w:abstractNumId w:val="28"/>
  </w:num>
  <w:num w:numId="14">
    <w:abstractNumId w:val="4"/>
  </w:num>
  <w:num w:numId="15">
    <w:abstractNumId w:val="6"/>
  </w:num>
  <w:num w:numId="16">
    <w:abstractNumId w:val="27"/>
  </w:num>
  <w:num w:numId="17">
    <w:abstractNumId w:val="32"/>
  </w:num>
  <w:num w:numId="18">
    <w:abstractNumId w:val="14"/>
  </w:num>
  <w:num w:numId="19">
    <w:abstractNumId w:val="26"/>
  </w:num>
  <w:num w:numId="20">
    <w:abstractNumId w:val="31"/>
  </w:num>
  <w:num w:numId="21">
    <w:abstractNumId w:val="33"/>
  </w:num>
  <w:num w:numId="22">
    <w:abstractNumId w:val="11"/>
  </w:num>
  <w:num w:numId="23">
    <w:abstractNumId w:val="18"/>
  </w:num>
  <w:num w:numId="24">
    <w:abstractNumId w:val="7"/>
  </w:num>
  <w:num w:numId="25">
    <w:abstractNumId w:val="5"/>
  </w:num>
  <w:num w:numId="26">
    <w:abstractNumId w:val="17"/>
  </w:num>
  <w:num w:numId="27">
    <w:abstractNumId w:val="25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6"/>
  </w:num>
  <w:num w:numId="32">
    <w:abstractNumId w:val="0"/>
  </w:num>
  <w:num w:numId="33">
    <w:abstractNumId w:val="0"/>
  </w:num>
  <w:num w:numId="34">
    <w:abstractNumId w:val="20"/>
  </w:num>
  <w:num w:numId="35">
    <w:abstractNumId w:val="13"/>
  </w:num>
  <w:num w:numId="36">
    <w:abstractNumId w:val="9"/>
  </w:num>
  <w:num w:numId="37">
    <w:abstractNumId w:val="22"/>
  </w:num>
  <w:num w:numId="38">
    <w:abstractNumId w:val="2"/>
  </w:num>
  <w:num w:numId="39">
    <w:abstractNumId w:val="8"/>
  </w:num>
  <w:num w:numId="40">
    <w:abstractNumId w:val="0"/>
    <w:lvlOverride w:ilvl="0">
      <w:startOverride w:val="2"/>
    </w:lvlOverride>
    <w:lvlOverride w:ilvl="1">
      <w:startOverride w:val="2"/>
    </w:lvlOverride>
  </w:num>
  <w:num w:numId="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A1DE8"/>
    <w:rsid w:val="00040FDF"/>
    <w:rsid w:val="000450AC"/>
    <w:rsid w:val="0004701C"/>
    <w:rsid w:val="000519D9"/>
    <w:rsid w:val="000679AA"/>
    <w:rsid w:val="000B1ADB"/>
    <w:rsid w:val="000C0CA8"/>
    <w:rsid w:val="000F7AA9"/>
    <w:rsid w:val="00137EC1"/>
    <w:rsid w:val="001B32E1"/>
    <w:rsid w:val="001C2B3D"/>
    <w:rsid w:val="001D0803"/>
    <w:rsid w:val="002120F7"/>
    <w:rsid w:val="00213ECB"/>
    <w:rsid w:val="002160F2"/>
    <w:rsid w:val="002164BF"/>
    <w:rsid w:val="00221A67"/>
    <w:rsid w:val="002645C2"/>
    <w:rsid w:val="0026528F"/>
    <w:rsid w:val="0029393E"/>
    <w:rsid w:val="002C3B2E"/>
    <w:rsid w:val="002D3230"/>
    <w:rsid w:val="00301562"/>
    <w:rsid w:val="0031404F"/>
    <w:rsid w:val="0031511D"/>
    <w:rsid w:val="003548A8"/>
    <w:rsid w:val="003701D7"/>
    <w:rsid w:val="003747E6"/>
    <w:rsid w:val="003C2F0F"/>
    <w:rsid w:val="00407045"/>
    <w:rsid w:val="004176B5"/>
    <w:rsid w:val="004309CB"/>
    <w:rsid w:val="00435847"/>
    <w:rsid w:val="00442E28"/>
    <w:rsid w:val="00476515"/>
    <w:rsid w:val="004B0FBD"/>
    <w:rsid w:val="004B7CC9"/>
    <w:rsid w:val="004C101C"/>
    <w:rsid w:val="004E4257"/>
    <w:rsid w:val="0050663E"/>
    <w:rsid w:val="00506F47"/>
    <w:rsid w:val="00522F1E"/>
    <w:rsid w:val="00523545"/>
    <w:rsid w:val="005802A5"/>
    <w:rsid w:val="0060493B"/>
    <w:rsid w:val="00615111"/>
    <w:rsid w:val="006257BE"/>
    <w:rsid w:val="0064329D"/>
    <w:rsid w:val="00644D07"/>
    <w:rsid w:val="00670F25"/>
    <w:rsid w:val="006855DC"/>
    <w:rsid w:val="00690829"/>
    <w:rsid w:val="006E420F"/>
    <w:rsid w:val="006E563C"/>
    <w:rsid w:val="006E56E2"/>
    <w:rsid w:val="007338F6"/>
    <w:rsid w:val="00746389"/>
    <w:rsid w:val="0076554A"/>
    <w:rsid w:val="00767CB6"/>
    <w:rsid w:val="007A1DE8"/>
    <w:rsid w:val="007F21C9"/>
    <w:rsid w:val="007F31AC"/>
    <w:rsid w:val="00801A04"/>
    <w:rsid w:val="008243D9"/>
    <w:rsid w:val="00851F83"/>
    <w:rsid w:val="00877848"/>
    <w:rsid w:val="008D3541"/>
    <w:rsid w:val="009406E7"/>
    <w:rsid w:val="009651F2"/>
    <w:rsid w:val="00975740"/>
    <w:rsid w:val="00984338"/>
    <w:rsid w:val="0099744F"/>
    <w:rsid w:val="009B2AFC"/>
    <w:rsid w:val="009B48F3"/>
    <w:rsid w:val="009F47F5"/>
    <w:rsid w:val="009F4C71"/>
    <w:rsid w:val="00A23833"/>
    <w:rsid w:val="00A544E7"/>
    <w:rsid w:val="00A61A46"/>
    <w:rsid w:val="00A638EF"/>
    <w:rsid w:val="00AA78C5"/>
    <w:rsid w:val="00AE7AAB"/>
    <w:rsid w:val="00B34853"/>
    <w:rsid w:val="00B46C29"/>
    <w:rsid w:val="00B56265"/>
    <w:rsid w:val="00B7407B"/>
    <w:rsid w:val="00B80A15"/>
    <w:rsid w:val="00B871C5"/>
    <w:rsid w:val="00BA0017"/>
    <w:rsid w:val="00BB5444"/>
    <w:rsid w:val="00BC504D"/>
    <w:rsid w:val="00BD45F4"/>
    <w:rsid w:val="00C14AB8"/>
    <w:rsid w:val="00C22749"/>
    <w:rsid w:val="00C3056D"/>
    <w:rsid w:val="00C334BD"/>
    <w:rsid w:val="00C74D6D"/>
    <w:rsid w:val="00CA52C8"/>
    <w:rsid w:val="00CA75F9"/>
    <w:rsid w:val="00D13648"/>
    <w:rsid w:val="00D234F3"/>
    <w:rsid w:val="00D328EA"/>
    <w:rsid w:val="00D608CB"/>
    <w:rsid w:val="00DA2A6D"/>
    <w:rsid w:val="00DC363E"/>
    <w:rsid w:val="00DD57E3"/>
    <w:rsid w:val="00E6501E"/>
    <w:rsid w:val="00E86143"/>
    <w:rsid w:val="00E8674D"/>
    <w:rsid w:val="00E95D0C"/>
    <w:rsid w:val="00F34E90"/>
    <w:rsid w:val="00F67775"/>
    <w:rsid w:val="00F93BD1"/>
    <w:rsid w:val="00FA2327"/>
    <w:rsid w:val="00FB3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AF7EBBE"/>
  <w15:docId w15:val="{5E206D6D-E174-437C-B33E-283839B71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23545"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aliases w:val="Heading 1 new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BalloonText">
    <w:name w:val="Balloon Text"/>
    <w:basedOn w:val="Normal"/>
    <w:link w:val="BalloonTextChar"/>
    <w:rsid w:val="00D328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328EA"/>
    <w:rPr>
      <w:rFonts w:ascii="Tahoma" w:hAnsi="Tahoma" w:cs="Tahoma"/>
      <w:sz w:val="16"/>
      <w:szCs w:val="16"/>
      <w:lang w:val="vi-VN"/>
    </w:rPr>
  </w:style>
  <w:style w:type="paragraph" w:styleId="NormalWeb">
    <w:name w:val="Normal (Web)"/>
    <w:basedOn w:val="Normal"/>
    <w:uiPriority w:val="99"/>
    <w:unhideWhenUsed/>
    <w:rsid w:val="00D328EA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29393E"/>
    <w:rPr>
      <w:sz w:val="24"/>
      <w:lang w:val="vi-VN"/>
    </w:rPr>
  </w:style>
  <w:style w:type="paragraph" w:styleId="ListParagraph">
    <w:name w:val="List Paragraph"/>
    <w:basedOn w:val="Normal"/>
    <w:uiPriority w:val="34"/>
    <w:qFormat/>
    <w:rsid w:val="00C334BD"/>
    <w:pPr>
      <w:ind w:left="720"/>
      <w:contextualSpacing/>
    </w:pPr>
  </w:style>
  <w:style w:type="numbering" w:customStyle="1" w:styleId="Style1">
    <w:name w:val="Style1"/>
    <w:uiPriority w:val="99"/>
    <w:rsid w:val="00C334BD"/>
    <w:pPr>
      <w:numPr>
        <w:numId w:val="39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C22749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DBC7C6-30CC-4741-A1C2-E1D180C8B0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Vision.dot</Template>
  <TotalTime>219</TotalTime>
  <Pages>1</Pages>
  <Words>1304</Words>
  <Characters>7433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8720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keywords/>
  <dc:description/>
  <cp:lastModifiedBy>THÁI NHẬT TÂN</cp:lastModifiedBy>
  <cp:revision>14</cp:revision>
  <cp:lastPrinted>2013-12-07T15:58:00Z</cp:lastPrinted>
  <dcterms:created xsi:type="dcterms:W3CDTF">2013-10-13T11:17:00Z</dcterms:created>
  <dcterms:modified xsi:type="dcterms:W3CDTF">2021-05-14T13:23:00Z</dcterms:modified>
</cp:coreProperties>
</file>